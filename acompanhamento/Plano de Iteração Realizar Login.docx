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FA2BAB" w:rsidRDefault="00FA2BAB" w:rsidP="00FA2B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Organização</w:t>
            </w:r>
            <w:proofErr w:type="spellEnd"/>
            <w:r>
              <w:rPr>
                <w:rFonts w:ascii="Arial" w:hAnsi="Arial" w:cs="Arial"/>
              </w:rPr>
              <w:t xml:space="preserve"> GITHUB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50</w:t>
            </w:r>
          </w:p>
        </w:tc>
        <w:tc>
          <w:tcPr>
            <w:tcW w:w="1440" w:type="dxa"/>
            <w:noWrap/>
            <w:vAlign w:val="bottom"/>
          </w:tcPr>
          <w:p w:rsidR="0095311D" w:rsidRPr="009D4DC3" w:rsidRDefault="00FA2BAB" w:rsidP="00FA2BAB">
            <w:pPr>
              <w:rPr>
                <w:rFonts w:ascii="Arial" w:hAnsi="Arial" w:cs="Arial"/>
              </w:rPr>
            </w:pPr>
            <w:hyperlink r:id="rId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Default="00586A80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9A4230" w:rsidRDefault="00586A80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</w:t>
            </w:r>
            <w:r w:rsidRPr="009A4230">
              <w:rPr>
                <w:rFonts w:ascii="Arial" w:hAnsi="Arial" w:cs="Arial"/>
                <w:lang w:val="pt-BR"/>
              </w:rPr>
              <w:t xml:space="preserve"> Documento de Visão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586A8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1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Pr="00586A80" w:rsidRDefault="00586A80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>Atualização</w:t>
            </w:r>
            <w:r w:rsidRPr="00586A80">
              <w:rPr>
                <w:rFonts w:ascii="Arial" w:hAnsi="Arial" w:cs="Arial"/>
                <w:lang w:val="pt-BR"/>
              </w:rPr>
              <w:t xml:space="preserve"> d</w:t>
            </w:r>
            <w:r w:rsidRPr="00586A80">
              <w:rPr>
                <w:rFonts w:ascii="Arial" w:hAnsi="Arial" w:cs="Arial"/>
                <w:lang w:val="pt-BR"/>
              </w:rPr>
              <w:t>o Documento Plano de Projeto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586A80" w:rsidRPr="009D4DC3" w:rsidRDefault="00586A80" w:rsidP="00E643E5">
            <w:pPr>
              <w:rPr>
                <w:rFonts w:ascii="Arial" w:hAnsi="Arial" w:cs="Arial"/>
              </w:rPr>
            </w:pPr>
            <w:hyperlink r:id="rId1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586A80" w:rsidRDefault="003D5834" w:rsidP="00E643E5">
            <w:pPr>
              <w:rPr>
                <w:rFonts w:ascii="Arial" w:hAnsi="Arial" w:cs="Arial"/>
                <w:lang w:val="pt-BR"/>
              </w:rPr>
            </w:pPr>
            <w:r w:rsidRPr="00586A80">
              <w:rPr>
                <w:rFonts w:ascii="Arial" w:hAnsi="Arial" w:cs="Arial"/>
                <w:lang w:val="pt-BR"/>
              </w:rPr>
              <w:t xml:space="preserve">Atualização </w:t>
            </w:r>
            <w:r w:rsidRPr="00586A80">
              <w:rPr>
                <w:rFonts w:ascii="Arial" w:hAnsi="Arial" w:cs="Arial"/>
                <w:lang w:val="pt-BR"/>
              </w:rPr>
              <w:t>d</w:t>
            </w:r>
            <w:r w:rsidRPr="00586A80">
              <w:rPr>
                <w:rFonts w:ascii="Arial" w:hAnsi="Arial" w:cs="Arial"/>
                <w:lang w:val="pt-BR"/>
              </w:rPr>
              <w:t xml:space="preserve">o Documento Lista de </w:t>
            </w:r>
            <w:r w:rsidRPr="00586A80">
              <w:rPr>
                <w:rFonts w:ascii="Arial" w:hAnsi="Arial" w:cs="Arial"/>
                <w:lang w:val="pt-BR"/>
              </w:rPr>
              <w:lastRenderedPageBreak/>
              <w:t>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lastRenderedPageBreak/>
              <w:t>Atualização do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 xml:space="preserve">Revisar o documento de acordo com o </w:t>
            </w:r>
            <w:proofErr w:type="gramStart"/>
            <w:r w:rsidRPr="003D5834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3D5834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Atualização do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de Visão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Projeto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Riscos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1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3D5834">
              <w:rPr>
                <w:rFonts w:ascii="Arial" w:hAnsi="Arial" w:cs="Arial"/>
                <w:lang w:val="pt-BR" w:eastAsia="ja-JP"/>
              </w:rPr>
              <w:t xml:space="preserve">Revisar o documento de acordo com o </w:t>
            </w:r>
            <w:proofErr w:type="gramStart"/>
            <w:r w:rsidRPr="003D5834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3D5834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 w:rsidRPr="003D5834">
              <w:rPr>
                <w:rFonts w:ascii="Arial" w:hAnsi="Arial" w:cs="Arial"/>
                <w:lang w:val="pt-BR"/>
              </w:rPr>
              <w:t>Atualizar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</w:t>
            </w:r>
            <w:r w:rsidRPr="003D5834">
              <w:rPr>
                <w:rFonts w:ascii="Arial" w:hAnsi="Arial" w:cs="Arial"/>
                <w:lang w:val="pt-BR"/>
              </w:rPr>
              <w:t xml:space="preserve"> o Documento Plano de Iteração</w:t>
            </w:r>
            <w:r>
              <w:rPr>
                <w:rFonts w:ascii="Arial" w:hAnsi="Arial" w:cs="Arial"/>
                <w:lang w:val="pt-BR"/>
              </w:rPr>
              <w:t xml:space="preserve"> Novo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 w:rsidP="00E643E5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3D5834" w:rsidP="00E643E5">
            <w:pPr>
              <w:rPr>
                <w:rFonts w:ascii="Arial" w:hAnsi="Arial" w:cs="Arial"/>
              </w:rPr>
            </w:pPr>
            <w:hyperlink r:id="rId2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85340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85340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 xml:space="preserve">: </w:t>
            </w:r>
            <w:r>
              <w:t>4</w:t>
            </w:r>
            <w:r>
              <w:t>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 xml:space="preserve">: </w:t>
            </w:r>
            <w:r>
              <w:t>6</w:t>
            </w:r>
            <w: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B456E9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Login</w:t>
            </w:r>
            <w:r w:rsidR="0073377A">
              <w:rPr>
                <w:iCs/>
                <w:lang w:val="pt-BR"/>
              </w:rPr>
              <w:t xml:space="preserve"> Usuário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bookmarkStart w:id="1" w:name="_GoBack"/>
            <w:r>
              <w:t xml:space="preserve">Data da </w:t>
            </w:r>
            <w:proofErr w:type="spellStart"/>
            <w:r>
              <w:t>Avaliação</w:t>
            </w:r>
            <w:bookmarkEnd w:id="1"/>
            <w:proofErr w:type="spellEnd"/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06E" w:rsidRDefault="00E9206E">
      <w:r>
        <w:separator/>
      </w:r>
    </w:p>
  </w:endnote>
  <w:endnote w:type="continuationSeparator" w:id="0">
    <w:p w:rsidR="00E9206E" w:rsidRDefault="00E9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2BA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3377A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3377A" w:rsidRPr="0073377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06E" w:rsidRDefault="00E9206E">
      <w:r>
        <w:separator/>
      </w:r>
    </w:p>
  </w:footnote>
  <w:footnote w:type="continuationSeparator" w:id="0">
    <w:p w:rsidR="00E9206E" w:rsidRDefault="00E92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149A0"/>
    <w:rsid w:val="0052359F"/>
    <w:rsid w:val="00533F8C"/>
    <w:rsid w:val="00544D9B"/>
    <w:rsid w:val="005565E8"/>
    <w:rsid w:val="00581E81"/>
    <w:rsid w:val="00586A80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3377A"/>
    <w:rsid w:val="00754A2E"/>
    <w:rsid w:val="0076496D"/>
    <w:rsid w:val="0077130D"/>
    <w:rsid w:val="007D6974"/>
    <w:rsid w:val="007E3B4F"/>
    <w:rsid w:val="007F5542"/>
    <w:rsid w:val="0085328A"/>
    <w:rsid w:val="00853408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700D7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8171B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9206E"/>
    <w:rsid w:val="00EB116E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2BAB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82</TotalTime>
  <Pages>3</Pages>
  <Words>749</Words>
  <Characters>4046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16</cp:revision>
  <cp:lastPrinted>2013-10-02T18:09:00Z</cp:lastPrinted>
  <dcterms:created xsi:type="dcterms:W3CDTF">2013-10-09T14:13:00Z</dcterms:created>
  <dcterms:modified xsi:type="dcterms:W3CDTF">2013-11-27T14:47:00Z</dcterms:modified>
</cp:coreProperties>
</file>