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9A4230">
      <w:pPr>
        <w:pStyle w:val="Ttulo"/>
        <w:rPr>
          <w:lang w:val="pt-BR"/>
        </w:rPr>
      </w:pPr>
      <w:r>
        <w:rPr>
          <w:lang w:val="pt-BR"/>
        </w:rPr>
        <w:t>Qual o Melhor Lugar?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r w:rsidRPr="00B86A17">
        <w:rPr>
          <w:lang w:val="pt-BR"/>
        </w:rPr>
        <w:t>Principais</w:t>
      </w:r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 w:rsidP="000C74DE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  <w:r w:rsidR="00CF4CE0">
              <w:rPr>
                <w:lang w:val="pt-BR"/>
              </w:rPr>
              <w:t xml:space="preserve"> </w:t>
            </w:r>
            <w:r w:rsidR="000C74DE">
              <w:rPr>
                <w:lang w:val="pt-BR"/>
              </w:rPr>
              <w:t>Localizar Usuário</w:t>
            </w:r>
          </w:p>
        </w:tc>
        <w:tc>
          <w:tcPr>
            <w:tcW w:w="1872" w:type="dxa"/>
          </w:tcPr>
          <w:p w:rsidR="0095311D" w:rsidRDefault="000C74DE">
            <w:pPr>
              <w:rPr>
                <w:lang w:val="pt-BR"/>
              </w:rPr>
            </w:pPr>
            <w:r>
              <w:rPr>
                <w:lang w:val="pt-BR"/>
              </w:rPr>
              <w:t>05/02/2014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0C74DE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="002A1291" w:rsidRPr="009A4230">
              <w:rPr>
                <w:rFonts w:ascii="Arial" w:hAnsi="Arial" w:cs="Arial"/>
                <w:lang w:val="pt-BR"/>
              </w:rPr>
              <w:t xml:space="preserve"> o Documento de Visão</w:t>
            </w:r>
          </w:p>
        </w:tc>
        <w:tc>
          <w:tcPr>
            <w:tcW w:w="1872" w:type="dxa"/>
          </w:tcPr>
          <w:p w:rsidR="002A1291" w:rsidRDefault="000C74DE" w:rsidP="000C74DE">
            <w:pPr>
              <w:rPr>
                <w:lang w:val="pt-BR"/>
              </w:rPr>
            </w:pPr>
            <w:r>
              <w:rPr>
                <w:lang w:val="pt-BR"/>
              </w:rPr>
              <w:t>05/02/2014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0C74DE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="002A1291" w:rsidRPr="009A4230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1872" w:type="dxa"/>
          </w:tcPr>
          <w:p w:rsidR="002A1291" w:rsidRDefault="000C74DE" w:rsidP="000C74DE">
            <w:r>
              <w:rPr>
                <w:lang w:val="pt-BR"/>
              </w:rPr>
              <w:t>12/02/2014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0C74DE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Pr="009A4230">
              <w:rPr>
                <w:rFonts w:ascii="Arial" w:hAnsi="Arial" w:cs="Arial"/>
                <w:lang w:val="pt-BR"/>
              </w:rPr>
              <w:t xml:space="preserve"> </w:t>
            </w:r>
            <w:r w:rsidR="002A1291" w:rsidRPr="009A4230">
              <w:rPr>
                <w:rFonts w:ascii="Arial" w:hAnsi="Arial" w:cs="Arial"/>
                <w:lang w:val="pt-BR"/>
              </w:rPr>
              <w:t>o Documento Lista de Riscos</w:t>
            </w:r>
          </w:p>
        </w:tc>
        <w:tc>
          <w:tcPr>
            <w:tcW w:w="1872" w:type="dxa"/>
          </w:tcPr>
          <w:p w:rsidR="002A1291" w:rsidRDefault="000C74DE">
            <w:r>
              <w:rPr>
                <w:lang w:val="pt-BR"/>
              </w:rPr>
              <w:t>12/02/2014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0C74DE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="002A1291" w:rsidRPr="009A4230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1872" w:type="dxa"/>
          </w:tcPr>
          <w:p w:rsidR="002A1291" w:rsidRDefault="0093593A">
            <w:r>
              <w:rPr>
                <w:lang w:val="pt-BR"/>
              </w:rPr>
              <w:t>19/02/2014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0C74DE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Pr="009A4230">
              <w:rPr>
                <w:rFonts w:ascii="Arial" w:hAnsi="Arial" w:cs="Arial"/>
                <w:lang w:val="pt-BR"/>
              </w:rPr>
              <w:t xml:space="preserve"> </w:t>
            </w:r>
            <w:r w:rsidR="002A1291" w:rsidRPr="009A4230">
              <w:rPr>
                <w:rFonts w:ascii="Arial" w:hAnsi="Arial" w:cs="Arial"/>
                <w:lang w:val="pt-BR"/>
              </w:rPr>
              <w:t>o Documento Especificação do Caso de Uso</w:t>
            </w:r>
          </w:p>
        </w:tc>
        <w:tc>
          <w:tcPr>
            <w:tcW w:w="1872" w:type="dxa"/>
          </w:tcPr>
          <w:p w:rsidR="002A1291" w:rsidRDefault="00E756DB">
            <w:r>
              <w:rPr>
                <w:lang w:val="pt-BR"/>
              </w:rPr>
              <w:t>19/02/2014</w:t>
            </w:r>
          </w:p>
        </w:tc>
      </w:tr>
      <w:tr w:rsidR="00970A82" w:rsidRPr="002A1291">
        <w:tc>
          <w:tcPr>
            <w:tcW w:w="4608" w:type="dxa"/>
          </w:tcPr>
          <w:p w:rsidR="00970A82" w:rsidRDefault="00970A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 do</w:t>
            </w:r>
            <w:r w:rsidR="007D1F9D">
              <w:rPr>
                <w:rFonts w:ascii="Arial" w:hAnsi="Arial" w:cs="Arial"/>
                <w:lang w:val="pt-BR"/>
              </w:rPr>
              <w:t xml:space="preserve"> </w:t>
            </w:r>
            <w:r w:rsidR="00E73EEB">
              <w:rPr>
                <w:rFonts w:ascii="Arial" w:hAnsi="Arial" w:cs="Arial"/>
                <w:lang w:val="pt-BR"/>
              </w:rPr>
              <w:t>Documento Caso de Teste</w:t>
            </w:r>
          </w:p>
        </w:tc>
        <w:tc>
          <w:tcPr>
            <w:tcW w:w="1872" w:type="dxa"/>
          </w:tcPr>
          <w:p w:rsidR="00970A82" w:rsidRDefault="00E73EEB">
            <w:pPr>
              <w:rPr>
                <w:lang w:val="pt-BR"/>
              </w:rPr>
            </w:pPr>
            <w:r>
              <w:rPr>
                <w:lang w:val="pt-BR"/>
              </w:rPr>
              <w:t>25/02/2014</w:t>
            </w:r>
          </w:p>
        </w:tc>
      </w:tr>
      <w:tr w:rsidR="003B236E">
        <w:tc>
          <w:tcPr>
            <w:tcW w:w="4608" w:type="dxa"/>
          </w:tcPr>
          <w:p w:rsidR="003B236E" w:rsidRDefault="00E01BD9" w:rsidP="00B456E9">
            <w:pPr>
              <w:rPr>
                <w:lang w:val="pt-BR"/>
              </w:rPr>
            </w:pPr>
            <w:r>
              <w:rPr>
                <w:lang w:val="pt-BR"/>
              </w:rPr>
              <w:t>Revisão dos Documentos</w:t>
            </w:r>
          </w:p>
        </w:tc>
        <w:tc>
          <w:tcPr>
            <w:tcW w:w="1872" w:type="dxa"/>
          </w:tcPr>
          <w:p w:rsidR="003B236E" w:rsidRDefault="00E01BD9">
            <w:pPr>
              <w:rPr>
                <w:lang w:val="pt-BR"/>
              </w:rPr>
            </w:pPr>
            <w:r>
              <w:rPr>
                <w:lang w:val="pt-BR"/>
              </w:rPr>
              <w:t>25/02/2014</w:t>
            </w:r>
          </w:p>
        </w:tc>
      </w:tr>
      <w:tr w:rsidR="002A1291">
        <w:tc>
          <w:tcPr>
            <w:tcW w:w="4608" w:type="dxa"/>
          </w:tcPr>
          <w:p w:rsidR="002A1291" w:rsidRDefault="002A1291" w:rsidP="00B456E9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2A1291" w:rsidRDefault="00FD2358">
            <w:r>
              <w:rPr>
                <w:lang w:val="pt-BR"/>
              </w:rPr>
              <w:t>26/02/2014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Pr="00B46D12" w:rsidRDefault="0095311D" w:rsidP="005C366F">
      <w:pPr>
        <w:pStyle w:val="Ttulo1"/>
        <w:rPr>
          <w:vanish/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440"/>
        <w:gridCol w:w="720"/>
        <w:gridCol w:w="1080"/>
        <w:gridCol w:w="900"/>
        <w:gridCol w:w="1080"/>
      </w:tblGrid>
      <w:tr w:rsidR="0095311D" w:rsidTr="00FA2BAB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44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E2 Documento Plano de Projeto</w:t>
            </w:r>
          </w:p>
          <w:p w:rsidR="0095311D" w:rsidRPr="009A4230" w:rsidRDefault="0095311D" w:rsidP="001B1D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267B3C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E83BFB" w:rsidRDefault="00E83BFB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95311D" w:rsidRPr="009D4DC3" w:rsidRDefault="00D03E1A" w:rsidP="00FA2BAB">
            <w:pPr>
              <w:rPr>
                <w:rFonts w:ascii="Arial" w:hAnsi="Arial" w:cs="Arial"/>
              </w:rPr>
            </w:pPr>
            <w:hyperlink r:id="rId8" w:history="1">
              <w:r w:rsidR="00FA2BAB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  <w:r w:rsidR="00222296"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95311D" w:rsidRPr="00C20EB2" w:rsidRDefault="00C20EB2" w:rsidP="00C20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86A80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E2 Documento Especificação de Caso de Uso</w:t>
            </w:r>
          </w:p>
          <w:p w:rsidR="00586A80" w:rsidRDefault="00586A80" w:rsidP="001B1DFF">
            <w:pPr>
              <w:rPr>
                <w:rFonts w:ascii="Arial" w:hAnsi="Arial" w:cs="Arial"/>
              </w:rPr>
            </w:pPr>
          </w:p>
          <w:p w:rsidR="00586A80" w:rsidRPr="001B1DFF" w:rsidRDefault="00586A80" w:rsidP="001B1DFF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E83BFB" w:rsidRDefault="00E83BFB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586A80" w:rsidRPr="009D4DC3" w:rsidRDefault="00D03E1A" w:rsidP="00E643E5">
            <w:pPr>
              <w:rPr>
                <w:rFonts w:ascii="Arial" w:hAnsi="Arial" w:cs="Arial"/>
              </w:rPr>
            </w:pPr>
            <w:hyperlink r:id="rId9" w:history="1">
              <w:r w:rsidR="00586A80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86A80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586A80" w:rsidRPr="00C20EB2" w:rsidRDefault="00C20EB2" w:rsidP="00C20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E2 Documento Lista de Itens de Trabalho</w:t>
            </w:r>
          </w:p>
          <w:p w:rsidR="003D5834" w:rsidRP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3D5834" w:rsidRDefault="003D5834"/>
        </w:tc>
        <w:tc>
          <w:tcPr>
            <w:tcW w:w="1440" w:type="dxa"/>
            <w:noWrap/>
            <w:vAlign w:val="bottom"/>
          </w:tcPr>
          <w:p w:rsidR="003D5834" w:rsidRPr="009D4DC3" w:rsidRDefault="00D03E1A" w:rsidP="00E643E5">
            <w:pPr>
              <w:rPr>
                <w:rFonts w:ascii="Arial" w:hAnsi="Arial" w:cs="Arial"/>
              </w:rPr>
            </w:pPr>
            <w:hyperlink r:id="rId10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3D5834" w:rsidRPr="00550C77" w:rsidRDefault="00550C77" w:rsidP="00550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Criação E2 Documento Caso de Teste</w:t>
            </w:r>
          </w:p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3D5834" w:rsidRDefault="003D5834" w:rsidP="00E643E5"/>
        </w:tc>
        <w:tc>
          <w:tcPr>
            <w:tcW w:w="1440" w:type="dxa"/>
            <w:noWrap/>
            <w:vAlign w:val="bottom"/>
          </w:tcPr>
          <w:p w:rsidR="003D5834" w:rsidRPr="009D4DC3" w:rsidRDefault="00D03E1A" w:rsidP="00E643E5">
            <w:pPr>
              <w:rPr>
                <w:rFonts w:ascii="Arial" w:hAnsi="Arial" w:cs="Arial"/>
              </w:rPr>
            </w:pPr>
            <w:hyperlink r:id="rId11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3D5834" w:rsidRPr="00550C77" w:rsidRDefault="00550C77" w:rsidP="00550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5248B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E2 Documento Plano de Iteração</w:t>
            </w:r>
          </w:p>
          <w:p w:rsidR="0035248B" w:rsidRDefault="0035248B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5248B" w:rsidRDefault="008138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5248B" w:rsidRDefault="0035248B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Pr="00FB42D9" w:rsidRDefault="008138FA" w:rsidP="00E643E5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35248B" w:rsidRPr="00C2482A" w:rsidRDefault="0035248B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35248B" w:rsidRDefault="00DF3BC5" w:rsidP="00E643E5">
            <w:hyperlink r:id="rId12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5248B" w:rsidRDefault="0035248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5248B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35248B" w:rsidRDefault="00DC67D8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35248B" w:rsidRPr="004C25F6" w:rsidRDefault="004C25F6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5248B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138FA" w:rsidRDefault="008138FA" w:rsidP="00813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dos Documentos</w:t>
            </w:r>
          </w:p>
          <w:p w:rsidR="0035248B" w:rsidRDefault="0035248B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5248B" w:rsidRDefault="008138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5248B" w:rsidRDefault="0035248B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Pr="00FB42D9" w:rsidRDefault="008138FA" w:rsidP="00E643E5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35248B" w:rsidRPr="00C2482A" w:rsidRDefault="0035248B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35248B" w:rsidRDefault="00DF3BC5" w:rsidP="00E643E5">
            <w:hyperlink r:id="rId13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5248B" w:rsidRDefault="0035248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5248B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35248B" w:rsidRDefault="00DC67D8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35248B" w:rsidRPr="004C25F6" w:rsidRDefault="004C25F6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138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138FA" w:rsidRDefault="008138FA" w:rsidP="00813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E2</w:t>
            </w:r>
          </w:p>
          <w:p w:rsidR="008138FA" w:rsidRDefault="008138FA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138FA" w:rsidRDefault="008138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Pr="00FB42D9" w:rsidRDefault="008138FA" w:rsidP="00E643E5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8138FA" w:rsidRPr="00C2482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138FA" w:rsidRDefault="00DF3BC5" w:rsidP="00E643E5">
            <w:hyperlink r:id="rId14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138FA" w:rsidRDefault="008138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138FA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8138FA" w:rsidRDefault="00DC67D8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8138FA" w:rsidRPr="00DC67D8" w:rsidRDefault="00DC67D8" w:rsidP="00DC6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853408" w:rsidRPr="00F910D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do</w:t>
            </w:r>
            <w:r w:rsidRPr="00B86A17">
              <w:rPr>
                <w:lang w:val="pt-BR"/>
              </w:rPr>
              <w:t xml:space="preserve"> Sistema</w:t>
            </w:r>
          </w:p>
          <w:p w:rsidR="00853408" w:rsidRDefault="00853408" w:rsidP="00E643E5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EB116E" w:rsidP="00E643E5">
            <w:pPr>
              <w:pStyle w:val="Corpodetexto"/>
              <w:ind w:left="0"/>
            </w:pPr>
            <w:r>
              <w:t>Concluido: 10</w:t>
            </w:r>
            <w:r w:rsidR="00853408">
              <w:t>0%</w:t>
            </w:r>
          </w:p>
          <w:p w:rsidR="00853408" w:rsidRDefault="00853408" w:rsidP="00E643E5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9A4230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para configurar o sistema onde será realizado o produto do projeto</w:t>
            </w:r>
          </w:p>
        </w:tc>
      </w:tr>
      <w:tr w:rsidR="00853408" w:rsidRPr="00F910D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Banco de Dados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5149A0" w:rsidP="00E643E5">
            <w:pPr>
              <w:pStyle w:val="Corpodetexto"/>
              <w:ind w:left="0"/>
            </w:pPr>
            <w:r>
              <w:t>Concluído: 50</w:t>
            </w:r>
            <w:r w:rsidR="00853408">
              <w:t>%</w:t>
            </w:r>
          </w:p>
          <w:p w:rsidR="00853408" w:rsidRDefault="005149A0" w:rsidP="00E643E5">
            <w:pPr>
              <w:pStyle w:val="Corpodetexto"/>
              <w:ind w:left="0"/>
            </w:pPr>
            <w:r>
              <w:t>Falta: 50</w:t>
            </w:r>
            <w:r w:rsidR="00853408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Dificuldade no momento de comunicação </w:t>
            </w:r>
            <w:r w:rsidR="00EB116E">
              <w:rPr>
                <w:lang w:val="pt-BR"/>
              </w:rPr>
              <w:t>Android</w:t>
            </w:r>
            <w:r>
              <w:rPr>
                <w:lang w:val="pt-BR"/>
              </w:rPr>
              <w:t xml:space="preserve"> e Bando e Dados</w:t>
            </w:r>
          </w:p>
        </w:tc>
      </w:tr>
      <w:tr w:rsidR="00853408" w:rsidRPr="001E1C0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Programação</w:t>
            </w:r>
            <w:r>
              <w:t xml:space="preserve">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5149A0" w:rsidP="00E643E5">
            <w:pPr>
              <w:pStyle w:val="Corpodetexto"/>
              <w:ind w:left="0"/>
            </w:pPr>
            <w:r>
              <w:t>Concluído: 70</w:t>
            </w:r>
            <w:r w:rsidR="00853408">
              <w:t>%</w:t>
            </w:r>
          </w:p>
          <w:p w:rsidR="00853408" w:rsidRDefault="005149A0" w:rsidP="00E643E5">
            <w:pPr>
              <w:pStyle w:val="Corpodetexto"/>
              <w:ind w:left="0"/>
            </w:pPr>
            <w:r>
              <w:t>Falta: 3</w:t>
            </w:r>
            <w:r w:rsidR="00853408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  <w:tr w:rsidR="00853408" w:rsidRPr="00C8171B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C8171B" w:rsidRDefault="00C8171B">
            <w:pPr>
              <w:pStyle w:val="Corpodetexto"/>
              <w:ind w:left="0"/>
              <w:rPr>
                <w:lang w:val="pt-BR"/>
              </w:rPr>
            </w:pPr>
            <w:r w:rsidRPr="00C8171B">
              <w:rPr>
                <w:lang w:val="pt-BR"/>
              </w:rPr>
              <w:t>Configuração Entre Andoid e BD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71B" w:rsidRDefault="00C8171B" w:rsidP="00C8171B">
            <w:pPr>
              <w:pStyle w:val="Corpodetexto"/>
              <w:ind w:left="0"/>
            </w:pPr>
            <w:r>
              <w:t>Concluído: 40%</w:t>
            </w:r>
          </w:p>
          <w:p w:rsidR="00853408" w:rsidRPr="00C8171B" w:rsidRDefault="00C8171B" w:rsidP="00C8171B">
            <w:pPr>
              <w:pStyle w:val="Corpodetexto"/>
              <w:ind w:left="0"/>
              <w:rPr>
                <w:lang w:val="pt-BR"/>
              </w:rPr>
            </w:pPr>
            <w:r>
              <w:t>Falta: 60%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C8171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</w:tbl>
    <w:p w:rsidR="0095311D" w:rsidRPr="009A4230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 xml:space="preserve">Ter </w:t>
      </w:r>
      <w:r w:rsidR="002F109D">
        <w:rPr>
          <w:lang w:val="pt-BR"/>
        </w:rPr>
        <w:t>ao</w:t>
      </w:r>
      <w:r>
        <w:rPr>
          <w:lang w:val="pt-BR"/>
        </w:rPr>
        <w:t xml:space="preserve"> menos um</w:t>
      </w:r>
      <w:r w:rsidR="002F109D">
        <w:rPr>
          <w:lang w:val="pt-BR"/>
        </w:rPr>
        <w:t>a</w:t>
      </w:r>
      <w:r>
        <w:rPr>
          <w:lang w:val="pt-BR"/>
        </w:rPr>
        <w:t xml:space="preserve"> aprovação do consultor</w:t>
      </w:r>
      <w:r w:rsidR="007E3B4F">
        <w:rPr>
          <w:lang w:val="pt-BR"/>
        </w:rPr>
        <w:t xml:space="preserve"> de projetos</w:t>
      </w:r>
      <w:r w:rsidR="002F109D">
        <w:rPr>
          <w:lang w:val="pt-BR"/>
        </w:rPr>
        <w:t xml:space="preserve"> em relação aos riscos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>6.  Avaliação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4737F8" w:rsidRPr="00F910DA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2º Avaliação</w:t>
            </w:r>
          </w:p>
        </w:tc>
        <w:tc>
          <w:tcPr>
            <w:tcW w:w="3765" w:type="dxa"/>
          </w:tcPr>
          <w:p w:rsidR="004737F8" w:rsidRPr="009A4230" w:rsidRDefault="00D37FB5" w:rsidP="000F4977">
            <w:pPr>
              <w:spacing w:before="40" w:after="40"/>
              <w:rPr>
                <w:bCs/>
                <w:iCs/>
                <w:lang w:val="pt-BR"/>
              </w:rPr>
            </w:pPr>
            <w:r>
              <w:rPr>
                <w:iCs/>
                <w:lang w:val="pt-BR"/>
              </w:rPr>
              <w:t>Construção Localizar Usuário</w:t>
            </w:r>
          </w:p>
        </w:tc>
      </w:tr>
      <w:tr w:rsidR="004737F8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4737F8" w:rsidRDefault="00993272" w:rsidP="00993272">
            <w:pPr>
              <w:spacing w:before="40" w:after="40"/>
              <w:rPr>
                <w:iCs/>
              </w:rPr>
            </w:pPr>
            <w:r>
              <w:rPr>
                <w:iCs/>
              </w:rPr>
              <w:t>26/02/2014</w:t>
            </w:r>
          </w:p>
        </w:tc>
      </w:tr>
      <w:tr w:rsidR="004737F8" w:rsidRPr="002A1291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4737F8" w:rsidRPr="009A4230" w:rsidRDefault="004737F8" w:rsidP="004737F8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Irenildo Lopes </w:t>
            </w:r>
            <w:r w:rsidR="00533702">
              <w:rPr>
                <w:iCs/>
                <w:lang w:val="pt-BR"/>
              </w:rPr>
              <w:t xml:space="preserve"> </w:t>
            </w:r>
            <w:bookmarkStart w:id="1" w:name="_GoBack"/>
            <w:bookmarkEnd w:id="1"/>
            <w:r w:rsidR="00993272">
              <w:rPr>
                <w:iCs/>
                <w:lang w:val="pt-BR"/>
              </w:rPr>
              <w:t>e Otávio Vinícius</w:t>
            </w:r>
          </w:p>
        </w:tc>
      </w:tr>
      <w:tr w:rsidR="004737F8" w:rsidRPr="00F8546E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lastRenderedPageBreak/>
              <w:t>Status do Projeto</w:t>
            </w:r>
          </w:p>
        </w:tc>
        <w:tc>
          <w:tcPr>
            <w:tcW w:w="3765" w:type="dxa"/>
          </w:tcPr>
          <w:p w:rsidR="004737F8" w:rsidRPr="00F8546E" w:rsidRDefault="004737F8" w:rsidP="00B456E9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4737F8" w:rsidRPr="00F8546E" w:rsidRDefault="004737F8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F8546E">
        <w:t>Avaliação X Objetivos I</w:t>
      </w:r>
      <w:r>
        <w:rPr>
          <w:lang w:val="pt-BR"/>
        </w:rPr>
        <w:t>niciais</w:t>
      </w:r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124AE9" w:rsidRPr="00AC2CB0">
        <w:rPr>
          <w:color w:val="auto"/>
          <w:lang w:val="pt-BR"/>
        </w:rPr>
        <w:t xml:space="preserve">foram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>dos itens de trabalho que foram avaliados</w:t>
      </w:r>
      <w:r w:rsidR="00172E8B" w:rsidRPr="000963F3">
        <w:rPr>
          <w:color w:val="auto"/>
          <w:lang w:val="pt-BR"/>
        </w:rPr>
        <w:t xml:space="preserve"> foram</w:t>
      </w:r>
      <w:r w:rsidR="00336EE5" w:rsidRPr="000963F3">
        <w:rPr>
          <w:color w:val="auto"/>
          <w:lang w:val="pt-BR"/>
        </w:rPr>
        <w:t xml:space="preserve"> 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r>
        <w:rPr>
          <w:lang w:val="pt-BR"/>
        </w:rPr>
        <w:t>Avaliação X Resultados de Testes</w:t>
      </w:r>
    </w:p>
    <w:p w:rsidR="0095311D" w:rsidRPr="009A4230" w:rsidRDefault="00C3264A">
      <w:pPr>
        <w:pStyle w:val="InfoBluelistitem"/>
        <w:rPr>
          <w:color w:val="auto"/>
          <w:lang w:val="pt-BR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que foram definidos para essa iteração</w:t>
      </w:r>
      <w:r w:rsidRPr="00090289">
        <w:rPr>
          <w:color w:val="auto"/>
          <w:lang w:val="pt-BR"/>
        </w:rPr>
        <w:t xml:space="preserve"> foram 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9A4230" w:rsidRDefault="00503F44">
      <w:pPr>
        <w:pStyle w:val="InfoBluelistitem"/>
        <w:rPr>
          <w:color w:val="auto"/>
          <w:lang w:val="pt-BR"/>
        </w:rPr>
      </w:pPr>
      <w:r w:rsidRPr="00E107E9">
        <w:rPr>
          <w:color w:val="auto"/>
          <w:lang w:val="pt-BR"/>
        </w:rPr>
        <w:t>Não houve avaliações nas outras áreas de conhecimento.</w:t>
      </w:r>
    </w:p>
    <w:sectPr w:rsidR="005E24A3" w:rsidRPr="009A4230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E1A" w:rsidRDefault="00D03E1A">
      <w:r>
        <w:separator/>
      </w:r>
    </w:p>
  </w:endnote>
  <w:endnote w:type="continuationSeparator" w:id="0">
    <w:p w:rsidR="00D03E1A" w:rsidRDefault="00D03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C74DE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33702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533702" w:rsidRPr="00533702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E1A" w:rsidRDefault="00D03E1A">
      <w:r>
        <w:separator/>
      </w:r>
    </w:p>
  </w:footnote>
  <w:footnote w:type="continuationSeparator" w:id="0">
    <w:p w:rsidR="00D03E1A" w:rsidRDefault="00D03E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F109D" w:rsidP="002F109D">
          <w:pPr>
            <w:pStyle w:val="Cabealho"/>
            <w:tabs>
              <w:tab w:val="clear" w:pos="4320"/>
              <w:tab w:val="clear" w:pos="8640"/>
            </w:tabs>
          </w:pPr>
          <w:r>
            <w:t>Qual o Mel</w:t>
          </w:r>
          <w:r w:rsidR="009A4230">
            <w:t>hor Lugar?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0C74DE" w:rsidRDefault="00090289" w:rsidP="000C74DE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0C74DE">
            <w:rPr>
              <w:lang w:val="pt-BR"/>
            </w:rPr>
            <w:t>25/02/2014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34A92"/>
    <w:rsid w:val="00090289"/>
    <w:rsid w:val="000963F3"/>
    <w:rsid w:val="000C74DE"/>
    <w:rsid w:val="000F4977"/>
    <w:rsid w:val="00100D5A"/>
    <w:rsid w:val="00110656"/>
    <w:rsid w:val="00124AE9"/>
    <w:rsid w:val="00130B9B"/>
    <w:rsid w:val="00131D78"/>
    <w:rsid w:val="001370C1"/>
    <w:rsid w:val="00153961"/>
    <w:rsid w:val="00172E8B"/>
    <w:rsid w:val="001765D9"/>
    <w:rsid w:val="001838D5"/>
    <w:rsid w:val="001B1DFF"/>
    <w:rsid w:val="001E1C01"/>
    <w:rsid w:val="001F0CB7"/>
    <w:rsid w:val="001F3052"/>
    <w:rsid w:val="001F704E"/>
    <w:rsid w:val="00201AF9"/>
    <w:rsid w:val="00214782"/>
    <w:rsid w:val="00222296"/>
    <w:rsid w:val="00230C30"/>
    <w:rsid w:val="00265264"/>
    <w:rsid w:val="00267B3C"/>
    <w:rsid w:val="00275B41"/>
    <w:rsid w:val="00280A43"/>
    <w:rsid w:val="00283C1A"/>
    <w:rsid w:val="002A1291"/>
    <w:rsid w:val="002B3C2C"/>
    <w:rsid w:val="002B6321"/>
    <w:rsid w:val="002C45BD"/>
    <w:rsid w:val="002E36B8"/>
    <w:rsid w:val="002E79C6"/>
    <w:rsid w:val="002F109D"/>
    <w:rsid w:val="002F60DB"/>
    <w:rsid w:val="003120FE"/>
    <w:rsid w:val="00326DBC"/>
    <w:rsid w:val="00332700"/>
    <w:rsid w:val="00336EE5"/>
    <w:rsid w:val="00345FF8"/>
    <w:rsid w:val="0035248B"/>
    <w:rsid w:val="00355324"/>
    <w:rsid w:val="003618B3"/>
    <w:rsid w:val="00372742"/>
    <w:rsid w:val="00375B01"/>
    <w:rsid w:val="003B236E"/>
    <w:rsid w:val="003D5834"/>
    <w:rsid w:val="003D72B7"/>
    <w:rsid w:val="003D7C9E"/>
    <w:rsid w:val="003E4246"/>
    <w:rsid w:val="003F2DBB"/>
    <w:rsid w:val="003F6B3E"/>
    <w:rsid w:val="004035CD"/>
    <w:rsid w:val="00406F18"/>
    <w:rsid w:val="004171AC"/>
    <w:rsid w:val="00420E74"/>
    <w:rsid w:val="004218DF"/>
    <w:rsid w:val="004363E4"/>
    <w:rsid w:val="004669F7"/>
    <w:rsid w:val="00472B82"/>
    <w:rsid w:val="004737F8"/>
    <w:rsid w:val="0048787A"/>
    <w:rsid w:val="004901D6"/>
    <w:rsid w:val="004B2938"/>
    <w:rsid w:val="004C25F6"/>
    <w:rsid w:val="004C5361"/>
    <w:rsid w:val="00503F44"/>
    <w:rsid w:val="005053A0"/>
    <w:rsid w:val="00507114"/>
    <w:rsid w:val="005149A0"/>
    <w:rsid w:val="0052359F"/>
    <w:rsid w:val="00533702"/>
    <w:rsid w:val="00533F8C"/>
    <w:rsid w:val="00544D9B"/>
    <w:rsid w:val="00550C77"/>
    <w:rsid w:val="005565E8"/>
    <w:rsid w:val="00581E81"/>
    <w:rsid w:val="00586A80"/>
    <w:rsid w:val="005C366F"/>
    <w:rsid w:val="005D2710"/>
    <w:rsid w:val="005D3A68"/>
    <w:rsid w:val="005E24A3"/>
    <w:rsid w:val="005F482B"/>
    <w:rsid w:val="0063302D"/>
    <w:rsid w:val="006438D8"/>
    <w:rsid w:val="00651079"/>
    <w:rsid w:val="006A4DC5"/>
    <w:rsid w:val="006C4A93"/>
    <w:rsid w:val="006F19C9"/>
    <w:rsid w:val="00704151"/>
    <w:rsid w:val="00721DDD"/>
    <w:rsid w:val="0073377A"/>
    <w:rsid w:val="007347AB"/>
    <w:rsid w:val="00754A2E"/>
    <w:rsid w:val="0076496D"/>
    <w:rsid w:val="0077130D"/>
    <w:rsid w:val="007D1F9D"/>
    <w:rsid w:val="007D6974"/>
    <w:rsid w:val="007E3B4F"/>
    <w:rsid w:val="007F4223"/>
    <w:rsid w:val="007F5542"/>
    <w:rsid w:val="008138FA"/>
    <w:rsid w:val="0085328A"/>
    <w:rsid w:val="00853408"/>
    <w:rsid w:val="008570C4"/>
    <w:rsid w:val="008749DB"/>
    <w:rsid w:val="0087531D"/>
    <w:rsid w:val="008814EE"/>
    <w:rsid w:val="008B681F"/>
    <w:rsid w:val="008C6681"/>
    <w:rsid w:val="0090668D"/>
    <w:rsid w:val="0092655C"/>
    <w:rsid w:val="00930315"/>
    <w:rsid w:val="009310F6"/>
    <w:rsid w:val="0093593A"/>
    <w:rsid w:val="0095311D"/>
    <w:rsid w:val="00967274"/>
    <w:rsid w:val="00970A82"/>
    <w:rsid w:val="0097439B"/>
    <w:rsid w:val="00993272"/>
    <w:rsid w:val="00993DB8"/>
    <w:rsid w:val="009A4230"/>
    <w:rsid w:val="009D1686"/>
    <w:rsid w:val="009D4DC3"/>
    <w:rsid w:val="009E308F"/>
    <w:rsid w:val="009E7B6B"/>
    <w:rsid w:val="009F0C1C"/>
    <w:rsid w:val="009F5638"/>
    <w:rsid w:val="00A10DAC"/>
    <w:rsid w:val="00A24AB6"/>
    <w:rsid w:val="00A5134B"/>
    <w:rsid w:val="00A55BD4"/>
    <w:rsid w:val="00A60D13"/>
    <w:rsid w:val="00A73972"/>
    <w:rsid w:val="00A93E79"/>
    <w:rsid w:val="00A95321"/>
    <w:rsid w:val="00AA27D3"/>
    <w:rsid w:val="00AB1172"/>
    <w:rsid w:val="00AB19BC"/>
    <w:rsid w:val="00AC2CB0"/>
    <w:rsid w:val="00AC526E"/>
    <w:rsid w:val="00AD432C"/>
    <w:rsid w:val="00AD68DA"/>
    <w:rsid w:val="00B005AB"/>
    <w:rsid w:val="00B20A98"/>
    <w:rsid w:val="00B46D12"/>
    <w:rsid w:val="00B700D7"/>
    <w:rsid w:val="00B72A57"/>
    <w:rsid w:val="00B86A17"/>
    <w:rsid w:val="00BA3E3F"/>
    <w:rsid w:val="00BA4997"/>
    <w:rsid w:val="00BC0E64"/>
    <w:rsid w:val="00BC1FC2"/>
    <w:rsid w:val="00BD19E6"/>
    <w:rsid w:val="00C01664"/>
    <w:rsid w:val="00C20EB2"/>
    <w:rsid w:val="00C21148"/>
    <w:rsid w:val="00C220A3"/>
    <w:rsid w:val="00C22B8D"/>
    <w:rsid w:val="00C31EC9"/>
    <w:rsid w:val="00C3264A"/>
    <w:rsid w:val="00C75F8D"/>
    <w:rsid w:val="00C77F92"/>
    <w:rsid w:val="00C8171B"/>
    <w:rsid w:val="00C92D53"/>
    <w:rsid w:val="00CC29D7"/>
    <w:rsid w:val="00CE0610"/>
    <w:rsid w:val="00CE401E"/>
    <w:rsid w:val="00CF4B3E"/>
    <w:rsid w:val="00CF4CE0"/>
    <w:rsid w:val="00CF76E9"/>
    <w:rsid w:val="00D03E1A"/>
    <w:rsid w:val="00D17B9B"/>
    <w:rsid w:val="00D242D5"/>
    <w:rsid w:val="00D268D4"/>
    <w:rsid w:val="00D32393"/>
    <w:rsid w:val="00D37FB5"/>
    <w:rsid w:val="00D50C95"/>
    <w:rsid w:val="00D541B8"/>
    <w:rsid w:val="00D6050F"/>
    <w:rsid w:val="00DC67D8"/>
    <w:rsid w:val="00DD0CE5"/>
    <w:rsid w:val="00DF3BC5"/>
    <w:rsid w:val="00E01BD9"/>
    <w:rsid w:val="00E107E9"/>
    <w:rsid w:val="00E73EEB"/>
    <w:rsid w:val="00E756DB"/>
    <w:rsid w:val="00E83BFB"/>
    <w:rsid w:val="00E9206E"/>
    <w:rsid w:val="00EB116E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8546E"/>
    <w:rsid w:val="00F910DA"/>
    <w:rsid w:val="00FA2BAB"/>
    <w:rsid w:val="00FA3799"/>
    <w:rsid w:val="00FC3FB4"/>
    <w:rsid w:val="00FD2358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meuprojeto.net/process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139</TotalTime>
  <Pages>3</Pages>
  <Words>538</Words>
  <Characters>2909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Otávio</cp:lastModifiedBy>
  <cp:revision>65</cp:revision>
  <cp:lastPrinted>2013-10-02T18:09:00Z</cp:lastPrinted>
  <dcterms:created xsi:type="dcterms:W3CDTF">2013-10-09T14:13:00Z</dcterms:created>
  <dcterms:modified xsi:type="dcterms:W3CDTF">2014-02-26T02:32:00Z</dcterms:modified>
</cp:coreProperties>
</file>