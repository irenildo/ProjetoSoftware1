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550389" w:rsidP="0055038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Qual o melhor lugar?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.</w:t>
      </w: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DD211D" w:rsidRPr="00120E6E" w:rsidRDefault="00DD211D" w:rsidP="00DD211D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bookmarkStart w:id="3" w:name="_Toc524312837"/>
      <w:bookmarkStart w:id="4" w:name="_Toc20734060"/>
      <w:r w:rsidRPr="002406B9">
        <w:rPr>
          <w:rFonts w:ascii="Times New Roman" w:hAnsi="Times New Roman"/>
          <w:b w:val="0"/>
          <w:sz w:val="20"/>
          <w:lang w:val="pt-BR"/>
        </w:rPr>
        <w:t xml:space="preserve">Neste documento </w:t>
      </w:r>
      <w:r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>
        <w:rPr>
          <w:rFonts w:ascii="Times New Roman" w:hAnsi="Times New Roman"/>
          <w:b w:val="0"/>
          <w:sz w:val="20"/>
          <w:lang w:val="pt-BR"/>
        </w:rPr>
        <w:t xml:space="preserve"> p</w:t>
      </w:r>
      <w:r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>
        <w:rPr>
          <w:rFonts w:ascii="Times New Roman" w:hAnsi="Times New Roman"/>
          <w:b w:val="0"/>
          <w:sz w:val="20"/>
          <w:lang w:val="pt-BR"/>
        </w:rPr>
        <w:t xml:space="preserve">, </w:t>
      </w:r>
      <w:r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>
        <w:rPr>
          <w:rFonts w:ascii="Times New Roman" w:hAnsi="Times New Roman"/>
          <w:b w:val="0"/>
          <w:sz w:val="20"/>
          <w:lang w:val="pt-BR"/>
        </w:rPr>
        <w:t>Projeto,</w:t>
      </w:r>
      <w:r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Pr="00120E6E">
        <w:rPr>
          <w:rFonts w:ascii="Times New Roman" w:hAnsi="Times New Roman"/>
          <w:b w:val="0"/>
          <w:sz w:val="20"/>
          <w:lang w:val="pt-BR"/>
        </w:rPr>
        <w:t>Deployment e Distribuição e Lições Aprendidas. Podendo conter também o planejamento das áreas de conhecimento, artefato importante para o entendimento do projeto.</w:t>
      </w:r>
    </w:p>
    <w:p w:rsidR="00677219" w:rsidRDefault="00677219">
      <w:pPr>
        <w:pStyle w:val="Ttulo1"/>
      </w:pPr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355"/>
        <w:gridCol w:w="2584"/>
        <w:gridCol w:w="1873"/>
      </w:tblGrid>
      <w:tr w:rsidR="008C1424" w:rsidTr="00213D9C">
        <w:tc>
          <w:tcPr>
            <w:tcW w:w="2099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27" w:type="dxa"/>
            <w:shd w:val="clear" w:color="auto" w:fill="E6E6E6"/>
          </w:tcPr>
          <w:p w:rsidR="008C1424" w:rsidRDefault="00213D9C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Papel </w:t>
            </w:r>
          </w:p>
        </w:tc>
        <w:tc>
          <w:tcPr>
            <w:tcW w:w="2584" w:type="dxa"/>
            <w:shd w:val="clear" w:color="auto" w:fill="E6E6E6"/>
          </w:tcPr>
          <w:p w:rsidR="008C1424" w:rsidRDefault="00EA583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  <w:tc>
          <w:tcPr>
            <w:tcW w:w="1997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EA583F" w:rsidTr="00213D9C">
        <w:tc>
          <w:tcPr>
            <w:tcW w:w="2099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Irenildo </w:t>
            </w:r>
            <w:r w:rsidR="007537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Lopes </w:t>
            </w:r>
          </w:p>
        </w:tc>
        <w:tc>
          <w:tcPr>
            <w:tcW w:w="2027" w:type="dxa"/>
          </w:tcPr>
          <w:p w:rsidR="00213D9C" w:rsidRDefault="00213D9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de Desenvolvimento</w:t>
            </w:r>
            <w:r w:rsidR="00DD211D">
              <w:rPr>
                <w:sz w:val="20"/>
                <w:szCs w:val="20"/>
              </w:rPr>
              <w:t>,Gerente</w:t>
            </w:r>
          </w:p>
        </w:tc>
        <w:tc>
          <w:tcPr>
            <w:tcW w:w="2584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Irenildo.ti@hotmail.com</w:t>
            </w:r>
          </w:p>
        </w:tc>
        <w:tc>
          <w:tcPr>
            <w:tcW w:w="1997" w:type="dxa"/>
          </w:tcPr>
          <w:p w:rsidR="00EA583F" w:rsidRDefault="00EA583F">
            <w:r w:rsidRPr="007179B6">
              <w:t>(81)98338617</w:t>
            </w:r>
          </w:p>
        </w:tc>
      </w:tr>
      <w:tr w:rsidR="00B9609B" w:rsidTr="00213D9C">
        <w:tc>
          <w:tcPr>
            <w:tcW w:w="2099" w:type="dxa"/>
          </w:tcPr>
          <w:p w:rsidR="00B9609B" w:rsidRDefault="00B9609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Otávio Vinícius</w:t>
            </w:r>
          </w:p>
        </w:tc>
        <w:tc>
          <w:tcPr>
            <w:tcW w:w="2027" w:type="dxa"/>
          </w:tcPr>
          <w:p w:rsidR="00B9609B" w:rsidRDefault="00B77F5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Testador</w:t>
            </w:r>
          </w:p>
        </w:tc>
        <w:tc>
          <w:tcPr>
            <w:tcW w:w="2584" w:type="dxa"/>
          </w:tcPr>
          <w:p w:rsidR="00B9609B" w:rsidRPr="00B9609B" w:rsidRDefault="003958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9" w:history="1">
              <w:r w:rsidR="00B9609B" w:rsidRPr="00B9609B">
                <w:rPr>
                  <w:rStyle w:val="Hyperlink"/>
                  <w:color w:val="auto"/>
                  <w:sz w:val="20"/>
                  <w:szCs w:val="20"/>
                  <w:u w:val="none"/>
                </w:rPr>
                <w:t>otaviovpinheiro@gmail.com</w:t>
              </w:r>
            </w:hyperlink>
          </w:p>
        </w:tc>
        <w:tc>
          <w:tcPr>
            <w:tcW w:w="1997" w:type="dxa"/>
          </w:tcPr>
          <w:p w:rsidR="00B9609B" w:rsidRPr="007179B6" w:rsidRDefault="00B9609B">
            <w:r>
              <w:t>(81)84262682</w:t>
            </w:r>
          </w:p>
        </w:tc>
      </w:tr>
      <w:tr w:rsidR="00177E4C" w:rsidTr="00213D9C">
        <w:tc>
          <w:tcPr>
            <w:tcW w:w="2099" w:type="dxa"/>
          </w:tcPr>
          <w:p w:rsidR="00177E4C" w:rsidRDefault="00177E4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</w:t>
            </w:r>
            <w:r w:rsidR="007537C5">
              <w:rPr>
                <w:sz w:val="20"/>
                <w:szCs w:val="20"/>
              </w:rPr>
              <w:t xml:space="preserve"> Nobrega</w:t>
            </w:r>
          </w:p>
        </w:tc>
        <w:tc>
          <w:tcPr>
            <w:tcW w:w="2027" w:type="dxa"/>
          </w:tcPr>
          <w:p w:rsidR="00177E4C" w:rsidRDefault="0029670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Consultor</w:t>
            </w:r>
          </w:p>
        </w:tc>
        <w:tc>
          <w:tcPr>
            <w:tcW w:w="2584" w:type="dxa"/>
          </w:tcPr>
          <w:p w:rsidR="00177E4C" w:rsidRDefault="002E10D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2E10D1">
              <w:rPr>
                <w:sz w:val="20"/>
                <w:szCs w:val="20"/>
              </w:rPr>
              <w:t>ci.18101971.wp@gmail.co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997" w:type="dxa"/>
          </w:tcPr>
          <w:p w:rsidR="00177E4C" w:rsidRDefault="00177E4C"/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de kickoff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Iniciar formalmente o projeto, apresentando informações quanto ao seu objetivo, prazos quanto a entrega dos documentos de visão, lista de itens de trabalho, lista de riscos e plano de projeto, escopo e primeiros dados levantados.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Jarley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Data e Horário – Quando iniciar o p</w:t>
      </w:r>
      <w:r>
        <w:rPr>
          <w:rFonts w:ascii="Arial" w:hAnsi="Arial" w:cs="Arial"/>
          <w:lang w:val="pt-BR"/>
        </w:rPr>
        <w:t>rojeto, na quarta-feira de 18:30 às 22:0</w:t>
      </w:r>
      <w:r w:rsidRPr="00120E6E">
        <w:rPr>
          <w:rFonts w:ascii="Arial" w:hAnsi="Arial" w:cs="Arial"/>
          <w:lang w:val="pt-BR"/>
        </w:rPr>
        <w:t xml:space="preserve">0;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Duração – 3 Horas e 30 minutos.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 – Sala 22</w:t>
      </w:r>
      <w:r w:rsidRPr="00120E6E">
        <w:rPr>
          <w:rFonts w:ascii="Arial" w:hAnsi="Arial" w:cs="Arial"/>
          <w:lang w:val="pt-BR"/>
        </w:rPr>
        <w:t xml:space="preserve"> – Faculdade Nova Roma.</w:t>
      </w:r>
    </w:p>
    <w:p w:rsidR="00DD211D" w:rsidRPr="00120E6E" w:rsidRDefault="00DD211D" w:rsidP="00DD211D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ou relatório de status</w:t>
      </w:r>
    </w:p>
    <w:p w:rsidR="00DD211D" w:rsidRPr="00533607" w:rsidRDefault="00DD211D" w:rsidP="00DD211D"/>
    <w:p w:rsidR="00DD211D" w:rsidRPr="00120E6E" w:rsidRDefault="00DD211D" w:rsidP="00DD211D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pela elaboração do relatório será o gerente com auxílio do analista de projeto.</w:t>
      </w: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Trazer à toda equipe as realizações de cada área, resolução de problemas e planejamento dos próximos passos.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Projeto;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  <w:r w:rsidR="00223A03">
        <w:rPr>
          <w:rFonts w:ascii="Arial" w:hAnsi="Arial" w:cs="Arial"/>
          <w:lang w:val="pt-BR"/>
        </w:rPr>
        <w:t>, Otávio Vinícius - Testador</w:t>
      </w:r>
      <w:r w:rsidRPr="00120E6E">
        <w:rPr>
          <w:rFonts w:ascii="Arial" w:hAnsi="Arial" w:cs="Arial"/>
          <w:lang w:val="pt-BR"/>
        </w:rPr>
        <w:t xml:space="preserve"> e Jarley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Data e Horário – </w:t>
      </w:r>
      <w:r>
        <w:rPr>
          <w:rFonts w:ascii="Arial" w:hAnsi="Arial" w:cs="Arial"/>
          <w:lang w:val="pt-BR"/>
        </w:rPr>
        <w:t>Toda quarta-feira de 18:30 às 22:00</w:t>
      </w:r>
      <w:r w:rsidRPr="00120E6E">
        <w:rPr>
          <w:rFonts w:ascii="Arial" w:hAnsi="Arial" w:cs="Arial"/>
          <w:lang w:val="pt-BR"/>
        </w:rPr>
        <w:t xml:space="preserve">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Duração – 3 horas e 30 minutos.</w:t>
      </w:r>
    </w:p>
    <w:p w:rsidR="00DD211D" w:rsidRP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DD211D">
        <w:rPr>
          <w:rFonts w:ascii="Arial" w:hAnsi="Arial" w:cs="Arial"/>
          <w:lang w:val="pt-BR"/>
        </w:rPr>
        <w:t>Local – Sala 18 – Faculdade Nova Roma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 w:rsidP="00EA583F">
      <w:pPr>
        <w:pStyle w:val="InfoBlue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C449B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Pr="00EA583F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A583F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A583F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043D0C">
        <w:trPr>
          <w:trHeight w:val="2168"/>
        </w:trPr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306388" w:rsidRDefault="00306388" w:rsidP="00306388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306388" w:rsidRDefault="00306388" w:rsidP="00306388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Mitigar o Risco 1</w:t>
            </w:r>
          </w:p>
          <w:p w:rsidR="00306388" w:rsidRPr="00CA19BB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Especificar o Caso de Uso </w:t>
            </w:r>
            <w:r w:rsidR="009C09DE">
              <w:rPr>
                <w:lang w:val="pt-BR"/>
              </w:rPr>
              <w:t>login</w:t>
            </w:r>
            <w:r>
              <w:rPr>
                <w:lang w:val="pt-BR"/>
              </w:rPr>
              <w:t xml:space="preserve"> do Usuário no Sistema</w:t>
            </w:r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1</w:t>
            </w:r>
          </w:p>
          <w:p w:rsidR="00677219" w:rsidRPr="00C449BC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>rio 2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583F">
            <w:pPr>
              <w:pStyle w:val="Corpodetexto"/>
              <w:spacing w:before="60"/>
              <w:ind w:left="0"/>
            </w:pPr>
            <w:r>
              <w:t>02/09/2013 a 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4E603E" w:rsidRPr="004E603E" w:rsidTr="004E603E">
        <w:trPr>
          <w:trHeight w:val="1738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Especificar o Caso de Uso: Realizar Login</w:t>
            </w:r>
          </w:p>
          <w:p w:rsidR="004E603E" w:rsidRP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Cenário Realizar Login com sucesso</w:t>
            </w:r>
          </w:p>
        </w:tc>
        <w:tc>
          <w:tcPr>
            <w:tcW w:w="1828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13/11/2013 a 04/11/2013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4E603E" w:rsidTr="00CD33D6">
        <w:trPr>
          <w:trHeight w:val="1273"/>
        </w:trPr>
        <w:tc>
          <w:tcPr>
            <w:tcW w:w="1742" w:type="dxa"/>
            <w:tcBorders>
              <w:bottom w:val="single" w:sz="4" w:space="0" w:color="auto"/>
            </w:tcBorders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571" w:type="dxa"/>
            <w:tcBorders>
              <w:bottom w:val="single" w:sz="4" w:space="0" w:color="auto"/>
            </w:tcBorders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Pr="004E603E" w:rsidRDefault="004E603E" w:rsidP="00DD03E9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 xml:space="preserve">      </w:t>
            </w:r>
            <w:r w:rsidR="00DD03E9">
              <w:rPr>
                <w:lang w:val="pt-BR"/>
              </w:rPr>
              <w:t>Construção da Tela de Login e seu Funcionamento</w:t>
            </w:r>
          </w:p>
        </w:tc>
        <w:tc>
          <w:tcPr>
            <w:tcW w:w="1828" w:type="dxa"/>
            <w:tcBorders>
              <w:bottom w:val="single" w:sz="4" w:space="0" w:color="auto"/>
            </w:tcBorders>
          </w:tcPr>
          <w:p w:rsidR="0092477D" w:rsidRDefault="0092477D" w:rsidP="0092477D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4E603E" w:rsidRDefault="00DD03E9" w:rsidP="00F06C2B">
            <w:pPr>
              <w:pStyle w:val="Corpodetexto"/>
              <w:spacing w:before="60"/>
              <w:ind w:left="0"/>
            </w:pPr>
            <w:r>
              <w:t>13</w:t>
            </w:r>
            <w:r w:rsidR="004E603E">
              <w:t>/11/2013 a 27/11/2013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7537C5" w:rsidTr="00CD33D6">
        <w:trPr>
          <w:trHeight w:val="780"/>
        </w:trPr>
        <w:tc>
          <w:tcPr>
            <w:tcW w:w="1742" w:type="dxa"/>
            <w:tcBorders>
              <w:bottom w:val="single" w:sz="4" w:space="0" w:color="auto"/>
            </w:tcBorders>
          </w:tcPr>
          <w:p w:rsidR="004E603E" w:rsidRDefault="000566A9" w:rsidP="00F06C2B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4E603E" w:rsidRDefault="0092477D" w:rsidP="00F06C2B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2571" w:type="dxa"/>
            <w:tcBorders>
              <w:bottom w:val="single" w:sz="4" w:space="0" w:color="auto"/>
            </w:tcBorders>
          </w:tcPr>
          <w:p w:rsidR="0092477D" w:rsidRDefault="0092477D" w:rsidP="0092477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240974" w:rsidRDefault="00240974" w:rsidP="00240974">
            <w:pPr>
              <w:pStyle w:val="Corpodetexto"/>
              <w:spacing w:before="60"/>
              <w:ind w:left="0" w:firstLine="382"/>
              <w:rPr>
                <w:lang w:val="pt-BR"/>
              </w:rPr>
            </w:pPr>
            <w:r>
              <w:rPr>
                <w:lang w:val="pt-BR"/>
              </w:rPr>
              <w:t>Construção da Localização de Produtos.</w:t>
            </w:r>
          </w:p>
          <w:p w:rsidR="00CC1738" w:rsidRPr="004E603E" w:rsidRDefault="00CC1738" w:rsidP="0092477D">
            <w:pPr>
              <w:pStyle w:val="Corpodetexto"/>
              <w:spacing w:before="60"/>
              <w:ind w:left="0"/>
              <w:rPr>
                <w:lang w:val="pt-BR"/>
              </w:rPr>
            </w:pPr>
          </w:p>
          <w:p w:rsidR="004E603E" w:rsidRDefault="004E603E" w:rsidP="0092477D">
            <w:pPr>
              <w:pStyle w:val="Corpodetexto"/>
              <w:spacing w:before="60"/>
              <w:ind w:left="0" w:firstLine="382"/>
            </w:pPr>
          </w:p>
        </w:tc>
        <w:tc>
          <w:tcPr>
            <w:tcW w:w="1828" w:type="dxa"/>
            <w:tcBorders>
              <w:bottom w:val="single" w:sz="4" w:space="0" w:color="auto"/>
            </w:tcBorders>
          </w:tcPr>
          <w:p w:rsidR="007369F1" w:rsidRDefault="007369F1" w:rsidP="007369F1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4E603E" w:rsidRPr="009C09DE" w:rsidRDefault="00BB7232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05/02/2014 a 25/07/2014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:rsidR="004E603E" w:rsidRPr="009C09DE" w:rsidRDefault="00240974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0566A9" w:rsidRPr="007537C5" w:rsidTr="00CD33D6">
        <w:trPr>
          <w:trHeight w:val="780"/>
        </w:trPr>
        <w:tc>
          <w:tcPr>
            <w:tcW w:w="1742" w:type="dxa"/>
            <w:tcBorders>
              <w:bottom w:val="single" w:sz="4" w:space="0" w:color="auto"/>
            </w:tcBorders>
          </w:tcPr>
          <w:p w:rsidR="000566A9" w:rsidRDefault="000566A9" w:rsidP="00E130E0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0566A9" w:rsidRDefault="000566A9" w:rsidP="00E130E0">
            <w:pPr>
              <w:pStyle w:val="Corpodetexto"/>
              <w:spacing w:before="60"/>
              <w:ind w:left="0"/>
            </w:pPr>
            <w:r>
              <w:t>I4.1</w:t>
            </w:r>
          </w:p>
        </w:tc>
        <w:tc>
          <w:tcPr>
            <w:tcW w:w="2571" w:type="dxa"/>
            <w:tcBorders>
              <w:bottom w:val="single" w:sz="4" w:space="0" w:color="auto"/>
            </w:tcBorders>
          </w:tcPr>
          <w:p w:rsidR="000566A9" w:rsidRDefault="000566A9" w:rsidP="00E130E0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0566A9" w:rsidRDefault="000566A9" w:rsidP="00E130E0">
            <w:pPr>
              <w:pStyle w:val="Corpodetexto"/>
              <w:spacing w:before="60"/>
              <w:ind w:left="0" w:firstLine="382"/>
              <w:rPr>
                <w:lang w:val="pt-BR"/>
              </w:rPr>
            </w:pPr>
            <w:r>
              <w:rPr>
                <w:lang w:val="pt-BR"/>
              </w:rPr>
              <w:t>Continuação da c</w:t>
            </w:r>
            <w:bookmarkStart w:id="7" w:name="_GoBack"/>
            <w:bookmarkEnd w:id="7"/>
            <w:r>
              <w:rPr>
                <w:lang w:val="pt-BR"/>
              </w:rPr>
              <w:t>onstrução da Localização de Produtos.</w:t>
            </w:r>
          </w:p>
          <w:p w:rsidR="000566A9" w:rsidRPr="004E603E" w:rsidRDefault="000566A9" w:rsidP="00E130E0">
            <w:pPr>
              <w:pStyle w:val="Corpodetexto"/>
              <w:spacing w:before="60"/>
              <w:ind w:left="0"/>
              <w:rPr>
                <w:lang w:val="pt-BR"/>
              </w:rPr>
            </w:pPr>
          </w:p>
          <w:p w:rsidR="000566A9" w:rsidRDefault="000566A9" w:rsidP="00E130E0">
            <w:pPr>
              <w:pStyle w:val="Corpodetexto"/>
              <w:spacing w:before="60"/>
              <w:ind w:left="0" w:firstLine="382"/>
            </w:pPr>
          </w:p>
        </w:tc>
        <w:tc>
          <w:tcPr>
            <w:tcW w:w="1828" w:type="dxa"/>
            <w:tcBorders>
              <w:bottom w:val="single" w:sz="4" w:space="0" w:color="auto"/>
            </w:tcBorders>
          </w:tcPr>
          <w:p w:rsidR="000566A9" w:rsidRDefault="000566A9" w:rsidP="00E130E0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0566A9" w:rsidRPr="009C09DE" w:rsidRDefault="000566A9" w:rsidP="00E130E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05/02/2014 a 25/07/2014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:rsidR="000566A9" w:rsidRPr="009C09DE" w:rsidRDefault="000566A9" w:rsidP="00E130E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0566A9" w:rsidRPr="007537C5" w:rsidTr="00CD33D6">
        <w:trPr>
          <w:trHeight w:val="780"/>
        </w:trPr>
        <w:tc>
          <w:tcPr>
            <w:tcW w:w="17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6A9" w:rsidRDefault="000566A9" w:rsidP="00F06C2B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6A9" w:rsidRDefault="000566A9" w:rsidP="00F06C2B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6A9" w:rsidRPr="004E603E" w:rsidRDefault="000566A9" w:rsidP="0092477D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6A9" w:rsidRDefault="000566A9" w:rsidP="007369F1">
            <w:pPr>
              <w:pStyle w:val="Corpodetexto"/>
              <w:spacing w:before="60"/>
              <w:ind w:left="0"/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6A9" w:rsidRDefault="000566A9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043D0C" w:rsidRDefault="00677219">
      <w:pPr>
        <w:rPr>
          <w:lang w:val="pt-BR"/>
        </w:rPr>
      </w:pPr>
    </w:p>
    <w:p w:rsidR="0050436F" w:rsidRPr="0050436F" w:rsidRDefault="00677219" w:rsidP="0050436F">
      <w:pPr>
        <w:pStyle w:val="Ttulo1"/>
        <w:jc w:val="both"/>
        <w:rPr>
          <w:rFonts w:ascii="Times New Roman" w:hAnsi="Times New Roman"/>
          <w:lang w:val="pt-BR"/>
        </w:rPr>
      </w:pPr>
      <w:r w:rsidRPr="0050436F">
        <w:rPr>
          <w:lang w:val="pt-BR"/>
        </w:rPr>
        <w:t>Deployment e Distribuição</w:t>
      </w:r>
      <w:r w:rsidR="00213D9C" w:rsidRPr="0050436F">
        <w:rPr>
          <w:lang w:val="pt-BR"/>
        </w:rPr>
        <w:t xml:space="preserve"> </w:t>
      </w:r>
    </w:p>
    <w:p w:rsidR="00306388" w:rsidRPr="0050436F" w:rsidRDefault="00306388" w:rsidP="00223A03">
      <w:pPr>
        <w:pStyle w:val="Ttulo1"/>
        <w:numPr>
          <w:ilvl w:val="0"/>
          <w:numId w:val="0"/>
        </w:numPr>
        <w:ind w:left="426" w:firstLine="294"/>
        <w:jc w:val="both"/>
        <w:rPr>
          <w:rFonts w:ascii="Times New Roman" w:hAnsi="Times New Roman"/>
          <w:b w:val="0"/>
          <w:sz w:val="20"/>
          <w:lang w:val="pt-BR"/>
        </w:rPr>
      </w:pPr>
      <w:r w:rsidRPr="0050436F">
        <w:rPr>
          <w:rFonts w:ascii="Times New Roman" w:hAnsi="Times New Roman"/>
          <w:b w:val="0"/>
          <w:sz w:val="20"/>
          <w:lang w:val="pt-BR"/>
        </w:rPr>
        <w:t>Após a finalização da criação do aplicativo, o gerente de projetos mostrará ao cliente por meio de uma reunião como é o funcionamento da aplicação e em seguida, tirar dúvidas levantadas pelos participantes da reunião. A aplicação será inserida e atualizada no repositório do GooglePlay, onde os usuários poderão comentar, recomendar, Aprovar ou não o aplicativo.</w:t>
      </w:r>
    </w:p>
    <w:p w:rsidR="00677219" w:rsidRDefault="00677219">
      <w:pPr>
        <w:pStyle w:val="Ttulo1"/>
      </w:pPr>
      <w:r>
        <w:t>Lições Aprendidas</w:t>
      </w:r>
    </w:p>
    <w:p w:rsidR="007E2A89" w:rsidRDefault="007E2A89">
      <w:pPr>
        <w:pStyle w:val="InfoBlue"/>
        <w:rPr>
          <w:lang w:val="pt-BR"/>
        </w:rPr>
      </w:pPr>
    </w:p>
    <w:p w:rsidR="007E2A89" w:rsidRDefault="007E2A89">
      <w:pPr>
        <w:pStyle w:val="InfoBlue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8F6" w:rsidRDefault="003958F6">
      <w:r>
        <w:separator/>
      </w:r>
    </w:p>
  </w:endnote>
  <w:endnote w:type="continuationSeparator" w:id="0">
    <w:p w:rsidR="003958F6" w:rsidRDefault="0039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33D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566A9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566A9" w:rsidRPr="000566A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8F6" w:rsidRDefault="003958F6">
      <w:r>
        <w:separator/>
      </w:r>
    </w:p>
  </w:footnote>
  <w:footnote w:type="continuationSeparator" w:id="0">
    <w:p w:rsidR="003958F6" w:rsidRDefault="00395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Pr="00550389" w:rsidRDefault="00550389" w:rsidP="008A3368">
          <w:pPr>
            <w:rPr>
              <w:lang w:val="pt-BR"/>
            </w:rPr>
          </w:pPr>
          <w:r w:rsidRPr="00550389">
            <w:rPr>
              <w:lang w:val="pt-BR"/>
            </w:rPr>
            <w:t xml:space="preserve">Qual o melhor Lugar? 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223A03" w:rsidRDefault="00223A03">
          <w:pPr>
            <w:rPr>
              <w:lang w:val="pt-BR"/>
            </w:rPr>
          </w:pPr>
          <w:r>
            <w:rPr>
              <w:lang w:val="pt-BR"/>
            </w:rPr>
            <w:t xml:space="preserve">  Data: 25/02/14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FF840EB"/>
    <w:multiLevelType w:val="hybridMultilevel"/>
    <w:tmpl w:val="A536A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9"/>
    <w:rsid w:val="00043D0C"/>
    <w:rsid w:val="000457E1"/>
    <w:rsid w:val="000566A9"/>
    <w:rsid w:val="000E5BE9"/>
    <w:rsid w:val="001573E8"/>
    <w:rsid w:val="001705B4"/>
    <w:rsid w:val="001717B2"/>
    <w:rsid w:val="00177E4C"/>
    <w:rsid w:val="0019296D"/>
    <w:rsid w:val="001C1286"/>
    <w:rsid w:val="002013C4"/>
    <w:rsid w:val="00213D9C"/>
    <w:rsid w:val="00223A03"/>
    <w:rsid w:val="00240974"/>
    <w:rsid w:val="00296708"/>
    <w:rsid w:val="002C54AE"/>
    <w:rsid w:val="002E10D1"/>
    <w:rsid w:val="00306388"/>
    <w:rsid w:val="003958F6"/>
    <w:rsid w:val="003D61CB"/>
    <w:rsid w:val="004E603E"/>
    <w:rsid w:val="0050436F"/>
    <w:rsid w:val="00550389"/>
    <w:rsid w:val="00615BFC"/>
    <w:rsid w:val="0066537E"/>
    <w:rsid w:val="00677219"/>
    <w:rsid w:val="00696C6F"/>
    <w:rsid w:val="006A104F"/>
    <w:rsid w:val="006D5D5C"/>
    <w:rsid w:val="007369F1"/>
    <w:rsid w:val="007522B2"/>
    <w:rsid w:val="007537C5"/>
    <w:rsid w:val="0078289C"/>
    <w:rsid w:val="007A7B21"/>
    <w:rsid w:val="007E2A89"/>
    <w:rsid w:val="007E4E3F"/>
    <w:rsid w:val="00865C92"/>
    <w:rsid w:val="008A3368"/>
    <w:rsid w:val="008B724D"/>
    <w:rsid w:val="008C1424"/>
    <w:rsid w:val="008C371C"/>
    <w:rsid w:val="0092477D"/>
    <w:rsid w:val="00972C5C"/>
    <w:rsid w:val="009C09DE"/>
    <w:rsid w:val="009F6A99"/>
    <w:rsid w:val="00A00245"/>
    <w:rsid w:val="00A75F3C"/>
    <w:rsid w:val="00AD2E73"/>
    <w:rsid w:val="00AE6F55"/>
    <w:rsid w:val="00B2784D"/>
    <w:rsid w:val="00B77F55"/>
    <w:rsid w:val="00B9609B"/>
    <w:rsid w:val="00BB7232"/>
    <w:rsid w:val="00C449BC"/>
    <w:rsid w:val="00C5434B"/>
    <w:rsid w:val="00C62925"/>
    <w:rsid w:val="00CA19BB"/>
    <w:rsid w:val="00CA629F"/>
    <w:rsid w:val="00CC1738"/>
    <w:rsid w:val="00CD33D6"/>
    <w:rsid w:val="00DD03E9"/>
    <w:rsid w:val="00DD211D"/>
    <w:rsid w:val="00DD7A10"/>
    <w:rsid w:val="00DE1B01"/>
    <w:rsid w:val="00DF0218"/>
    <w:rsid w:val="00E62431"/>
    <w:rsid w:val="00EA583F"/>
    <w:rsid w:val="00EA65CE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otaviovpinheir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A94EB-9347-4E6D-836F-6D5574752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265</TotalTime>
  <Pages>3</Pages>
  <Words>476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DEUS é Fiel</dc:creator>
  <cp:lastModifiedBy>Otávio</cp:lastModifiedBy>
  <cp:revision>48</cp:revision>
  <cp:lastPrinted>2013-09-25T19:25:00Z</cp:lastPrinted>
  <dcterms:created xsi:type="dcterms:W3CDTF">2013-09-25T18:46:00Z</dcterms:created>
  <dcterms:modified xsi:type="dcterms:W3CDTF">2014-04-28T19:48:00Z</dcterms:modified>
</cp:coreProperties>
</file>