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68286D">
        <w:rPr>
          <w:lang w:val="pt-BR"/>
        </w:rPr>
        <w:t>Localizar Usuário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Localizar </w:t>
      </w:r>
      <w:r>
        <w:rPr>
          <w:lang w:val="pt-BR"/>
        </w:rPr>
        <w:t>Usuário</w:t>
      </w:r>
      <w:proofErr w:type="gramStart"/>
      <w:r>
        <w:rPr>
          <w:lang w:val="pt-BR"/>
        </w:rPr>
        <w:t>, retorna</w:t>
      </w:r>
      <w:proofErr w:type="gramEnd"/>
      <w:r>
        <w:rPr>
          <w:lang w:val="pt-BR"/>
        </w:rPr>
        <w:t xml:space="preserve"> ao </w:t>
      </w:r>
      <w:r>
        <w:rPr>
          <w:lang w:val="pt-BR"/>
        </w:rPr>
        <w:t xml:space="preserve">mesmo </w:t>
      </w:r>
      <w:r>
        <w:rPr>
          <w:lang w:val="pt-BR"/>
        </w:rPr>
        <w:t xml:space="preserve">a informação de </w:t>
      </w:r>
      <w:r>
        <w:rPr>
          <w:lang w:val="pt-BR"/>
        </w:rPr>
        <w:t xml:space="preserve">sua </w:t>
      </w:r>
      <w:r>
        <w:rPr>
          <w:lang w:val="pt-BR"/>
        </w:rPr>
        <w:t>localização, através de coordenadas de latitude e longitude apresentadas em um mapa do Google.</w:t>
      </w:r>
    </w:p>
    <w:p w:rsidR="00841459" w:rsidRDefault="00841459" w:rsidP="00841459">
      <w:pPr>
        <w:pStyle w:val="Ttulo1"/>
        <w:numPr>
          <w:ilvl w:val="0"/>
          <w:numId w:val="1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</w:t>
      </w:r>
      <w:proofErr w:type="gramStart"/>
      <w:r w:rsidR="00703506">
        <w:rPr>
          <w:rFonts w:ascii="Times New Roman" w:hAnsi="Times New Roman"/>
          <w:b w:val="0"/>
          <w:lang w:val="pt-BR"/>
        </w:rPr>
        <w:t xml:space="preserve"> </w:t>
      </w:r>
      <w:r w:rsidRPr="00360E06">
        <w:rPr>
          <w:rFonts w:ascii="Times New Roman" w:hAnsi="Times New Roman"/>
          <w:b w:val="0"/>
          <w:lang w:val="pt-BR"/>
        </w:rPr>
        <w:t xml:space="preserve"> </w:t>
      </w:r>
      <w:proofErr w:type="gramEnd"/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4.1 </w:t>
      </w:r>
      <w:r w:rsidR="008737E8">
        <w:rPr>
          <w:lang w:val="pt-BR"/>
        </w:rPr>
        <w:t>Usuário</w:t>
      </w:r>
      <w:proofErr w:type="gramEnd"/>
      <w:r w:rsidR="008737E8">
        <w:rPr>
          <w:lang w:val="pt-BR"/>
        </w:rPr>
        <w:t xml:space="preserve"> acessa </w:t>
      </w:r>
      <w:r w:rsidR="002600EB">
        <w:rPr>
          <w:lang w:val="pt-BR"/>
        </w:rPr>
        <w:t>ao mapa;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4.2</w:t>
      </w:r>
      <w:r w:rsidR="00841459">
        <w:rPr>
          <w:lang w:val="pt-BR"/>
        </w:rPr>
        <w:t>O usuário clica no campo “</w:t>
      </w:r>
      <w:r w:rsidR="00703506">
        <w:rPr>
          <w:lang w:val="pt-BR"/>
        </w:rPr>
        <w:t>Atualizar Posição</w:t>
      </w:r>
      <w:r w:rsidR="00841459">
        <w:rPr>
          <w:lang w:val="pt-BR"/>
        </w:rPr>
        <w:t>”</w:t>
      </w:r>
      <w:r w:rsidR="002600EB" w:rsidRPr="002600EB">
        <w:rPr>
          <w:lang w:val="pt-BR"/>
        </w:rPr>
        <w:t xml:space="preserve"> </w:t>
      </w:r>
      <w:r w:rsidR="002600EB" w:rsidRPr="002600EB">
        <w:rPr>
          <w:lang w:val="pt-BR"/>
        </w:rPr>
        <w:t>[FA001]</w:t>
      </w:r>
      <w:r w:rsidR="00841459">
        <w:rPr>
          <w:lang w:val="pt-BR"/>
        </w:rPr>
        <w:t>;</w:t>
      </w:r>
    </w:p>
    <w:p w:rsidR="00841459" w:rsidRDefault="004A5625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4.3</w:t>
      </w:r>
      <w:r w:rsidR="00841459">
        <w:rPr>
          <w:lang w:val="pt-BR"/>
        </w:rPr>
        <w:t xml:space="preserve"> </w:t>
      </w:r>
      <w:r w:rsidR="00703506">
        <w:rPr>
          <w:lang w:val="pt-BR"/>
        </w:rPr>
        <w:t xml:space="preserve">O sistema exibe uma tela </w:t>
      </w:r>
      <w:r w:rsidR="008737E8">
        <w:rPr>
          <w:lang w:val="pt-BR"/>
        </w:rPr>
        <w:t>de confirmação de localização</w:t>
      </w:r>
      <w:r w:rsidR="00841459" w:rsidRPr="004C0C0D">
        <w:rPr>
          <w:lang w:val="pt-BR"/>
        </w:rPr>
        <w:t>;</w:t>
      </w:r>
    </w:p>
    <w:p w:rsidR="008737E8" w:rsidRDefault="004A5625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4.4</w:t>
      </w:r>
      <w:r w:rsidR="008737E8">
        <w:rPr>
          <w:lang w:val="pt-BR"/>
        </w:rPr>
        <w:t xml:space="preserve"> O sistema se comunica com a API do GOOGLE para receber a </w:t>
      </w:r>
      <w:proofErr w:type="gramStart"/>
      <w:r w:rsidR="008737E8">
        <w:rPr>
          <w:lang w:val="pt-BR"/>
        </w:rPr>
        <w:t>localização</w:t>
      </w:r>
      <w:r>
        <w:rPr>
          <w:lang w:val="pt-BR"/>
        </w:rPr>
        <w:t>[</w:t>
      </w:r>
      <w:proofErr w:type="gramEnd"/>
      <w:r>
        <w:rPr>
          <w:lang w:val="pt-BR"/>
        </w:rPr>
        <w:t>FA002</w:t>
      </w:r>
      <w:r w:rsidRPr="004A5625">
        <w:rPr>
          <w:lang w:val="pt-BR"/>
        </w:rPr>
        <w:t>]</w:t>
      </w:r>
      <w:r w:rsidR="008737E8">
        <w:rPr>
          <w:lang w:val="pt-BR"/>
        </w:rPr>
        <w:t>;</w:t>
      </w:r>
    </w:p>
    <w:p w:rsidR="008737E8" w:rsidRDefault="004A5625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4.5</w:t>
      </w:r>
      <w:r w:rsidR="008737E8">
        <w:rPr>
          <w:lang w:val="pt-BR"/>
        </w:rPr>
        <w:t xml:space="preserve"> O</w:t>
      </w:r>
      <w:r w:rsidR="008737E8" w:rsidRPr="008737E8">
        <w:rPr>
          <w:lang w:val="pt-BR"/>
        </w:rPr>
        <w:t xml:space="preserve"> </w:t>
      </w:r>
      <w:r w:rsidR="008737E8">
        <w:rPr>
          <w:lang w:val="pt-BR"/>
        </w:rPr>
        <w:t xml:space="preserve">Sistema </w:t>
      </w:r>
      <w:r w:rsidR="0068286D">
        <w:rPr>
          <w:lang w:val="pt-BR"/>
        </w:rPr>
        <w:t>insere a localização</w:t>
      </w:r>
      <w:proofErr w:type="gramStart"/>
      <w:r w:rsidR="0068286D">
        <w:rPr>
          <w:lang w:val="pt-BR"/>
        </w:rPr>
        <w:t xml:space="preserve"> </w:t>
      </w:r>
      <w:r w:rsidR="008737E8">
        <w:rPr>
          <w:lang w:val="pt-BR"/>
        </w:rPr>
        <w:t xml:space="preserve"> </w:t>
      </w:r>
      <w:proofErr w:type="gramEnd"/>
      <w:r w:rsidR="008737E8">
        <w:rPr>
          <w:lang w:val="pt-BR"/>
        </w:rPr>
        <w:t>no banco de dados e retorna o resultado na tela</w:t>
      </w:r>
      <w:r w:rsidR="00563AC3" w:rsidRPr="00563AC3">
        <w:rPr>
          <w:lang w:val="pt-BR"/>
        </w:rPr>
        <w:t>[FA003]</w:t>
      </w:r>
      <w:r w:rsidR="008737E8">
        <w:rPr>
          <w:lang w:val="pt-BR"/>
        </w:rPr>
        <w:t>;</w:t>
      </w:r>
    </w:p>
    <w:p w:rsidR="00841459" w:rsidRPr="00186021" w:rsidRDefault="008737E8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4A5625">
        <w:rPr>
          <w:lang w:val="pt-BR"/>
        </w:rPr>
        <w:t>6</w:t>
      </w:r>
      <w:r w:rsidR="00841459">
        <w:rPr>
          <w:lang w:val="pt-BR"/>
        </w:rPr>
        <w:t xml:space="preserve"> O usuário c</w:t>
      </w:r>
      <w:r w:rsidR="00841459" w:rsidRPr="00186021">
        <w:rPr>
          <w:lang w:val="pt-BR"/>
        </w:rPr>
        <w:t xml:space="preserve">lica no resultado da </w:t>
      </w:r>
      <w:r w:rsidR="00563AC3">
        <w:rPr>
          <w:lang w:val="pt-BR"/>
        </w:rPr>
        <w:t>atualização</w:t>
      </w:r>
      <w:r w:rsidR="00841459" w:rsidRPr="00186021">
        <w:rPr>
          <w:lang w:val="pt-BR"/>
        </w:rPr>
        <w:t xml:space="preserve"> para abrir o mapa com a </w:t>
      </w:r>
      <w:r>
        <w:rPr>
          <w:lang w:val="pt-BR"/>
        </w:rPr>
        <w:t xml:space="preserve">sua </w:t>
      </w:r>
      <w:r w:rsidR="00841459" w:rsidRPr="00186021">
        <w:rPr>
          <w:lang w:val="pt-BR"/>
        </w:rPr>
        <w:t>localizaç</w:t>
      </w:r>
      <w:r>
        <w:rPr>
          <w:lang w:val="pt-BR"/>
        </w:rPr>
        <w:t>ão;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</w:t>
      </w:r>
      <w:r w:rsidR="004A5625">
        <w:rPr>
          <w:lang w:val="pt-BR"/>
        </w:rPr>
        <w:t>7</w:t>
      </w:r>
      <w:r w:rsidR="00563AC3">
        <w:rPr>
          <w:lang w:val="pt-BR"/>
        </w:rPr>
        <w:t xml:space="preserve"> O Sistema mostra localização do usuário no mapa;</w:t>
      </w:r>
    </w:p>
    <w:p w:rsidR="00563AC3" w:rsidRDefault="00563AC3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>4.8</w:t>
      </w:r>
      <w:r>
        <w:rPr>
          <w:lang w:val="pt-BR"/>
        </w:rPr>
        <w:t xml:space="preserve"> </w:t>
      </w:r>
      <w:r w:rsidRPr="003C6BB0">
        <w:rPr>
          <w:lang w:val="pt-BR"/>
        </w:rPr>
        <w:t>O caso de uso é encerrado.</w:t>
      </w:r>
    </w:p>
    <w:p w:rsidR="00841459" w:rsidRPr="003C6BB0" w:rsidRDefault="00841459" w:rsidP="00841459">
      <w:pPr>
        <w:pStyle w:val="Corpodetexto"/>
        <w:ind w:left="1440"/>
        <w:rPr>
          <w:lang w:val="pt-BR"/>
        </w:rPr>
      </w:pP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841459" w:rsidRDefault="00841459" w:rsidP="00841459">
      <w:pPr>
        <w:pStyle w:val="Ttulo2"/>
        <w:numPr>
          <w:ilvl w:val="1"/>
          <w:numId w:val="1"/>
        </w:numPr>
        <w:ind w:left="720" w:hanging="720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841459" w:rsidRDefault="00841459" w:rsidP="00841459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563AC3">
        <w:rPr>
          <w:lang w:val="pt-BR"/>
        </w:rPr>
        <w:t>4.2</w:t>
      </w:r>
      <w:r>
        <w:rPr>
          <w:lang w:val="pt-BR"/>
        </w:rPr>
        <w:t xml:space="preserve"> do Fluxo Principal </w:t>
      </w:r>
      <w:r w:rsidR="00563AC3">
        <w:rPr>
          <w:lang w:val="pt-BR"/>
        </w:rPr>
        <w:t>o GPS do dispositivo estiver desligado o sistema avisará que é necessário que o GPS esteja ligado.</w:t>
      </w:r>
    </w:p>
    <w:p w:rsidR="0068286D" w:rsidRDefault="0068286D" w:rsidP="00841459">
      <w:pPr>
        <w:pStyle w:val="Corpodetexto"/>
        <w:rPr>
          <w:lang w:val="pt-BR"/>
        </w:rPr>
      </w:pPr>
    </w:p>
    <w:p w:rsidR="004A5625" w:rsidRPr="00563AC3" w:rsidRDefault="004A5625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</w:t>
      </w:r>
      <w:r w:rsidRPr="00563AC3">
        <w:rPr>
          <w:lang w:val="pt-BR"/>
        </w:rPr>
        <w:t>]</w:t>
      </w:r>
    </w:p>
    <w:p w:rsidR="004A5625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</w:t>
      </w:r>
      <w:r>
        <w:rPr>
          <w:lang w:val="pt-BR"/>
        </w:rPr>
        <w:t>4</w:t>
      </w:r>
      <w:r>
        <w:rPr>
          <w:lang w:val="pt-BR"/>
        </w:rPr>
        <w:t xml:space="preserve"> do Fluxo Principal o </w:t>
      </w:r>
      <w:r>
        <w:rPr>
          <w:lang w:val="pt-BR"/>
        </w:rPr>
        <w:t xml:space="preserve">a conexão com a API </w:t>
      </w:r>
      <w:proofErr w:type="gramStart"/>
      <w:r>
        <w:rPr>
          <w:lang w:val="pt-BR"/>
        </w:rPr>
        <w:t>do GOOGLE falhar</w:t>
      </w:r>
      <w:proofErr w:type="gramEnd"/>
      <w:r>
        <w:rPr>
          <w:lang w:val="pt-BR"/>
        </w:rPr>
        <w:t>, o sistema mostrará uma tela informando que houve falha na comunicação para tentar novamente.</w:t>
      </w:r>
      <w:bookmarkStart w:id="0" w:name="_GoBack"/>
      <w:bookmarkEnd w:id="0"/>
    </w:p>
    <w:p w:rsidR="0068286D" w:rsidRPr="00563AC3" w:rsidRDefault="0068286D" w:rsidP="0068286D">
      <w:pPr>
        <w:pStyle w:val="Corpodetexto"/>
        <w:rPr>
          <w:lang w:val="pt-BR"/>
        </w:rPr>
      </w:pP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63AC3">
        <w:rPr>
          <w:lang w:val="pt-BR"/>
        </w:rPr>
        <w:t>3</w:t>
      </w:r>
      <w:r w:rsidRPr="004A5625">
        <w:rPr>
          <w:lang w:val="pt-BR"/>
        </w:rPr>
        <w:t>]</w:t>
      </w:r>
    </w:p>
    <w:p w:rsidR="00841459" w:rsidRPr="00186021" w:rsidRDefault="0068286D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>4.</w:t>
      </w:r>
      <w:r>
        <w:rPr>
          <w:lang w:val="pt-BR"/>
        </w:rPr>
        <w:t>5</w:t>
      </w:r>
      <w:r>
        <w:rPr>
          <w:lang w:val="pt-BR"/>
        </w:rPr>
        <w:t xml:space="preserve"> do Fluxo Principal o a conexão com </w:t>
      </w:r>
      <w:r>
        <w:rPr>
          <w:lang w:val="pt-BR"/>
        </w:rPr>
        <w:t>BANCO</w:t>
      </w:r>
      <w:r>
        <w:rPr>
          <w:lang w:val="pt-BR"/>
        </w:rPr>
        <w:t xml:space="preserve"> falhar, o sistema </w:t>
      </w:r>
      <w:r>
        <w:rPr>
          <w:lang w:val="pt-BR"/>
        </w:rPr>
        <w:t xml:space="preserve">tentará conexão por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tentativas, caso não haja sucesso pedirá para que o usuário tente depois.</w:t>
      </w: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proofErr w:type="spellStart"/>
      <w:r w:rsidRPr="0099753A">
        <w:rPr>
          <w:lang w:val="pt-BR"/>
        </w:rPr>
        <w:t>Subfluxos</w:t>
      </w:r>
      <w:proofErr w:type="spellEnd"/>
      <w:r w:rsidRPr="0099753A">
        <w:rPr>
          <w:lang w:val="pt-BR"/>
        </w:rPr>
        <w:t xml:space="preserve">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 xml:space="preserve">NÃO </w:t>
      </w:r>
      <w:proofErr w:type="gramStart"/>
      <w:r w:rsidRPr="0099753A">
        <w:rPr>
          <w:lang w:val="pt-BR"/>
        </w:rPr>
        <w:t>EXISTE</w:t>
      </w:r>
      <w:proofErr w:type="gramEnd"/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7.1 </w:t>
      </w:r>
      <w:r w:rsidR="002600EB">
        <w:rPr>
          <w:lang w:val="pt-BR"/>
        </w:rPr>
        <w:t>Usuário</w:t>
      </w:r>
      <w:proofErr w:type="gramEnd"/>
      <w:r>
        <w:rPr>
          <w:lang w:val="pt-BR"/>
        </w:rPr>
        <w:t xml:space="preserve"> localizado no sistema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841459" w:rsidRPr="005A6115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 xml:space="preserve">NÃO </w:t>
      </w:r>
      <w:proofErr w:type="gramStart"/>
      <w:r w:rsidRPr="0034452E">
        <w:rPr>
          <w:lang w:val="pt-BR"/>
        </w:rPr>
        <w:t>EXISTE</w:t>
      </w:r>
      <w:proofErr w:type="gramEnd"/>
    </w:p>
    <w:p w:rsidR="00841459" w:rsidRPr="0034452E" w:rsidRDefault="00841459" w:rsidP="00841459">
      <w:pPr>
        <w:pStyle w:val="Corpodetexto"/>
        <w:ind w:left="1440"/>
        <w:rPr>
          <w:lang w:val="pt-BR"/>
        </w:rPr>
      </w:pPr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65" w:rsidRDefault="00501765">
      <w:r>
        <w:separator/>
      </w:r>
    </w:p>
  </w:endnote>
  <w:endnote w:type="continuationSeparator" w:id="0">
    <w:p w:rsidR="00501765" w:rsidRDefault="0050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8286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8286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65" w:rsidRDefault="00501765">
      <w:r>
        <w:separator/>
      </w:r>
    </w:p>
  </w:footnote>
  <w:footnote w:type="continuationSeparator" w:id="0">
    <w:p w:rsidR="00501765" w:rsidRDefault="00501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68286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8286D">
            <w:rPr>
              <w:sz w:val="20"/>
              <w:szCs w:val="20"/>
              <w:lang w:val="pt-BR"/>
            </w:rPr>
            <w:t>Localizar Usuário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68286D">
            <w:rPr>
              <w:sz w:val="20"/>
              <w:lang w:val="pt-BR"/>
            </w:rPr>
            <w:t>10/04/2014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83D11"/>
    <w:rsid w:val="001A6EF9"/>
    <w:rsid w:val="001C043B"/>
    <w:rsid w:val="001C37CE"/>
    <w:rsid w:val="001E6407"/>
    <w:rsid w:val="0024527D"/>
    <w:rsid w:val="00246BD9"/>
    <w:rsid w:val="00247AE0"/>
    <w:rsid w:val="002600EB"/>
    <w:rsid w:val="00265736"/>
    <w:rsid w:val="00285195"/>
    <w:rsid w:val="00285ED7"/>
    <w:rsid w:val="00290B9A"/>
    <w:rsid w:val="002A705D"/>
    <w:rsid w:val="002C1006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B089F"/>
    <w:rsid w:val="003C6BB0"/>
    <w:rsid w:val="003C6C1C"/>
    <w:rsid w:val="003D134E"/>
    <w:rsid w:val="003F4A5B"/>
    <w:rsid w:val="00436384"/>
    <w:rsid w:val="004557E3"/>
    <w:rsid w:val="00492D6F"/>
    <w:rsid w:val="004A3B7A"/>
    <w:rsid w:val="004A5625"/>
    <w:rsid w:val="004E1DE5"/>
    <w:rsid w:val="004E38FF"/>
    <w:rsid w:val="00501765"/>
    <w:rsid w:val="00522E49"/>
    <w:rsid w:val="005416D2"/>
    <w:rsid w:val="00542AB1"/>
    <w:rsid w:val="00563AC3"/>
    <w:rsid w:val="00564804"/>
    <w:rsid w:val="00577330"/>
    <w:rsid w:val="00596256"/>
    <w:rsid w:val="005A2057"/>
    <w:rsid w:val="005B5E58"/>
    <w:rsid w:val="005D53A2"/>
    <w:rsid w:val="005F4430"/>
    <w:rsid w:val="00616949"/>
    <w:rsid w:val="0062188D"/>
    <w:rsid w:val="00624F22"/>
    <w:rsid w:val="00660D21"/>
    <w:rsid w:val="0068286D"/>
    <w:rsid w:val="006A525A"/>
    <w:rsid w:val="006D7AA6"/>
    <w:rsid w:val="00703506"/>
    <w:rsid w:val="00707E34"/>
    <w:rsid w:val="007216AF"/>
    <w:rsid w:val="00721EFE"/>
    <w:rsid w:val="00780EE9"/>
    <w:rsid w:val="007B17CB"/>
    <w:rsid w:val="007F7B67"/>
    <w:rsid w:val="00841459"/>
    <w:rsid w:val="00850C1F"/>
    <w:rsid w:val="00856122"/>
    <w:rsid w:val="008737E8"/>
    <w:rsid w:val="008A3B05"/>
    <w:rsid w:val="008A5870"/>
    <w:rsid w:val="008E1939"/>
    <w:rsid w:val="00933BC7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279D2"/>
    <w:rsid w:val="00C436C7"/>
    <w:rsid w:val="00C4400B"/>
    <w:rsid w:val="00C56535"/>
    <w:rsid w:val="00CA46CF"/>
    <w:rsid w:val="00CC77C2"/>
    <w:rsid w:val="00CD154F"/>
    <w:rsid w:val="00CD299B"/>
    <w:rsid w:val="00D92872"/>
    <w:rsid w:val="00DE4D18"/>
    <w:rsid w:val="00E4623C"/>
    <w:rsid w:val="00E67A7A"/>
    <w:rsid w:val="00E77DC0"/>
    <w:rsid w:val="00EA58A4"/>
    <w:rsid w:val="00EB544C"/>
    <w:rsid w:val="00EC2E9B"/>
    <w:rsid w:val="00ED6242"/>
    <w:rsid w:val="00EE6C27"/>
    <w:rsid w:val="00F67106"/>
    <w:rsid w:val="00F730FE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295</TotalTime>
  <Pages>2</Pages>
  <Words>263</Words>
  <Characters>1302</Characters>
  <Application>Microsoft Office Word</Application>
  <DocSecurity>0</DocSecurity>
  <Lines>43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137</cp:revision>
  <cp:lastPrinted>2013-09-30T21:24:00Z</cp:lastPrinted>
  <dcterms:created xsi:type="dcterms:W3CDTF">2013-09-30T21:24:00Z</dcterms:created>
  <dcterms:modified xsi:type="dcterms:W3CDTF">2014-04-09T04:13:00Z</dcterms:modified>
</cp:coreProperties>
</file>