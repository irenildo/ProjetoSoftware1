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Pr="00CE02E5" w:rsidRDefault="00317164">
      <w:pPr>
        <w:pStyle w:val="Ttulo"/>
        <w:rPr>
          <w:lang w:val="pt-BR"/>
        </w:rPr>
      </w:pPr>
      <w:r w:rsidRPr="00CE02E5">
        <w:fldChar w:fldCharType="begin"/>
      </w:r>
      <w:r w:rsidRPr="00CE02E5">
        <w:rPr>
          <w:lang w:val="pt-BR"/>
        </w:rPr>
        <w:instrText xml:space="preserve"> SUBJECT  \* MERGEFORMAT </w:instrText>
      </w:r>
      <w:r w:rsidRPr="00CE02E5">
        <w:fldChar w:fldCharType="separate"/>
      </w:r>
      <w:r w:rsidR="00F31206" w:rsidRPr="00CE02E5">
        <w:rPr>
          <w:lang w:val="pt-BR"/>
        </w:rPr>
        <w:t xml:space="preserve"> Qual o melhor lugar?</w:t>
      </w:r>
      <w:r w:rsidRPr="00CE02E5">
        <w:fldChar w:fldCharType="end"/>
      </w:r>
    </w:p>
    <w:p w:rsidR="00317164" w:rsidRPr="00CE02E5" w:rsidRDefault="00317164" w:rsidP="00172D76">
      <w:pPr>
        <w:pStyle w:val="Ttulo"/>
        <w:rPr>
          <w:lang w:val="pt-BR"/>
        </w:rPr>
      </w:pPr>
      <w:r w:rsidRPr="00CE02E5">
        <w:rPr>
          <w:lang w:val="pt-BR"/>
        </w:rPr>
        <w:t>Visão do Sistema</w:t>
      </w:r>
    </w:p>
    <w:p w:rsidR="00317164" w:rsidRPr="00CE02E5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CE02E5">
        <w:rPr>
          <w:lang w:val="pt-BR"/>
        </w:rPr>
        <w:t>Introdu</w:t>
      </w:r>
      <w:bookmarkEnd w:id="0"/>
      <w:bookmarkEnd w:id="1"/>
      <w:bookmarkEnd w:id="2"/>
      <w:bookmarkEnd w:id="3"/>
      <w:r w:rsidRPr="00CE02E5">
        <w:rPr>
          <w:lang w:val="pt-BR"/>
        </w:rPr>
        <w:t>ção</w:t>
      </w:r>
    </w:p>
    <w:p w:rsidR="00197BAD" w:rsidRDefault="00F31206" w:rsidP="00197BAD">
      <w:pPr>
        <w:rPr>
          <w:lang w:val="pt-BR"/>
        </w:rPr>
      </w:pPr>
      <w:r w:rsidRPr="00CE02E5">
        <w:rPr>
          <w:lang w:val="pt-BR"/>
        </w:rPr>
        <w:t xml:space="preserve"> </w:t>
      </w:r>
      <w:r w:rsidR="00197BAD">
        <w:rPr>
          <w:lang w:val="pt-BR"/>
        </w:rPr>
        <w:t xml:space="preserve">          </w:t>
      </w:r>
      <w:r w:rsidR="00D6749D" w:rsidRPr="00CE02E5">
        <w:rPr>
          <w:lang w:val="pt-BR"/>
        </w:rPr>
        <w:t xml:space="preserve"> </w:t>
      </w:r>
      <w:r w:rsidR="00197BAD">
        <w:rPr>
          <w:lang w:val="pt-BR"/>
        </w:rPr>
        <w:t xml:space="preserve">Este documento tem como objetivo mostrar uma visão geral do projeto </w:t>
      </w:r>
      <w:r w:rsidR="00197BAD">
        <w:rPr>
          <w:lang w:val="pt-BR"/>
        </w:rPr>
        <w:t>QUAL O MELHOR LUGAR</w:t>
      </w:r>
      <w:proofErr w:type="gramStart"/>
      <w:r w:rsidR="00197BAD">
        <w:rPr>
          <w:lang w:val="pt-BR"/>
        </w:rPr>
        <w:t>?,</w:t>
      </w:r>
      <w:proofErr w:type="gramEnd"/>
      <w:r w:rsidR="00197BAD">
        <w:rPr>
          <w:lang w:val="pt-BR"/>
        </w:rPr>
        <w:t xml:space="preserve"> Apresentando as dificuldades </w:t>
      </w:r>
      <w:proofErr w:type="gramStart"/>
      <w:r w:rsidR="00197BAD">
        <w:rPr>
          <w:lang w:val="pt-BR"/>
        </w:rPr>
        <w:t>encontradas ,</w:t>
      </w:r>
      <w:proofErr w:type="gramEnd"/>
      <w:r w:rsidR="00197BAD">
        <w:rPr>
          <w:lang w:val="pt-BR"/>
        </w:rPr>
        <w:t xml:space="preserve"> descrições dos </w:t>
      </w:r>
      <w:proofErr w:type="spellStart"/>
      <w:r w:rsidR="00197BAD">
        <w:rPr>
          <w:lang w:val="pt-BR"/>
        </w:rPr>
        <w:t>Stakeholders</w:t>
      </w:r>
      <w:proofErr w:type="spellEnd"/>
      <w:r w:rsidR="00197BAD">
        <w:rPr>
          <w:lang w:val="pt-BR"/>
        </w:rPr>
        <w:t>, ambiente do usuário e visão do produto.</w:t>
      </w:r>
    </w:p>
    <w:p w:rsidR="00BD7FC0" w:rsidRPr="00CE02E5" w:rsidRDefault="00BD7FC0" w:rsidP="00F31206">
      <w:pPr>
        <w:rPr>
          <w:lang w:val="pt-BR"/>
        </w:rPr>
      </w:pPr>
    </w:p>
    <w:bookmarkEnd w:id="4"/>
    <w:bookmarkEnd w:id="5"/>
    <w:p w:rsidR="00317164" w:rsidRPr="00CE02E5" w:rsidRDefault="00317164">
      <w:pPr>
        <w:pStyle w:val="Ttulo1"/>
        <w:rPr>
          <w:lang w:val="pt-BR"/>
        </w:rPr>
      </w:pPr>
      <w:r w:rsidRPr="00CE02E5">
        <w:rPr>
          <w:lang w:val="pt-BR"/>
        </w:rPr>
        <w:t>Posicionamento do Produto</w:t>
      </w:r>
    </w:p>
    <w:p w:rsidR="00197BAD" w:rsidRDefault="000A4A05" w:rsidP="00197BAD">
      <w:pPr>
        <w:rPr>
          <w:lang w:val="pt-BR"/>
        </w:rPr>
      </w:pPr>
      <w:r>
        <w:rPr>
          <w:lang w:val="pt-BR"/>
        </w:rPr>
        <w:t xml:space="preserve">     </w:t>
      </w:r>
      <w:r w:rsidR="00197BAD">
        <w:rPr>
          <w:lang w:val="pt-BR"/>
        </w:rPr>
        <w:t>De acordo com a necessidade de alguns</w:t>
      </w:r>
      <w:r w:rsidR="00197BAD">
        <w:rPr>
          <w:lang w:val="pt-BR"/>
        </w:rPr>
        <w:t xml:space="preserve"> usuários</w:t>
      </w:r>
      <w:r w:rsidR="00197BAD">
        <w:rPr>
          <w:lang w:val="pt-BR"/>
        </w:rPr>
        <w:t>, o</w:t>
      </w:r>
      <w:r>
        <w:rPr>
          <w:lang w:val="pt-BR"/>
        </w:rPr>
        <w:t xml:space="preserve"> Software irá procurar dar mais </w:t>
      </w:r>
      <w:r w:rsidR="00862FA1">
        <w:rPr>
          <w:lang w:val="pt-BR"/>
        </w:rPr>
        <w:t xml:space="preserve">agilidade </w:t>
      </w:r>
      <w:proofErr w:type="gramStart"/>
      <w:r w:rsidR="00862FA1">
        <w:rPr>
          <w:lang w:val="pt-BR"/>
        </w:rPr>
        <w:t>a</w:t>
      </w:r>
      <w:proofErr w:type="gramEnd"/>
      <w:r w:rsidR="00862FA1">
        <w:rPr>
          <w:lang w:val="pt-BR"/>
        </w:rPr>
        <w:t xml:space="preserve"> procura de produtos diante do</w:t>
      </w:r>
      <w:r w:rsidR="00197BAD">
        <w:rPr>
          <w:lang w:val="pt-BR"/>
        </w:rPr>
        <w:t xml:space="preserve"> vasto mercado, Através de iterações dos próprios usuários.</w:t>
      </w:r>
    </w:p>
    <w:p w:rsidR="00197BAD" w:rsidRDefault="00197BAD">
      <w:pPr>
        <w:rPr>
          <w:lang w:val="pt-BR"/>
        </w:rPr>
      </w:pPr>
    </w:p>
    <w:p w:rsidR="00317164" w:rsidRPr="00862FA1" w:rsidRDefault="00317164">
      <w:pPr>
        <w:rPr>
          <w:i/>
          <w:color w:val="FF0000"/>
          <w:lang w:val="pt-BR"/>
        </w:rPr>
      </w:pPr>
    </w:p>
    <w:p w:rsidR="00317164" w:rsidRPr="00CE02E5" w:rsidRDefault="00317164" w:rsidP="00310EE3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CE02E5"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Pr="00CE02E5" w:rsidRDefault="00317164" w:rsidP="00197BAD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197BA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 xml:space="preserve">O </w:t>
            </w:r>
            <w:proofErr w:type="spellStart"/>
            <w:r w:rsidRPr="00CE02E5">
              <w:t>problema</w:t>
            </w:r>
            <w:proofErr w:type="spellEnd"/>
            <w:r w:rsidRPr="00CE02E5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197BAD" w:rsidRDefault="00197BAD" w:rsidP="00197BAD">
            <w:pPr>
              <w:pStyle w:val="InfoBlue"/>
            </w:pPr>
            <w:r w:rsidRPr="00197BAD">
              <w:t>Encontra um determinado produto, e em qual local este produto está com preço mais baixo.</w:t>
            </w:r>
          </w:p>
        </w:tc>
      </w:tr>
      <w:tr w:rsidR="00317164" w:rsidRPr="00197BA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proofErr w:type="spellStart"/>
            <w:r w:rsidRPr="00CE02E5"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197BAD" w:rsidP="00197BAD">
            <w:pPr>
              <w:pStyle w:val="InfoBlue"/>
            </w:pPr>
            <w:r>
              <w:t>Todos que procuram Produtos e melhores preços</w:t>
            </w:r>
          </w:p>
        </w:tc>
      </w:tr>
      <w:tr w:rsidR="00317164" w:rsidRPr="00197BA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cujo</w:t>
            </w:r>
            <w:proofErr w:type="gramEnd"/>
            <w:r w:rsidRPr="00CE02E5"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197BAD" w:rsidP="00197BAD">
            <w:pPr>
              <w:pStyle w:val="InfoBlue"/>
            </w:pPr>
            <w:r>
              <w:t>Não identificar qual loja e onde este produto com melhor preço</w:t>
            </w:r>
          </w:p>
        </w:tc>
      </w:tr>
      <w:tr w:rsidR="00317164" w:rsidRPr="00197BAD" w:rsidTr="00172D76">
        <w:trPr>
          <w:trHeight w:val="973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uma</w:t>
            </w:r>
            <w:proofErr w:type="gramEnd"/>
            <w:r w:rsidRPr="00CE02E5"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D6749D" w:rsidP="00197BAD">
            <w:pPr>
              <w:pStyle w:val="InfoBlue"/>
            </w:pPr>
            <w:r w:rsidRPr="00CE02E5">
              <w:t xml:space="preserve">Um software </w:t>
            </w:r>
            <w:r w:rsidR="00253A69">
              <w:t xml:space="preserve">para ajudar a encontrar </w:t>
            </w:r>
            <w:r w:rsidR="00197BAD">
              <w:t>locais de vendas de produtos e/ou com melhores preços.</w:t>
            </w:r>
          </w:p>
        </w:tc>
      </w:tr>
    </w:tbl>
    <w:p w:rsidR="00317164" w:rsidRPr="00253A69" w:rsidRDefault="00317164" w:rsidP="00197BAD">
      <w:pPr>
        <w:pStyle w:val="Ttulo2"/>
        <w:rPr>
          <w:i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CE02E5"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 w:rsidRPr="00197BA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197BAD" w:rsidP="00197BAD">
            <w:pPr>
              <w:pStyle w:val="InfoBlue"/>
            </w:pPr>
            <w:r>
              <w:t>Pessoas</w:t>
            </w:r>
            <w:r w:rsidR="00253A69">
              <w:t xml:space="preserve"> que querem fazer pesquisas de preços</w:t>
            </w:r>
            <w:r w:rsidR="00597084" w:rsidRPr="00CE02E5">
              <w:t xml:space="preserve"> </w:t>
            </w:r>
            <w:r>
              <w:t>e produtos</w:t>
            </w:r>
            <w:r w:rsidR="00597084" w:rsidRPr="00CE02E5">
              <w:t xml:space="preserve"> </w:t>
            </w:r>
            <w:proofErr w:type="gramStart"/>
          </w:p>
        </w:tc>
        <w:proofErr w:type="gramEnd"/>
      </w:tr>
      <w:tr w:rsidR="00317164" w:rsidRPr="00197BA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197BAD">
            <w:pPr>
              <w:pStyle w:val="InfoBlue"/>
            </w:pPr>
            <w:r>
              <w:t xml:space="preserve">Necessidade de encontrar produtos </w:t>
            </w:r>
            <w:r w:rsidR="00197BAD">
              <w:t>e melhores preços</w:t>
            </w:r>
          </w:p>
        </w:tc>
      </w:tr>
      <w:tr w:rsidR="00317164" w:rsidRPr="00197BA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8721DC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 xml:space="preserve">O </w:t>
            </w:r>
            <w:r w:rsidR="00597084" w:rsidRPr="00CE02E5">
              <w:rPr>
                <w:lang w:val="pt-BR"/>
              </w:rPr>
              <w:t>Qual o melhor lugar?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317164" w:rsidP="00FD3A4D">
            <w:pPr>
              <w:pStyle w:val="InfoBlue"/>
            </w:pPr>
            <w:r w:rsidRPr="00CE02E5">
              <w:t xml:space="preserve"> </w:t>
            </w:r>
            <w:proofErr w:type="gramStart"/>
            <w:r w:rsidR="00597084" w:rsidRPr="00CE02E5">
              <w:t>é</w:t>
            </w:r>
            <w:proofErr w:type="gramEnd"/>
            <w:r w:rsidR="00597084" w:rsidRPr="00CE02E5">
              <w:t xml:space="preserve"> um</w:t>
            </w:r>
            <w:r w:rsidR="0042293A" w:rsidRPr="00CE02E5">
              <w:t xml:space="preserve">a </w:t>
            </w:r>
            <w:r w:rsidR="008721DC" w:rsidRPr="00CE02E5">
              <w:t xml:space="preserve"> </w:t>
            </w:r>
            <w:r w:rsidR="00597084" w:rsidRPr="00CE02E5">
              <w:t>categoria do software</w:t>
            </w:r>
            <w:r w:rsidR="00FD3A4D">
              <w:t xml:space="preserve"> para </w:t>
            </w:r>
            <w:proofErr w:type="spellStart"/>
            <w:r w:rsidR="00FD3A4D">
              <w:t>Andriod</w:t>
            </w:r>
            <w:proofErr w:type="spellEnd"/>
            <w:r w:rsidR="003D1A55" w:rsidRPr="00CE02E5">
              <w:t xml:space="preserve"> </w:t>
            </w:r>
          </w:p>
        </w:tc>
      </w:tr>
      <w:tr w:rsidR="00317164" w:rsidRPr="00197BA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</w:pPr>
            <w:r w:rsidRPr="00CE02E5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310EE3" w:rsidP="00197BAD">
            <w:pPr>
              <w:pStyle w:val="InfoBlue"/>
            </w:pPr>
            <w:r w:rsidRPr="00CE02E5">
              <w:t xml:space="preserve">Irá facilitar a vida </w:t>
            </w:r>
            <w:r w:rsidR="00862FA1">
              <w:t>do usuário</w:t>
            </w:r>
            <w:proofErr w:type="gramStart"/>
            <w:r w:rsidR="00862FA1">
              <w:t xml:space="preserve"> </w:t>
            </w:r>
            <w:r w:rsidRPr="00CE02E5">
              <w:t xml:space="preserve"> </w:t>
            </w:r>
            <w:proofErr w:type="gramEnd"/>
            <w:r w:rsidRPr="00CE02E5">
              <w:t>tanto em tempo</w:t>
            </w:r>
            <w:r w:rsidR="00FD3A4D">
              <w:t xml:space="preserve"> de procura </w:t>
            </w:r>
            <w:r w:rsidRPr="00CE02E5">
              <w:t xml:space="preserve"> quanto em custo.</w:t>
            </w:r>
          </w:p>
        </w:tc>
      </w:tr>
      <w:tr w:rsidR="00317164" w:rsidRPr="00CE02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E02E5"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E02E5" w:rsidRDefault="00253A69" w:rsidP="00197BAD">
            <w:pPr>
              <w:pStyle w:val="InfoBlue"/>
            </w:pPr>
            <w:proofErr w:type="spellStart"/>
            <w:r>
              <w:t>Buscapé</w:t>
            </w:r>
            <w:proofErr w:type="spellEnd"/>
            <w:r>
              <w:t>…</w:t>
            </w:r>
          </w:p>
        </w:tc>
      </w:tr>
      <w:tr w:rsidR="00317164" w:rsidRPr="00FD3A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CE02E5" w:rsidRDefault="00317164">
            <w:pPr>
              <w:pStyle w:val="Corpodetexto"/>
              <w:ind w:left="72"/>
            </w:pPr>
            <w:proofErr w:type="spellStart"/>
            <w:r w:rsidRPr="00CE02E5">
              <w:t>Nosso</w:t>
            </w:r>
            <w:proofErr w:type="spellEnd"/>
            <w:r w:rsidRPr="00CE02E5">
              <w:t xml:space="preserve"> </w:t>
            </w:r>
            <w:proofErr w:type="spellStart"/>
            <w:r w:rsidRPr="00CE02E5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Default="00FD3A4D" w:rsidP="00197BAD">
            <w:pPr>
              <w:pStyle w:val="InfoBlue"/>
            </w:pPr>
            <w:r>
              <w:t>Será um s</w:t>
            </w:r>
            <w:r w:rsidR="00253A69">
              <w:t>istema alimentado diretamente pelos usuários</w:t>
            </w:r>
          </w:p>
          <w:p w:rsidR="00253A69" w:rsidRPr="00253A69" w:rsidRDefault="00253A69" w:rsidP="00253A69">
            <w:pPr>
              <w:pStyle w:val="Corpodetexto"/>
              <w:rPr>
                <w:lang w:val="pt-BR"/>
              </w:rPr>
            </w:pPr>
          </w:p>
        </w:tc>
      </w:tr>
    </w:tbl>
    <w:p w:rsidR="00317164" w:rsidRPr="00CE02E5" w:rsidRDefault="00317164">
      <w:pPr>
        <w:pStyle w:val="Ttulo1"/>
      </w:pPr>
      <w:bookmarkStart w:id="16" w:name="_Toc436203381"/>
      <w:r w:rsidRPr="00CE02E5">
        <w:t>Descrição dos Stakeholders</w:t>
      </w:r>
    </w:p>
    <w:p w:rsidR="00317164" w:rsidRPr="00CE02E5" w:rsidRDefault="00317164">
      <w:pPr>
        <w:pStyle w:val="Ttulo2"/>
        <w:rPr>
          <w:lang w:val="pt-BR"/>
        </w:rPr>
      </w:pPr>
      <w:r w:rsidRPr="00CE02E5">
        <w:rPr>
          <w:lang w:val="pt-BR"/>
        </w:rPr>
        <w:t>Resumo</w:t>
      </w:r>
    </w:p>
    <w:p w:rsidR="00317164" w:rsidRPr="00CE02E5" w:rsidRDefault="00317164" w:rsidP="00197BA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 w:rsidRPr="00CE02E5">
        <w:trPr>
          <w:tblHeader/>
        </w:trPr>
        <w:tc>
          <w:tcPr>
            <w:tcW w:w="1890" w:type="dxa"/>
          </w:tcPr>
          <w:p w:rsidR="00317164" w:rsidRPr="00CE02E5" w:rsidRDefault="00317164">
            <w:pPr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CE02E5" w:rsidRDefault="00317164">
            <w:pPr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CE02E5" w:rsidRDefault="00317164">
            <w:pPr>
              <w:rPr>
                <w:b/>
                <w:bCs/>
              </w:rPr>
            </w:pPr>
            <w:r w:rsidRPr="00CE02E5">
              <w:rPr>
                <w:b/>
                <w:bCs/>
              </w:rPr>
              <w:t>Responsabilidades</w:t>
            </w:r>
          </w:p>
        </w:tc>
      </w:tr>
      <w:tr w:rsidR="00317164" w:rsidRPr="00FD3A4D">
        <w:tc>
          <w:tcPr>
            <w:tcW w:w="1890" w:type="dxa"/>
          </w:tcPr>
          <w:p w:rsidR="00317164" w:rsidRPr="00CE02E5" w:rsidRDefault="00253A69" w:rsidP="00FD3A4D">
            <w:pPr>
              <w:pStyle w:val="InfoBlue"/>
            </w:pPr>
            <w:proofErr w:type="gramStart"/>
            <w:r>
              <w:t>usu</w:t>
            </w:r>
            <w:r w:rsidR="00FD3A4D">
              <w:t>á</w:t>
            </w:r>
            <w:r>
              <w:t>rio</w:t>
            </w:r>
            <w:proofErr w:type="gramEnd"/>
          </w:p>
        </w:tc>
        <w:tc>
          <w:tcPr>
            <w:tcW w:w="2610" w:type="dxa"/>
          </w:tcPr>
          <w:p w:rsidR="00317164" w:rsidRPr="00CE02E5" w:rsidRDefault="00253A69" w:rsidP="00197BAD">
            <w:pPr>
              <w:pStyle w:val="InfoBlue"/>
            </w:pPr>
            <w:r>
              <w:t>Validar o produto</w:t>
            </w:r>
          </w:p>
        </w:tc>
        <w:tc>
          <w:tcPr>
            <w:tcW w:w="3960" w:type="dxa"/>
          </w:tcPr>
          <w:p w:rsidR="00317164" w:rsidRPr="00CE02E5" w:rsidRDefault="00FD3A4D" w:rsidP="00197BAD">
            <w:pPr>
              <w:pStyle w:val="InfoBlue"/>
            </w:pPr>
            <w:r>
              <w:t>Alimentas o sistema com produtos e preços do mesmo</w:t>
            </w:r>
          </w:p>
        </w:tc>
      </w:tr>
    </w:tbl>
    <w:p w:rsidR="00317164" w:rsidRPr="00CE02E5" w:rsidRDefault="00317164">
      <w:pPr>
        <w:pStyle w:val="Corpodetexto"/>
        <w:rPr>
          <w:lang w:val="pt-BR"/>
        </w:rPr>
      </w:pPr>
    </w:p>
    <w:p w:rsidR="00317164" w:rsidRPr="00CE02E5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proofErr w:type="spellStart"/>
      <w:r w:rsidRPr="00CE02E5">
        <w:lastRenderedPageBreak/>
        <w:t>Ambiente</w:t>
      </w:r>
      <w:proofErr w:type="spellEnd"/>
      <w:r w:rsidRPr="00CE02E5">
        <w:t xml:space="preserve"> do </w:t>
      </w:r>
      <w:proofErr w:type="spellStart"/>
      <w:r w:rsidRPr="00CE02E5">
        <w:t>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:rsidR="0073346A" w:rsidRPr="00CE02E5" w:rsidRDefault="0073346A" w:rsidP="00197BAD">
      <w:pPr>
        <w:pStyle w:val="InfoBlue"/>
      </w:pPr>
    </w:p>
    <w:p w:rsidR="00FD3A4D" w:rsidRDefault="00FB1486" w:rsidP="008C6B6D">
      <w:pPr>
        <w:pStyle w:val="Corpodetexto"/>
        <w:ind w:left="0"/>
        <w:rPr>
          <w:lang w:val="pt-BR"/>
        </w:rPr>
      </w:pPr>
      <w:r w:rsidRPr="00CE02E5">
        <w:rPr>
          <w:rFonts w:ascii="Times" w:hAnsi="Times" w:cs="Times"/>
          <w:lang w:val="pt-BR"/>
        </w:rPr>
        <w:t xml:space="preserve">      </w:t>
      </w:r>
      <w:r w:rsidR="008C6B6D">
        <w:rPr>
          <w:rFonts w:ascii="Times" w:hAnsi="Times" w:cs="Times"/>
          <w:lang w:val="pt-BR"/>
        </w:rPr>
        <w:t>Este sistema poderá ser utilizado de todo aparelho que for do sistema ANDRIOD.</w:t>
      </w:r>
      <w:r w:rsidRPr="00CE02E5">
        <w:rPr>
          <w:lang w:val="pt-BR"/>
        </w:rPr>
        <w:t xml:space="preserve">  </w:t>
      </w:r>
    </w:p>
    <w:p w:rsidR="00FB1486" w:rsidRPr="00CE02E5" w:rsidRDefault="00FB1486" w:rsidP="00B51A69">
      <w:pPr>
        <w:pStyle w:val="Corpodetexto"/>
        <w:ind w:left="0"/>
        <w:rPr>
          <w:color w:val="1F497D" w:themeColor="text2"/>
          <w:lang w:val="pt-BR"/>
        </w:rPr>
      </w:pPr>
      <w:r w:rsidRPr="00CE02E5">
        <w:rPr>
          <w:color w:val="1F497D" w:themeColor="text2"/>
          <w:lang w:val="pt-BR"/>
        </w:rPr>
        <w:t xml:space="preserve">              </w:t>
      </w:r>
    </w:p>
    <w:p w:rsidR="00317164" w:rsidRPr="00CE02E5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CE02E5"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Pr="00CE02E5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 w:rsidRPr="00CE02E5">
        <w:rPr>
          <w:lang w:val="pt-BR"/>
        </w:rPr>
        <w:t>Necessidades e Características</w:t>
      </w:r>
      <w:bookmarkEnd w:id="29"/>
      <w:bookmarkEnd w:id="30"/>
      <w:bookmarkEnd w:id="31"/>
      <w:r w:rsidR="005F4565">
        <w:rPr>
          <w:lang w:val="pt-BR"/>
        </w:rPr>
        <w:t xml:space="preserve"> </w:t>
      </w:r>
      <w:proofErr w:type="gramStart"/>
      <w:r w:rsidR="005F4565">
        <w:rPr>
          <w:lang w:val="pt-BR"/>
        </w:rPr>
        <w:t xml:space="preserve">( </w:t>
      </w:r>
      <w:proofErr w:type="gramEnd"/>
      <w:r w:rsidR="005F4565">
        <w:rPr>
          <w:lang w:val="pt-BR"/>
        </w:rPr>
        <w:t>quais características do si</w:t>
      </w:r>
      <w:r w:rsidR="005B7D6E">
        <w:rPr>
          <w:lang w:val="pt-BR"/>
        </w:rPr>
        <w:t>s</w:t>
      </w:r>
      <w:r w:rsidR="005F4565">
        <w:rPr>
          <w:lang w:val="pt-BR"/>
        </w:rPr>
        <w:t>tema)</w:t>
      </w:r>
    </w:p>
    <w:p w:rsidR="00317164" w:rsidRPr="00CE02E5" w:rsidRDefault="00317164" w:rsidP="00197BAD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RPr="00CE02E5">
        <w:tc>
          <w:tcPr>
            <w:tcW w:w="2802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Release Planejado</w:t>
            </w:r>
          </w:p>
        </w:tc>
      </w:tr>
      <w:tr w:rsidR="00FD3A4D" w:rsidRPr="00CE02E5">
        <w:tc>
          <w:tcPr>
            <w:tcW w:w="2802" w:type="dxa"/>
          </w:tcPr>
          <w:p w:rsidR="00FD3A4D" w:rsidRPr="00CE02E5" w:rsidRDefault="00FD3A4D" w:rsidP="001719A1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Acesso ao sistema</w:t>
            </w:r>
          </w:p>
        </w:tc>
        <w:tc>
          <w:tcPr>
            <w:tcW w:w="1275" w:type="dxa"/>
          </w:tcPr>
          <w:p w:rsidR="00FD3A4D" w:rsidRPr="00CE02E5" w:rsidRDefault="00FD3A4D" w:rsidP="001719A1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1611" w:type="dxa"/>
          </w:tcPr>
          <w:p w:rsidR="00FD3A4D" w:rsidRPr="00CE02E5" w:rsidRDefault="00FD3A4D" w:rsidP="001719A1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Usuário acessar sistema através do login</w:t>
            </w:r>
          </w:p>
        </w:tc>
        <w:tc>
          <w:tcPr>
            <w:tcW w:w="2430" w:type="dxa"/>
          </w:tcPr>
          <w:p w:rsidR="00FD3A4D" w:rsidRPr="00CE02E5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</w:tr>
      <w:tr w:rsidR="00FD3A4D" w:rsidRPr="00CE02E5">
        <w:tc>
          <w:tcPr>
            <w:tcW w:w="2802" w:type="dxa"/>
          </w:tcPr>
          <w:p w:rsidR="00FD3A4D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</w:t>
            </w:r>
          </w:p>
        </w:tc>
        <w:tc>
          <w:tcPr>
            <w:tcW w:w="1275" w:type="dxa"/>
          </w:tcPr>
          <w:p w:rsidR="00FD3A4D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FD3A4D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dos botões de cadastro.</w:t>
            </w:r>
          </w:p>
        </w:tc>
        <w:tc>
          <w:tcPr>
            <w:tcW w:w="2430" w:type="dxa"/>
          </w:tcPr>
          <w:p w:rsidR="00FD3A4D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</w:tr>
      <w:tr w:rsidR="00FD3A4D" w:rsidRPr="00CE02E5">
        <w:tc>
          <w:tcPr>
            <w:tcW w:w="2802" w:type="dxa"/>
          </w:tcPr>
          <w:p w:rsidR="00FD3A4D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Funcionalidades do Programa</w:t>
            </w:r>
          </w:p>
        </w:tc>
        <w:tc>
          <w:tcPr>
            <w:tcW w:w="1275" w:type="dxa"/>
          </w:tcPr>
          <w:p w:rsidR="00FD3A4D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FD3A4D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Funcionamento da aplicação de um modo geral, desde a inicialização até o fechamento do aplicativo.</w:t>
            </w:r>
          </w:p>
        </w:tc>
        <w:tc>
          <w:tcPr>
            <w:tcW w:w="2430" w:type="dxa"/>
          </w:tcPr>
          <w:p w:rsidR="00FD3A4D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</w:tr>
      <w:tr w:rsidR="00FD3A4D" w:rsidRPr="00CE02E5">
        <w:tc>
          <w:tcPr>
            <w:tcW w:w="2802" w:type="dxa"/>
          </w:tcPr>
          <w:p w:rsidR="00FD3A4D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Iteração do </w:t>
            </w:r>
            <w:r>
              <w:rPr>
                <w:lang w:val="pt-BR"/>
              </w:rPr>
              <w:t>Usuário</w:t>
            </w:r>
          </w:p>
        </w:tc>
        <w:tc>
          <w:tcPr>
            <w:tcW w:w="1275" w:type="dxa"/>
          </w:tcPr>
          <w:p w:rsidR="00FD3A4D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FD3A4D" w:rsidRDefault="00FD3A4D" w:rsidP="00FD3A4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 aplicação permite </w:t>
            </w:r>
            <w:r>
              <w:rPr>
                <w:lang w:val="pt-BR"/>
              </w:rPr>
              <w:t xml:space="preserve">Iteração do </w:t>
            </w:r>
          </w:p>
        </w:tc>
        <w:tc>
          <w:tcPr>
            <w:tcW w:w="2430" w:type="dxa"/>
          </w:tcPr>
          <w:p w:rsidR="00FD3A4D" w:rsidRDefault="00FD3A4D" w:rsidP="001719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0.4</w:t>
            </w:r>
          </w:p>
        </w:tc>
      </w:tr>
    </w:tbl>
    <w:p w:rsidR="00317164" w:rsidRPr="00CE02E5" w:rsidRDefault="00317164">
      <w:pPr>
        <w:pStyle w:val="Corpodetexto"/>
        <w:rPr>
          <w:lang w:val="pt-BR"/>
        </w:rPr>
      </w:pPr>
    </w:p>
    <w:p w:rsidR="00317164" w:rsidRPr="00CE02E5" w:rsidRDefault="00317164">
      <w:pPr>
        <w:pStyle w:val="Ttulo1"/>
        <w:rPr>
          <w:lang w:val="pt-BR"/>
        </w:rPr>
      </w:pPr>
      <w:bookmarkStart w:id="32" w:name="_Toc436203408"/>
      <w:bookmarkStart w:id="33" w:name="_Toc452813602"/>
      <w:bookmarkStart w:id="34" w:name="_Toc512930919"/>
      <w:bookmarkStart w:id="35" w:name="_Toc20715765"/>
      <w:r w:rsidRPr="00CE02E5">
        <w:rPr>
          <w:lang w:val="pt-BR"/>
        </w:rPr>
        <w:t xml:space="preserve">Outros Requisitos do </w:t>
      </w:r>
      <w:proofErr w:type="gramStart"/>
      <w:r w:rsidRPr="00CE02E5">
        <w:rPr>
          <w:lang w:val="pt-BR"/>
        </w:rPr>
        <w:t>Produto</w:t>
      </w:r>
      <w:bookmarkEnd w:id="32"/>
      <w:bookmarkEnd w:id="33"/>
      <w:bookmarkEnd w:id="34"/>
      <w:bookmarkEnd w:id="35"/>
      <w:r w:rsidR="005B7D6E">
        <w:rPr>
          <w:lang w:val="pt-BR"/>
        </w:rPr>
        <w:t>(</w:t>
      </w:r>
      <w:proofErr w:type="gramEnd"/>
      <w:r w:rsidR="005B7D6E">
        <w:rPr>
          <w:lang w:val="pt-BR"/>
        </w:rPr>
        <w:t xml:space="preserve"> não funcionais segurança, performance...)</w:t>
      </w:r>
    </w:p>
    <w:p w:rsidR="00317164" w:rsidRPr="00CE02E5" w:rsidRDefault="00317164" w:rsidP="00197BAD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CE02E5">
        <w:tc>
          <w:tcPr>
            <w:tcW w:w="3652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CE02E5"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CE02E5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E02E5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CE02E5">
        <w:tc>
          <w:tcPr>
            <w:tcW w:w="3652" w:type="dxa"/>
          </w:tcPr>
          <w:p w:rsidR="00317164" w:rsidRPr="00CE02E5" w:rsidRDefault="005B7D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Disponibilidade e escabilidade </w:t>
            </w:r>
          </w:p>
        </w:tc>
        <w:tc>
          <w:tcPr>
            <w:tcW w:w="1418" w:type="dxa"/>
          </w:tcPr>
          <w:p w:rsidR="00317164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2835" w:type="dxa"/>
          </w:tcPr>
          <w:p w:rsidR="00317164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4</w:t>
            </w:r>
            <w:proofErr w:type="gramEnd"/>
          </w:p>
        </w:tc>
      </w:tr>
      <w:tr w:rsidR="00B3255D" w:rsidRPr="00CE02E5">
        <w:tc>
          <w:tcPr>
            <w:tcW w:w="3652" w:type="dxa"/>
          </w:tcPr>
          <w:p w:rsidR="00B3255D" w:rsidRPr="00CE02E5" w:rsidRDefault="005B7D6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Usabilidade </w:t>
            </w:r>
          </w:p>
        </w:tc>
        <w:tc>
          <w:tcPr>
            <w:tcW w:w="1418" w:type="dxa"/>
          </w:tcPr>
          <w:p w:rsidR="00B3255D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B3255D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1</w:t>
            </w:r>
            <w:proofErr w:type="gramEnd"/>
          </w:p>
        </w:tc>
      </w:tr>
      <w:tr w:rsidR="00172D76" w:rsidRPr="00CE02E5">
        <w:tc>
          <w:tcPr>
            <w:tcW w:w="3652" w:type="dxa"/>
          </w:tcPr>
          <w:p w:rsidR="00172D76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Executado</w:t>
            </w:r>
            <w:r w:rsidR="008721DC" w:rsidRPr="00CE02E5">
              <w:rPr>
                <w:lang w:val="pt-BR"/>
              </w:rPr>
              <w:t xml:space="preserve"> via ANDROID</w:t>
            </w:r>
            <w:r w:rsidR="00C33585" w:rsidRPr="00CE02E5">
              <w:rPr>
                <w:lang w:val="pt-BR"/>
              </w:rPr>
              <w:t xml:space="preserve"> </w:t>
            </w:r>
          </w:p>
        </w:tc>
        <w:tc>
          <w:tcPr>
            <w:tcW w:w="1418" w:type="dxa"/>
          </w:tcPr>
          <w:p w:rsidR="00172D76" w:rsidRPr="00CE02E5" w:rsidRDefault="008721DC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alta</w:t>
            </w:r>
            <w:proofErr w:type="gramEnd"/>
          </w:p>
        </w:tc>
        <w:tc>
          <w:tcPr>
            <w:tcW w:w="2835" w:type="dxa"/>
          </w:tcPr>
          <w:p w:rsidR="00172D76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2</w:t>
            </w:r>
            <w:proofErr w:type="gramEnd"/>
          </w:p>
        </w:tc>
      </w:tr>
      <w:tr w:rsidR="002C477B" w:rsidRPr="00CE02E5">
        <w:tc>
          <w:tcPr>
            <w:tcW w:w="3652" w:type="dxa"/>
          </w:tcPr>
          <w:p w:rsidR="002C477B" w:rsidRPr="00CE02E5" w:rsidRDefault="002C477B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>Acessado apenas com Internet</w:t>
            </w:r>
          </w:p>
        </w:tc>
        <w:tc>
          <w:tcPr>
            <w:tcW w:w="1418" w:type="dxa"/>
          </w:tcPr>
          <w:p w:rsidR="002C477B" w:rsidRPr="00CE02E5" w:rsidRDefault="00B3255D">
            <w:pPr>
              <w:pStyle w:val="Corpodetexto"/>
              <w:ind w:left="0"/>
              <w:rPr>
                <w:lang w:val="pt-BR"/>
              </w:rPr>
            </w:pPr>
            <w:r w:rsidRPr="00CE02E5">
              <w:rPr>
                <w:lang w:val="pt-BR"/>
              </w:rPr>
              <w:t xml:space="preserve">Media </w:t>
            </w:r>
          </w:p>
        </w:tc>
        <w:tc>
          <w:tcPr>
            <w:tcW w:w="2835" w:type="dxa"/>
          </w:tcPr>
          <w:p w:rsidR="002C477B" w:rsidRPr="00CE02E5" w:rsidRDefault="00143DC6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CE02E5">
              <w:rPr>
                <w:lang w:val="pt-BR"/>
              </w:rPr>
              <w:t>3</w:t>
            </w:r>
            <w:proofErr w:type="gramEnd"/>
          </w:p>
        </w:tc>
      </w:tr>
    </w:tbl>
    <w:p w:rsidR="00EC2B2B" w:rsidRPr="00CE02E5" w:rsidRDefault="00EC2B2B">
      <w:pPr>
        <w:pStyle w:val="Corpodetexto"/>
        <w:ind w:left="0"/>
        <w:rPr>
          <w:lang w:val="pt-BR"/>
        </w:rPr>
      </w:pPr>
      <w:bookmarkStart w:id="36" w:name="_GoBack"/>
      <w:bookmarkEnd w:id="36"/>
    </w:p>
    <w:sectPr w:rsidR="00EC2B2B" w:rsidRPr="00CE02E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B8C" w:rsidRDefault="00017B8C">
      <w:pPr>
        <w:spacing w:line="240" w:lineRule="auto"/>
      </w:pPr>
      <w:r>
        <w:separator/>
      </w:r>
    </w:p>
  </w:endnote>
  <w:endnote w:type="continuationSeparator" w:id="0">
    <w:p w:rsidR="00017B8C" w:rsidRDefault="00017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97BA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D3A4D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B8C" w:rsidRDefault="00017B8C">
      <w:pPr>
        <w:spacing w:line="240" w:lineRule="auto"/>
      </w:pPr>
      <w:r>
        <w:separator/>
      </w:r>
    </w:p>
  </w:footnote>
  <w:footnote w:type="continuationSeparator" w:id="0">
    <w:p w:rsidR="00017B8C" w:rsidRDefault="00017B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17164" w:rsidP="00CE02E5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31206">
            <w:rPr>
              <w:lang w:val="pt-BR"/>
            </w:rPr>
            <w:t>Qual o melhor lugar?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F31206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&lt;</w:t>
          </w:r>
          <w:r w:rsidR="00F31206">
            <w:rPr>
              <w:lang w:val="pt-BR"/>
            </w:rPr>
            <w:t>18/09/2013</w:t>
          </w:r>
          <w:r>
            <w:rPr>
              <w:lang w:val="pt-BR"/>
            </w:rPr>
            <w:t>&gt;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06"/>
    <w:rsid w:val="00017B8C"/>
    <w:rsid w:val="00090A71"/>
    <w:rsid w:val="000932EB"/>
    <w:rsid w:val="00093C23"/>
    <w:rsid w:val="000A4A05"/>
    <w:rsid w:val="00143DC6"/>
    <w:rsid w:val="00172D76"/>
    <w:rsid w:val="00197BAD"/>
    <w:rsid w:val="0022435F"/>
    <w:rsid w:val="00253A69"/>
    <w:rsid w:val="002C477B"/>
    <w:rsid w:val="0030166C"/>
    <w:rsid w:val="00310EE3"/>
    <w:rsid w:val="00317164"/>
    <w:rsid w:val="003D1A55"/>
    <w:rsid w:val="003F2AA5"/>
    <w:rsid w:val="00406B51"/>
    <w:rsid w:val="0042293A"/>
    <w:rsid w:val="004470A3"/>
    <w:rsid w:val="004579C7"/>
    <w:rsid w:val="004F4CF8"/>
    <w:rsid w:val="005243F9"/>
    <w:rsid w:val="0055315C"/>
    <w:rsid w:val="00595CC7"/>
    <w:rsid w:val="00597084"/>
    <w:rsid w:val="005B7D6E"/>
    <w:rsid w:val="005C1ACC"/>
    <w:rsid w:val="005F4565"/>
    <w:rsid w:val="006B1B3A"/>
    <w:rsid w:val="0073346A"/>
    <w:rsid w:val="00862FA1"/>
    <w:rsid w:val="008721DC"/>
    <w:rsid w:val="008B06E1"/>
    <w:rsid w:val="008C6B6D"/>
    <w:rsid w:val="009300D4"/>
    <w:rsid w:val="009550B6"/>
    <w:rsid w:val="00A6647A"/>
    <w:rsid w:val="00B3255D"/>
    <w:rsid w:val="00B51A69"/>
    <w:rsid w:val="00B63F33"/>
    <w:rsid w:val="00BD7FC0"/>
    <w:rsid w:val="00C24685"/>
    <w:rsid w:val="00C32246"/>
    <w:rsid w:val="00C33585"/>
    <w:rsid w:val="00CE02E5"/>
    <w:rsid w:val="00D6749D"/>
    <w:rsid w:val="00EC2B2B"/>
    <w:rsid w:val="00F31206"/>
    <w:rsid w:val="00F34F6B"/>
    <w:rsid w:val="00FB1486"/>
    <w:rsid w:val="00FB1CEF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97BAD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97BAD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B4DE0-1840-4C07-B844-A9D80F20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213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DEUS é Fiel</dc:creator>
  <cp:lastModifiedBy>DEUS é Fiel</cp:lastModifiedBy>
  <cp:revision>23</cp:revision>
  <cp:lastPrinted>2001-03-15T17:26:00Z</cp:lastPrinted>
  <dcterms:created xsi:type="dcterms:W3CDTF">2013-09-18T22:20:00Z</dcterms:created>
  <dcterms:modified xsi:type="dcterms:W3CDTF">2013-10-09T14:32:00Z</dcterms:modified>
</cp:coreProperties>
</file>