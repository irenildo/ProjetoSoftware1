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ED7" w:rsidRDefault="00F67106">
      <w:pPr>
        <w:pStyle w:val="Ttulo"/>
        <w:rPr>
          <w:lang w:val="pt-BR"/>
        </w:rPr>
      </w:pPr>
      <w:r>
        <w:rPr>
          <w:lang w:val="pt-BR"/>
        </w:rPr>
        <w:t>QUAL O MELHOR LUGAR?</w:t>
      </w:r>
      <w:r w:rsidR="00285ED7">
        <w:rPr>
          <w:lang w:val="pt-BR"/>
        </w:rPr>
        <w:br/>
        <w:t xml:space="preserve">Caso de Uso: </w:t>
      </w:r>
      <w:r w:rsidR="00BA307A">
        <w:rPr>
          <w:lang w:val="pt-BR"/>
        </w:rPr>
        <w:t>Efetuar Login</w:t>
      </w:r>
    </w:p>
    <w:p w:rsidR="00285ED7" w:rsidRDefault="00285ED7">
      <w:pPr>
        <w:pStyle w:val="Ttulo1"/>
      </w:pPr>
      <w:proofErr w:type="spellStart"/>
      <w:r>
        <w:t>Descrição</w:t>
      </w:r>
      <w:proofErr w:type="spellEnd"/>
      <w:r>
        <w:t xml:space="preserve"> </w:t>
      </w:r>
      <w:proofErr w:type="spellStart"/>
      <w:r>
        <w:t>Resumida</w:t>
      </w:r>
      <w:proofErr w:type="spellEnd"/>
    </w:p>
    <w:p w:rsidR="00285ED7" w:rsidRPr="003C6BB0" w:rsidRDefault="00F67106">
      <w:pPr>
        <w:pStyle w:val="Corpodetexto"/>
        <w:rPr>
          <w:lang w:val="pt-BR"/>
        </w:rPr>
      </w:pPr>
      <w:r>
        <w:rPr>
          <w:lang w:val="pt-BR"/>
        </w:rPr>
        <w:t xml:space="preserve">O caso de uso </w:t>
      </w:r>
      <w:r w:rsidR="00BA307A">
        <w:rPr>
          <w:lang w:val="pt-BR"/>
        </w:rPr>
        <w:t>Efetuar Login</w:t>
      </w:r>
      <w:r>
        <w:rPr>
          <w:lang w:val="pt-BR"/>
        </w:rPr>
        <w:t xml:space="preserve"> tem como </w:t>
      </w:r>
      <w:r w:rsidR="000F7574">
        <w:rPr>
          <w:lang w:val="pt-BR"/>
        </w:rPr>
        <w:t xml:space="preserve">meta o acesso do usuário </w:t>
      </w:r>
      <w:r w:rsidR="00BA307A">
        <w:rPr>
          <w:lang w:val="pt-BR"/>
        </w:rPr>
        <w:t xml:space="preserve">previamente cadastrado </w:t>
      </w:r>
      <w:r w:rsidR="000F7574">
        <w:rPr>
          <w:lang w:val="pt-BR"/>
        </w:rPr>
        <w:t>ao sistema e suas ferramentas.</w:t>
      </w:r>
    </w:p>
    <w:p w:rsidR="00285ED7" w:rsidRDefault="00285ED7">
      <w:pPr>
        <w:pStyle w:val="Ttulo1"/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285ED7" w:rsidRPr="00183D11" w:rsidRDefault="00183D11" w:rsidP="00183D11">
      <w:pPr>
        <w:pStyle w:val="Ttulo2"/>
        <w:numPr>
          <w:ilvl w:val="0"/>
          <w:numId w:val="0"/>
        </w:numPr>
        <w:rPr>
          <w:b w:val="0"/>
          <w:lang w:val="pt-BR"/>
        </w:rPr>
      </w:pPr>
      <w:r>
        <w:rPr>
          <w:b w:val="0"/>
          <w:lang w:val="pt-BR"/>
        </w:rPr>
        <w:t xml:space="preserve">        </w:t>
      </w:r>
      <w:r w:rsidR="001A6EF9" w:rsidRPr="00183D11">
        <w:rPr>
          <w:b w:val="0"/>
          <w:lang w:val="pt-BR"/>
        </w:rPr>
        <w:t>Usuário</w:t>
      </w:r>
      <w:r w:rsidR="00B91C66" w:rsidRPr="00183D11">
        <w:rPr>
          <w:b w:val="0"/>
          <w:lang w:val="pt-BR"/>
        </w:rPr>
        <w:t xml:space="preserve"> do </w:t>
      </w:r>
      <w:r w:rsidRPr="00183D11">
        <w:rPr>
          <w:b w:val="0"/>
          <w:i/>
          <w:lang w:val="pt-BR"/>
        </w:rPr>
        <w:t>QUAL O MELHOR LUGAR</w:t>
      </w:r>
      <w:r w:rsidRPr="00183D11">
        <w:rPr>
          <w:b w:val="0"/>
          <w:lang w:val="pt-BR"/>
        </w:rPr>
        <w:t>?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183D11" w:rsidRDefault="00183D11">
      <w:pPr>
        <w:pStyle w:val="Corpodetexto"/>
        <w:rPr>
          <w:lang w:val="pt-BR"/>
        </w:rPr>
      </w:pPr>
      <w:r>
        <w:rPr>
          <w:lang w:val="pt-BR"/>
        </w:rPr>
        <w:t>Ter celular compatível com o Android do sistema, estar conectado a internet, estar previamente cadastrado e estar na tela de login.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285ED7" w:rsidRDefault="003C6BB0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285ED7" w:rsidRDefault="002C3ADF">
      <w:pPr>
        <w:pStyle w:val="Ttulo2"/>
      </w:pPr>
      <w:proofErr w:type="spellStart"/>
      <w:r>
        <w:t>Fluxo</w:t>
      </w:r>
      <w:proofErr w:type="spellEnd"/>
      <w:r>
        <w:t xml:space="preserve"> </w:t>
      </w:r>
      <w:proofErr w:type="spellStart"/>
      <w:r>
        <w:t>Alternativo</w:t>
      </w:r>
      <w:proofErr w:type="spellEnd"/>
      <w:r>
        <w:t xml:space="preserve"> 1</w:t>
      </w:r>
    </w:p>
    <w:p w:rsidR="003066F7" w:rsidRDefault="003066F7" w:rsidP="003066F7">
      <w:pPr>
        <w:pStyle w:val="Ttulo2"/>
      </w:pPr>
      <w:proofErr w:type="spellStart"/>
      <w:r>
        <w:t>Fluxo</w:t>
      </w:r>
      <w:proofErr w:type="spellEnd"/>
      <w:r>
        <w:t xml:space="preserve"> </w:t>
      </w:r>
      <w:proofErr w:type="spellStart"/>
      <w:r>
        <w:t>Alternativo</w:t>
      </w:r>
      <w:proofErr w:type="spellEnd"/>
      <w:r>
        <w:t xml:space="preserve"> 2</w:t>
      </w:r>
    </w:p>
    <w:p w:rsidR="00285ED7" w:rsidRDefault="00285ED7">
      <w:pPr>
        <w:pStyle w:val="Ttulo1"/>
      </w:pPr>
      <w:proofErr w:type="spellStart"/>
      <w:r>
        <w:t>Subfluxos</w:t>
      </w:r>
      <w:proofErr w:type="spellEnd"/>
      <w:r>
        <w:t xml:space="preserve"> </w:t>
      </w:r>
    </w:p>
    <w:p w:rsidR="00285ED7" w:rsidRDefault="00285ED7">
      <w:pPr>
        <w:pStyle w:val="Ttulo2"/>
      </w:pPr>
      <w:r>
        <w:t>&lt;</w:t>
      </w:r>
      <w:proofErr w:type="spellStart"/>
      <w:proofErr w:type="gramStart"/>
      <w:r>
        <w:t>subfluxo</w:t>
      </w:r>
      <w:proofErr w:type="spellEnd"/>
      <w:proofErr w:type="gramEnd"/>
      <w:r>
        <w:t xml:space="preserve"> 1&gt;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Cenários Principais</w:t>
      </w:r>
    </w:p>
    <w:p w:rsidR="00285ED7" w:rsidRDefault="006A525A">
      <w:pPr>
        <w:pStyle w:val="Ttulo2"/>
        <w:rPr>
          <w:lang w:val="pt-BR"/>
        </w:rPr>
      </w:pPr>
      <w:r>
        <w:rPr>
          <w:lang w:val="pt-BR"/>
        </w:rPr>
        <w:t>Logado com sucesso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285ED7" w:rsidRDefault="00285ED7">
      <w:pPr>
        <w:pStyle w:val="Ttulo1"/>
        <w:rPr>
          <w:lang w:val="pt-BR"/>
        </w:rPr>
      </w:pPr>
      <w:bookmarkStart w:id="0" w:name="_GoBack"/>
      <w:bookmarkEnd w:id="0"/>
      <w:r>
        <w:rPr>
          <w:lang w:val="pt-BR"/>
        </w:rPr>
        <w:t>Requisitos Adicionais</w:t>
      </w:r>
    </w:p>
    <w:p w:rsidR="00285ED7" w:rsidRDefault="00285ED7">
      <w:pPr>
        <w:rPr>
          <w:lang w:val="pt-BR"/>
        </w:rPr>
      </w:pPr>
    </w:p>
    <w:p w:rsidR="00B9279E" w:rsidRDefault="00B9279E">
      <w:pPr>
        <w:rPr>
          <w:lang w:val="pt-BR"/>
        </w:rPr>
      </w:pPr>
    </w:p>
    <w:sectPr w:rsidR="00B9279E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4D3A" w:rsidRDefault="00C44D3A">
      <w:r>
        <w:separator/>
      </w:r>
    </w:p>
  </w:endnote>
  <w:endnote w:type="continuationSeparator" w:id="0">
    <w:p w:rsidR="00C44D3A" w:rsidRDefault="00C44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7C2094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7C2094">
            <w:rPr>
              <w:rStyle w:val="Nmerodepgina"/>
              <w:noProof/>
              <w:sz w:val="20"/>
              <w:szCs w:val="20"/>
            </w:rPr>
            <w:t>1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4D3A" w:rsidRDefault="00C44D3A">
      <w:r>
        <w:separator/>
      </w:r>
    </w:p>
  </w:footnote>
  <w:footnote w:type="continuationSeparator" w:id="0">
    <w:p w:rsidR="00C44D3A" w:rsidRDefault="00C44D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3714F0" w:rsidRPr="003714F0" w:rsidRDefault="00F67106" w:rsidP="003C6BB0">
          <w:pPr>
            <w:rPr>
              <w:sz w:val="20"/>
            </w:rPr>
          </w:pPr>
          <w:r>
            <w:rPr>
              <w:sz w:val="20"/>
            </w:rPr>
            <w:t>QUAL O MELHOR LUGAR?</w:t>
          </w:r>
        </w:p>
      </w:tc>
      <w:tc>
        <w:tcPr>
          <w:tcW w:w="2369" w:type="dxa"/>
        </w:tcPr>
        <w:p w:rsidR="00285ED7" w:rsidRDefault="00285ED7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</w:p>
      </w:tc>
    </w:tr>
    <w:tr w:rsidR="00285ED7">
      <w:tc>
        <w:tcPr>
          <w:tcW w:w="6379" w:type="dxa"/>
        </w:tcPr>
        <w:p w:rsidR="00285ED7" w:rsidRDefault="00285ED7" w:rsidP="00384A4B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proofErr w:type="spellStart"/>
          <w:r w:rsidR="00384A4B">
            <w:rPr>
              <w:sz w:val="20"/>
              <w:szCs w:val="20"/>
              <w:lang w:val="pt-BR"/>
            </w:rPr>
            <w:t>Logar</w:t>
          </w:r>
          <w:proofErr w:type="spellEnd"/>
          <w:r w:rsidR="00384A4B">
            <w:rPr>
              <w:sz w:val="20"/>
              <w:szCs w:val="20"/>
              <w:lang w:val="pt-BR"/>
            </w:rPr>
            <w:t xml:space="preserve"> no Sistema</w:t>
          </w:r>
        </w:p>
      </w:tc>
      <w:tc>
        <w:tcPr>
          <w:tcW w:w="2369" w:type="dxa"/>
        </w:tcPr>
        <w:p w:rsidR="003714F0" w:rsidRDefault="00285ED7" w:rsidP="003714F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</w:t>
          </w:r>
          <w:r w:rsidR="003714F0">
            <w:rPr>
              <w:sz w:val="20"/>
              <w:lang w:val="pt-BR"/>
            </w:rPr>
            <w:t>02/10/2013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0F4B65FF"/>
    <w:multiLevelType w:val="hybridMultilevel"/>
    <w:tmpl w:val="2926F1AC"/>
    <w:lvl w:ilvl="0" w:tplc="61EAA8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54C0670"/>
    <w:multiLevelType w:val="hybridMultilevel"/>
    <w:tmpl w:val="2196F672"/>
    <w:lvl w:ilvl="0" w:tplc="EA6E0C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8"/>
  </w:num>
  <w:num w:numId="6">
    <w:abstractNumId w:val="5"/>
  </w:num>
  <w:num w:numId="7">
    <w:abstractNumId w:val="6"/>
  </w:num>
  <w:num w:numId="8">
    <w:abstractNumId w:val="1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31F"/>
    <w:rsid w:val="000114D1"/>
    <w:rsid w:val="00034375"/>
    <w:rsid w:val="000D1FF5"/>
    <w:rsid w:val="000E701F"/>
    <w:rsid w:val="000F7574"/>
    <w:rsid w:val="00111DC4"/>
    <w:rsid w:val="00154446"/>
    <w:rsid w:val="001618D8"/>
    <w:rsid w:val="00183D11"/>
    <w:rsid w:val="001A6EF9"/>
    <w:rsid w:val="001C043B"/>
    <w:rsid w:val="001C37CE"/>
    <w:rsid w:val="0024527D"/>
    <w:rsid w:val="00247AE0"/>
    <w:rsid w:val="00265736"/>
    <w:rsid w:val="00285195"/>
    <w:rsid w:val="00285ED7"/>
    <w:rsid w:val="00290B9A"/>
    <w:rsid w:val="002C1006"/>
    <w:rsid w:val="002C394A"/>
    <w:rsid w:val="002C3ADF"/>
    <w:rsid w:val="002D061E"/>
    <w:rsid w:val="002E33C8"/>
    <w:rsid w:val="002F2FE2"/>
    <w:rsid w:val="003066F7"/>
    <w:rsid w:val="0030743B"/>
    <w:rsid w:val="0036679A"/>
    <w:rsid w:val="003714F0"/>
    <w:rsid w:val="00374731"/>
    <w:rsid w:val="00384A4B"/>
    <w:rsid w:val="00397864"/>
    <w:rsid w:val="003B019E"/>
    <w:rsid w:val="003C6BB0"/>
    <w:rsid w:val="003C6C1C"/>
    <w:rsid w:val="003D134E"/>
    <w:rsid w:val="003F4A5B"/>
    <w:rsid w:val="00436384"/>
    <w:rsid w:val="004557E3"/>
    <w:rsid w:val="00492D6F"/>
    <w:rsid w:val="004A3B7A"/>
    <w:rsid w:val="004E1DE5"/>
    <w:rsid w:val="004E38FF"/>
    <w:rsid w:val="00522E49"/>
    <w:rsid w:val="005416D2"/>
    <w:rsid w:val="00542AB1"/>
    <w:rsid w:val="00564804"/>
    <w:rsid w:val="00577330"/>
    <w:rsid w:val="005A2057"/>
    <w:rsid w:val="005F4430"/>
    <w:rsid w:val="00616949"/>
    <w:rsid w:val="00624F22"/>
    <w:rsid w:val="00660D21"/>
    <w:rsid w:val="006A525A"/>
    <w:rsid w:val="007216AF"/>
    <w:rsid w:val="00721EFE"/>
    <w:rsid w:val="00780EE9"/>
    <w:rsid w:val="007B17CB"/>
    <w:rsid w:val="007C2094"/>
    <w:rsid w:val="007F7B67"/>
    <w:rsid w:val="00850C1F"/>
    <w:rsid w:val="00856122"/>
    <w:rsid w:val="008A5870"/>
    <w:rsid w:val="008E1939"/>
    <w:rsid w:val="00962B05"/>
    <w:rsid w:val="009918CA"/>
    <w:rsid w:val="009B328E"/>
    <w:rsid w:val="009E2432"/>
    <w:rsid w:val="009E5E3D"/>
    <w:rsid w:val="00A26913"/>
    <w:rsid w:val="00A86A2E"/>
    <w:rsid w:val="00AA3FD5"/>
    <w:rsid w:val="00AD251E"/>
    <w:rsid w:val="00AF531F"/>
    <w:rsid w:val="00B12092"/>
    <w:rsid w:val="00B218C0"/>
    <w:rsid w:val="00B528E5"/>
    <w:rsid w:val="00B77525"/>
    <w:rsid w:val="00B91C66"/>
    <w:rsid w:val="00B9279E"/>
    <w:rsid w:val="00BA09C6"/>
    <w:rsid w:val="00BA307A"/>
    <w:rsid w:val="00BA60BD"/>
    <w:rsid w:val="00BB2BF9"/>
    <w:rsid w:val="00BC2431"/>
    <w:rsid w:val="00C279D2"/>
    <w:rsid w:val="00C436C7"/>
    <w:rsid w:val="00C4400B"/>
    <w:rsid w:val="00C44D3A"/>
    <w:rsid w:val="00CA46CF"/>
    <w:rsid w:val="00CC77C2"/>
    <w:rsid w:val="00CD154F"/>
    <w:rsid w:val="00D92872"/>
    <w:rsid w:val="00DE4D18"/>
    <w:rsid w:val="00E4623C"/>
    <w:rsid w:val="00E67A7A"/>
    <w:rsid w:val="00E77DC0"/>
    <w:rsid w:val="00EA58A4"/>
    <w:rsid w:val="00EC2E9B"/>
    <w:rsid w:val="00EE6C27"/>
    <w:rsid w:val="00F67106"/>
    <w:rsid w:val="00F7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</Template>
  <TotalTime>169</TotalTime>
  <Pages>1</Pages>
  <Words>88</Words>
  <Characters>479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Otávio</dc:creator>
  <cp:lastModifiedBy>DEUS é Fiel</cp:lastModifiedBy>
  <cp:revision>121</cp:revision>
  <cp:lastPrinted>2013-09-30T21:24:00Z</cp:lastPrinted>
  <dcterms:created xsi:type="dcterms:W3CDTF">2013-09-30T21:24:00Z</dcterms:created>
  <dcterms:modified xsi:type="dcterms:W3CDTF">2013-11-27T19:14:00Z</dcterms:modified>
</cp:coreProperties>
</file>