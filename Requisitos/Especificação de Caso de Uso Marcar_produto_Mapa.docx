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D7" w:rsidRDefault="00F67106">
      <w:pPr>
        <w:pStyle w:val="Ttulo"/>
        <w:rPr>
          <w:lang w:val="pt-BR"/>
        </w:rPr>
      </w:pPr>
      <w:r>
        <w:rPr>
          <w:lang w:val="pt-BR"/>
        </w:rPr>
        <w:t>QUAL O MELHOR LUGAR?</w:t>
      </w:r>
      <w:r w:rsidR="00285ED7">
        <w:rPr>
          <w:lang w:val="pt-BR"/>
        </w:rPr>
        <w:br/>
        <w:t xml:space="preserve">Caso de Uso: </w:t>
      </w:r>
      <w:r w:rsidR="00A5670D">
        <w:rPr>
          <w:lang w:val="pt-BR"/>
        </w:rPr>
        <w:t>Marca</w:t>
      </w:r>
      <w:r w:rsidR="00DF55D4">
        <w:rPr>
          <w:lang w:val="pt-BR"/>
        </w:rPr>
        <w:t>r</w:t>
      </w:r>
      <w:r w:rsidR="002E1789">
        <w:rPr>
          <w:lang w:val="pt-BR"/>
        </w:rPr>
        <w:t xml:space="preserve"> Ponto</w:t>
      </w:r>
      <w:r w:rsidR="00A5670D">
        <w:rPr>
          <w:lang w:val="pt-BR"/>
        </w:rPr>
        <w:t xml:space="preserve"> </w:t>
      </w:r>
      <w:r w:rsidR="00A60368">
        <w:rPr>
          <w:lang w:val="pt-BR"/>
        </w:rPr>
        <w:t>do Produto</w:t>
      </w:r>
    </w:p>
    <w:p w:rsidR="00841459" w:rsidRPr="002D5DC6" w:rsidRDefault="00841459" w:rsidP="00841459">
      <w:pPr>
        <w:pStyle w:val="Ttulo1"/>
        <w:numPr>
          <w:ilvl w:val="0"/>
          <w:numId w:val="0"/>
        </w:numPr>
        <w:rPr>
          <w:lang w:val="pt-BR"/>
        </w:rPr>
      </w:pPr>
      <w:proofErr w:type="gramStart"/>
      <w:r w:rsidRPr="002D5DC6">
        <w:rPr>
          <w:lang w:val="pt-BR"/>
        </w:rPr>
        <w:t>1</w:t>
      </w:r>
      <w:proofErr w:type="gramEnd"/>
      <w:r>
        <w:rPr>
          <w:lang w:val="pt-BR"/>
        </w:rPr>
        <w:t xml:space="preserve">     </w:t>
      </w:r>
      <w:r w:rsidRPr="002D5DC6">
        <w:rPr>
          <w:lang w:val="pt-BR"/>
        </w:rPr>
        <w:t>Descrição Resumida</w:t>
      </w:r>
    </w:p>
    <w:p w:rsidR="00841459" w:rsidRPr="003C6BB0" w:rsidRDefault="00841459" w:rsidP="00841459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O caso de uso </w:t>
      </w:r>
      <w:r w:rsidR="00DA40C5">
        <w:rPr>
          <w:lang w:val="pt-BR"/>
        </w:rPr>
        <w:t xml:space="preserve">Marcar Ponto do Produto </w:t>
      </w:r>
      <w:r w:rsidR="00CF45AF">
        <w:rPr>
          <w:lang w:val="pt-BR"/>
        </w:rPr>
        <w:t>tem como objetivo retornar</w:t>
      </w:r>
      <w:r w:rsidR="00C95F9B">
        <w:rPr>
          <w:lang w:val="pt-BR"/>
        </w:rPr>
        <w:t xml:space="preserve"> </w:t>
      </w:r>
      <w:r w:rsidR="001B4A14">
        <w:rPr>
          <w:lang w:val="pt-BR"/>
        </w:rPr>
        <w:t>n</w:t>
      </w:r>
      <w:r w:rsidR="00C95F9B">
        <w:rPr>
          <w:lang w:val="pt-BR"/>
        </w:rPr>
        <w:t>o mapa</w:t>
      </w:r>
      <w:r w:rsidR="00F40FAD">
        <w:rPr>
          <w:lang w:val="pt-BR"/>
        </w:rPr>
        <w:t xml:space="preserve"> </w:t>
      </w:r>
      <w:r w:rsidR="009468B1">
        <w:rPr>
          <w:lang w:val="pt-BR"/>
        </w:rPr>
        <w:t xml:space="preserve">um ponto marcado </w:t>
      </w:r>
      <w:r w:rsidR="0012486F">
        <w:rPr>
          <w:lang w:val="pt-BR"/>
        </w:rPr>
        <w:t>pelo usuário</w:t>
      </w:r>
      <w:r w:rsidR="00A839BC">
        <w:rPr>
          <w:lang w:val="pt-BR"/>
        </w:rPr>
        <w:t>.</w:t>
      </w:r>
    </w:p>
    <w:p w:rsidR="00841459" w:rsidRDefault="00841459" w:rsidP="00841459">
      <w:pPr>
        <w:pStyle w:val="Ttulo1"/>
        <w:numPr>
          <w:ilvl w:val="0"/>
          <w:numId w:val="11"/>
        </w:numPr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841459" w:rsidRPr="00360E06" w:rsidRDefault="00841459" w:rsidP="00841459">
      <w:pPr>
        <w:pStyle w:val="Ttulo2"/>
        <w:numPr>
          <w:ilvl w:val="0"/>
          <w:numId w:val="0"/>
        </w:numPr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>Usuário</w:t>
      </w:r>
      <w:r w:rsidR="00703506">
        <w:rPr>
          <w:rFonts w:ascii="Times New Roman" w:hAnsi="Times New Roman"/>
          <w:b w:val="0"/>
          <w:lang w:val="pt-BR"/>
        </w:rPr>
        <w:t xml:space="preserve"> do Sistema </w:t>
      </w:r>
      <w:r>
        <w:rPr>
          <w:rFonts w:ascii="Times New Roman" w:hAnsi="Times New Roman"/>
          <w:b w:val="0"/>
          <w:lang w:val="pt-BR"/>
        </w:rPr>
        <w:t>QUAL O MELHOR LUGAR?</w:t>
      </w:r>
    </w:p>
    <w:p w:rsidR="00841459" w:rsidRDefault="00841459" w:rsidP="00841459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Pré-condições</w:t>
      </w:r>
    </w:p>
    <w:p w:rsidR="00841459" w:rsidRDefault="00841459" w:rsidP="00841459">
      <w:pPr>
        <w:pStyle w:val="Corpodetexto"/>
        <w:ind w:left="0" w:firstLine="720"/>
        <w:rPr>
          <w:lang w:val="pt-BR"/>
        </w:rPr>
      </w:pPr>
      <w:r>
        <w:rPr>
          <w:lang w:val="pt-BR"/>
        </w:rPr>
        <w:t>Usuário logado no Sistema</w:t>
      </w:r>
      <w:r w:rsidR="00563AC3">
        <w:rPr>
          <w:lang w:val="pt-BR"/>
        </w:rPr>
        <w:t>, e acessando a internet.</w:t>
      </w:r>
    </w:p>
    <w:p w:rsidR="00841459" w:rsidRDefault="00841459" w:rsidP="00841459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Fluxo Principal</w:t>
      </w:r>
    </w:p>
    <w:p w:rsidR="008737E8" w:rsidRDefault="00841459" w:rsidP="00841459">
      <w:pPr>
        <w:pStyle w:val="Corpodetexto"/>
        <w:ind w:left="1080"/>
        <w:rPr>
          <w:lang w:val="pt-BR"/>
        </w:rPr>
      </w:pPr>
      <w:proofErr w:type="gramStart"/>
      <w:r>
        <w:rPr>
          <w:lang w:val="pt-BR"/>
        </w:rPr>
        <w:t>4.1</w:t>
      </w:r>
      <w:r w:rsidR="002B5782">
        <w:rPr>
          <w:lang w:val="pt-BR"/>
        </w:rPr>
        <w:t xml:space="preserve"> </w:t>
      </w:r>
      <w:r w:rsidR="00F80D21">
        <w:rPr>
          <w:lang w:val="pt-BR"/>
        </w:rPr>
        <w:t>Usuário</w:t>
      </w:r>
      <w:proofErr w:type="gramEnd"/>
      <w:r w:rsidR="00F80D21">
        <w:rPr>
          <w:lang w:val="pt-BR"/>
        </w:rPr>
        <w:t xml:space="preserve"> clica no </w:t>
      </w:r>
      <w:r w:rsidR="007C26B0">
        <w:rPr>
          <w:lang w:val="pt-BR"/>
        </w:rPr>
        <w:t>botão marcar ponto</w:t>
      </w:r>
      <w:r w:rsidR="002600EB">
        <w:rPr>
          <w:lang w:val="pt-BR"/>
        </w:rPr>
        <w:t>;</w:t>
      </w:r>
    </w:p>
    <w:p w:rsidR="000C3106" w:rsidRDefault="008737E8" w:rsidP="008737E8">
      <w:pPr>
        <w:pStyle w:val="Corpodetexto"/>
        <w:ind w:left="1080"/>
        <w:rPr>
          <w:lang w:val="pt-BR"/>
        </w:rPr>
      </w:pPr>
      <w:proofErr w:type="gramStart"/>
      <w:r>
        <w:rPr>
          <w:lang w:val="pt-BR"/>
        </w:rPr>
        <w:t>4.2</w:t>
      </w:r>
      <w:r w:rsidR="00F80D21">
        <w:rPr>
          <w:lang w:val="pt-BR"/>
        </w:rPr>
        <w:t xml:space="preserve"> </w:t>
      </w:r>
      <w:r w:rsidR="000C3106">
        <w:rPr>
          <w:lang w:val="pt-BR"/>
        </w:rPr>
        <w:t>Sistema</w:t>
      </w:r>
      <w:proofErr w:type="gramEnd"/>
      <w:r w:rsidR="000C3106">
        <w:rPr>
          <w:lang w:val="pt-BR"/>
        </w:rPr>
        <w:t xml:space="preserve"> carrega o mapa;</w:t>
      </w:r>
    </w:p>
    <w:p w:rsidR="007C26B0" w:rsidRDefault="007C26B0" w:rsidP="008737E8">
      <w:pPr>
        <w:pStyle w:val="Corpodetexto"/>
        <w:ind w:left="1080"/>
        <w:rPr>
          <w:lang w:val="pt-BR"/>
        </w:rPr>
      </w:pPr>
      <w:r>
        <w:rPr>
          <w:lang w:val="pt-BR"/>
        </w:rPr>
        <w:t>4.3 Sistema mostra localização atual</w:t>
      </w:r>
      <w:r w:rsidR="006441CD">
        <w:rPr>
          <w:lang w:val="pt-BR"/>
        </w:rPr>
        <w:t xml:space="preserve"> do </w:t>
      </w:r>
      <w:proofErr w:type="gramStart"/>
      <w:r w:rsidR="006441CD">
        <w:rPr>
          <w:lang w:val="pt-BR"/>
        </w:rPr>
        <w:t xml:space="preserve">produto </w:t>
      </w:r>
      <w:r>
        <w:rPr>
          <w:lang w:val="pt-BR"/>
        </w:rPr>
        <w:t>;</w:t>
      </w:r>
      <w:proofErr w:type="gramEnd"/>
    </w:p>
    <w:p w:rsidR="008C2FE0" w:rsidRDefault="006441CD" w:rsidP="006441CD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                      </w:t>
      </w:r>
      <w:proofErr w:type="gramStart"/>
      <w:r w:rsidR="008C2FE0">
        <w:rPr>
          <w:lang w:val="pt-BR"/>
        </w:rPr>
        <w:t>4.4 Sistema</w:t>
      </w:r>
      <w:proofErr w:type="gramEnd"/>
      <w:r w:rsidR="008C2FE0">
        <w:rPr>
          <w:lang w:val="pt-BR"/>
        </w:rPr>
        <w:t xml:space="preserve"> abre uma janela para</w:t>
      </w:r>
      <w:r w:rsidR="005E052F">
        <w:rPr>
          <w:lang w:val="pt-BR"/>
        </w:rPr>
        <w:t xml:space="preserve"> o usuário</w:t>
      </w:r>
      <w:r w:rsidR="008C2FE0">
        <w:rPr>
          <w:lang w:val="pt-BR"/>
        </w:rPr>
        <w:t xml:space="preserve"> digitar produto e preço;</w:t>
      </w:r>
    </w:p>
    <w:p w:rsidR="005A15E6" w:rsidRDefault="005A15E6" w:rsidP="005A15E6">
      <w:pPr>
        <w:pStyle w:val="Corpodetexto"/>
        <w:ind w:left="1080"/>
        <w:rPr>
          <w:lang w:val="pt-BR"/>
        </w:rPr>
      </w:pPr>
      <w:proofErr w:type="gramStart"/>
      <w:r>
        <w:rPr>
          <w:lang w:val="pt-BR"/>
        </w:rPr>
        <w:t>4.</w:t>
      </w:r>
      <w:r w:rsidR="00163F17">
        <w:rPr>
          <w:lang w:val="pt-BR"/>
        </w:rPr>
        <w:t>5</w:t>
      </w:r>
      <w:r>
        <w:rPr>
          <w:lang w:val="pt-BR"/>
        </w:rPr>
        <w:t xml:space="preserve"> Usuário</w:t>
      </w:r>
      <w:proofErr w:type="gramEnd"/>
      <w:r>
        <w:rPr>
          <w:lang w:val="pt-BR"/>
        </w:rPr>
        <w:t xml:space="preserve"> digita o</w:t>
      </w:r>
      <w:r w:rsidR="006441CD">
        <w:rPr>
          <w:lang w:val="pt-BR"/>
        </w:rPr>
        <w:t xml:space="preserve"> nome do</w:t>
      </w:r>
      <w:r>
        <w:rPr>
          <w:lang w:val="pt-BR"/>
        </w:rPr>
        <w:t xml:space="preserve"> produto e </w:t>
      </w:r>
      <w:r w:rsidR="006441CD">
        <w:rPr>
          <w:lang w:val="pt-BR"/>
        </w:rPr>
        <w:t xml:space="preserve">seu determinado </w:t>
      </w:r>
      <w:r>
        <w:rPr>
          <w:lang w:val="pt-BR"/>
        </w:rPr>
        <w:t>preço que deseja marcar no mapa;</w:t>
      </w:r>
    </w:p>
    <w:p w:rsidR="00B05210" w:rsidRDefault="008737E8" w:rsidP="00B05210">
      <w:pPr>
        <w:pStyle w:val="Corpodetexto"/>
        <w:ind w:left="1080"/>
        <w:rPr>
          <w:lang w:val="pt-BR"/>
        </w:rPr>
      </w:pPr>
      <w:proofErr w:type="gramStart"/>
      <w:r>
        <w:rPr>
          <w:lang w:val="pt-BR"/>
        </w:rPr>
        <w:t>4.</w:t>
      </w:r>
      <w:r w:rsidR="00163F17">
        <w:rPr>
          <w:lang w:val="pt-BR"/>
        </w:rPr>
        <w:t>6</w:t>
      </w:r>
      <w:r w:rsidR="00F80D21">
        <w:rPr>
          <w:lang w:val="pt-BR"/>
        </w:rPr>
        <w:t xml:space="preserve"> </w:t>
      </w:r>
      <w:r w:rsidR="00B05210">
        <w:rPr>
          <w:lang w:val="pt-BR"/>
        </w:rPr>
        <w:t>Usuário</w:t>
      </w:r>
      <w:proofErr w:type="gramEnd"/>
      <w:r w:rsidR="00B05210">
        <w:rPr>
          <w:lang w:val="pt-BR"/>
        </w:rPr>
        <w:t xml:space="preserve"> aperta: “OK”;</w:t>
      </w:r>
    </w:p>
    <w:p w:rsidR="00841459" w:rsidRDefault="008737E8" w:rsidP="00841459">
      <w:pPr>
        <w:pStyle w:val="Corpodetexto"/>
        <w:ind w:left="1080"/>
        <w:rPr>
          <w:lang w:val="pt-BR"/>
        </w:rPr>
      </w:pPr>
      <w:proofErr w:type="gramStart"/>
      <w:r>
        <w:rPr>
          <w:lang w:val="pt-BR"/>
        </w:rPr>
        <w:t>4.</w:t>
      </w:r>
      <w:r w:rsidR="00163F17">
        <w:rPr>
          <w:lang w:val="pt-BR"/>
        </w:rPr>
        <w:t>7</w:t>
      </w:r>
      <w:r w:rsidR="00B05210">
        <w:rPr>
          <w:lang w:val="pt-BR"/>
        </w:rPr>
        <w:t xml:space="preserve"> </w:t>
      </w:r>
      <w:r w:rsidR="00B05210">
        <w:rPr>
          <w:lang w:val="pt-BR"/>
        </w:rPr>
        <w:t>Sistema</w:t>
      </w:r>
      <w:proofErr w:type="gramEnd"/>
      <w:r w:rsidR="00B05210">
        <w:rPr>
          <w:lang w:val="pt-BR"/>
        </w:rPr>
        <w:t xml:space="preserve"> retorna uma mensagem informando: “Produto marcado no mapa com sucesso!”;</w:t>
      </w:r>
      <w:r w:rsidR="00371BEA">
        <w:rPr>
          <w:lang w:val="pt-BR"/>
        </w:rPr>
        <w:t xml:space="preserve"> </w:t>
      </w:r>
    </w:p>
    <w:p w:rsidR="00841459" w:rsidRDefault="00434FC9" w:rsidP="0016266C">
      <w:pPr>
        <w:pStyle w:val="Corpodetexto"/>
        <w:ind w:left="1080"/>
        <w:rPr>
          <w:lang w:val="pt-BR"/>
        </w:rPr>
      </w:pPr>
      <w:proofErr w:type="gramStart"/>
      <w:r>
        <w:rPr>
          <w:lang w:val="pt-BR"/>
        </w:rPr>
        <w:t>4.</w:t>
      </w:r>
      <w:r w:rsidR="00163F17">
        <w:rPr>
          <w:lang w:val="pt-BR"/>
        </w:rPr>
        <w:t>8</w:t>
      </w:r>
      <w:r w:rsidR="00AE3611">
        <w:rPr>
          <w:lang w:val="pt-BR"/>
        </w:rPr>
        <w:t xml:space="preserve"> Ca</w:t>
      </w:r>
      <w:r w:rsidR="00404D3E">
        <w:rPr>
          <w:lang w:val="pt-BR"/>
        </w:rPr>
        <w:t>so</w:t>
      </w:r>
      <w:proofErr w:type="gramEnd"/>
      <w:r w:rsidR="00404D3E">
        <w:rPr>
          <w:lang w:val="pt-BR"/>
        </w:rPr>
        <w:t xml:space="preserve"> de uso encerrado com sucesso.</w:t>
      </w:r>
    </w:p>
    <w:p w:rsidR="00E8545D" w:rsidRPr="003C6BB0" w:rsidRDefault="00E8545D" w:rsidP="0016266C">
      <w:pPr>
        <w:pStyle w:val="Corpodetexto"/>
        <w:ind w:left="1080"/>
        <w:rPr>
          <w:lang w:val="pt-BR"/>
        </w:rPr>
      </w:pPr>
    </w:p>
    <w:p w:rsidR="00841459" w:rsidRDefault="00841459" w:rsidP="00841459">
      <w:pPr>
        <w:pStyle w:val="Ttulo1"/>
        <w:numPr>
          <w:ilvl w:val="0"/>
          <w:numId w:val="1"/>
        </w:numPr>
        <w:ind w:left="720" w:hanging="720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6F3729" w:rsidRPr="00F34167" w:rsidRDefault="006F3729" w:rsidP="006F3729">
      <w:pPr>
        <w:pStyle w:val="Ttulo2"/>
        <w:numPr>
          <w:ilvl w:val="1"/>
          <w:numId w:val="1"/>
        </w:numPr>
        <w:ind w:left="720" w:hanging="720"/>
      </w:pPr>
      <w:proofErr w:type="spellStart"/>
      <w:r w:rsidRPr="00F34167">
        <w:t>Fluxo</w:t>
      </w:r>
      <w:proofErr w:type="spellEnd"/>
      <w:r w:rsidRPr="00F34167">
        <w:t xml:space="preserve"> </w:t>
      </w:r>
      <w:proofErr w:type="spellStart"/>
      <w:r w:rsidRPr="00F34167">
        <w:t>Alternativo</w:t>
      </w:r>
      <w:proofErr w:type="spellEnd"/>
      <w:r w:rsidRPr="00F34167">
        <w:t xml:space="preserve"> [FA001]</w:t>
      </w:r>
    </w:p>
    <w:p w:rsidR="006F3729" w:rsidRDefault="006F3729" w:rsidP="006F3729">
      <w:pPr>
        <w:pStyle w:val="Corpodetexto"/>
        <w:rPr>
          <w:lang w:val="pt-BR"/>
        </w:rPr>
      </w:pPr>
      <w:r w:rsidRPr="00F34167">
        <w:rPr>
          <w:lang w:val="pt-BR"/>
        </w:rPr>
        <w:t xml:space="preserve">Se no passo 4.2 do Fluxo Principal </w:t>
      </w:r>
      <w:r w:rsidR="00DE221E" w:rsidRPr="00F34167">
        <w:rPr>
          <w:lang w:val="pt-BR"/>
        </w:rPr>
        <w:t>o sistema</w:t>
      </w:r>
      <w:r w:rsidRPr="00F34167">
        <w:rPr>
          <w:lang w:val="pt-BR"/>
        </w:rPr>
        <w:t xml:space="preserve"> tentar </w:t>
      </w:r>
      <w:r w:rsidR="00DE221E" w:rsidRPr="00F34167">
        <w:rPr>
          <w:lang w:val="pt-BR"/>
        </w:rPr>
        <w:t xml:space="preserve">carregar </w:t>
      </w:r>
      <w:r w:rsidRPr="00F34167">
        <w:rPr>
          <w:lang w:val="pt-BR"/>
        </w:rPr>
        <w:t xml:space="preserve">o </w:t>
      </w:r>
      <w:r w:rsidR="00DE221E" w:rsidRPr="00F34167">
        <w:rPr>
          <w:lang w:val="pt-BR"/>
        </w:rPr>
        <w:t xml:space="preserve">mapa </w:t>
      </w:r>
      <w:r w:rsidRPr="00F34167">
        <w:rPr>
          <w:lang w:val="pt-BR"/>
        </w:rPr>
        <w:t>e o mesmo apresentar erro, deverá informar: “Erro ao carregar o mapa, tente novamente</w:t>
      </w:r>
      <w:proofErr w:type="gramStart"/>
      <w:r w:rsidRPr="00F34167">
        <w:rPr>
          <w:lang w:val="pt-BR"/>
        </w:rPr>
        <w:t>”</w:t>
      </w:r>
      <w:proofErr w:type="gramEnd"/>
    </w:p>
    <w:p w:rsidR="006F3729" w:rsidRPr="008E0816" w:rsidRDefault="006F3729" w:rsidP="006F3729">
      <w:pPr>
        <w:pStyle w:val="Ttulo2"/>
        <w:numPr>
          <w:ilvl w:val="0"/>
          <w:numId w:val="0"/>
        </w:numPr>
        <w:ind w:left="720"/>
        <w:rPr>
          <w:highlight w:val="yellow"/>
          <w:lang w:val="pt-BR"/>
        </w:rPr>
      </w:pPr>
    </w:p>
    <w:p w:rsidR="00A1319B" w:rsidRDefault="00A1319B" w:rsidP="004A5625">
      <w:pPr>
        <w:pStyle w:val="Ttulo2"/>
        <w:rPr>
          <w:lang w:val="pt-BR"/>
        </w:rPr>
      </w:pPr>
      <w:r w:rsidRPr="00563AC3">
        <w:rPr>
          <w:lang w:val="pt-BR"/>
        </w:rPr>
        <w:t>Fluxo Alternativo [FA002]</w:t>
      </w:r>
    </w:p>
    <w:p w:rsidR="00A1319B" w:rsidRPr="00A1319B" w:rsidRDefault="00A1319B" w:rsidP="00A1319B">
      <w:pPr>
        <w:ind w:left="720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Se no passo 4.3 do Fluxo principal o GPS estiver desativado</w:t>
      </w:r>
      <w:r w:rsidR="005F5BBD">
        <w:rPr>
          <w:sz w:val="20"/>
          <w:szCs w:val="20"/>
          <w:lang w:val="pt-BR"/>
        </w:rPr>
        <w:t xml:space="preserve"> o sistema mostrará uma mensagem informando “GPS desativado, verificar configurações”.</w:t>
      </w:r>
    </w:p>
    <w:p w:rsidR="00A1319B" w:rsidRPr="00A1319B" w:rsidRDefault="00A1319B" w:rsidP="00A1319B">
      <w:pPr>
        <w:rPr>
          <w:lang w:val="pt-BR"/>
        </w:rPr>
      </w:pPr>
    </w:p>
    <w:p w:rsidR="004A5625" w:rsidRPr="00563AC3" w:rsidRDefault="005F5BBD" w:rsidP="004A5625">
      <w:pPr>
        <w:pStyle w:val="Ttulo2"/>
        <w:rPr>
          <w:lang w:val="pt-BR"/>
        </w:rPr>
      </w:pPr>
      <w:r>
        <w:rPr>
          <w:lang w:val="pt-BR"/>
        </w:rPr>
        <w:t>Fluxo Alternativo [FA003</w:t>
      </w:r>
      <w:r w:rsidR="004A5625" w:rsidRPr="00563AC3">
        <w:rPr>
          <w:lang w:val="pt-BR"/>
        </w:rPr>
        <w:t>]</w:t>
      </w:r>
    </w:p>
    <w:p w:rsidR="0068286D" w:rsidRDefault="00563AC3" w:rsidP="0068286D">
      <w:pPr>
        <w:pStyle w:val="Corpodetexto"/>
        <w:rPr>
          <w:lang w:val="pt-BR"/>
        </w:rPr>
      </w:pPr>
      <w:r w:rsidRPr="009245B8">
        <w:rPr>
          <w:lang w:val="pt-BR"/>
        </w:rPr>
        <w:t xml:space="preserve">Se no passo </w:t>
      </w:r>
      <w:r>
        <w:rPr>
          <w:lang w:val="pt-BR"/>
        </w:rPr>
        <w:t xml:space="preserve">4.4 do Fluxo Principal o </w:t>
      </w:r>
      <w:r w:rsidR="007B2AE4">
        <w:rPr>
          <w:lang w:val="pt-BR"/>
        </w:rPr>
        <w:t xml:space="preserve">sistema não </w:t>
      </w:r>
      <w:r w:rsidR="00E96904">
        <w:rPr>
          <w:lang w:val="pt-BR"/>
        </w:rPr>
        <w:t>abrir uma janela para o usuário</w:t>
      </w:r>
      <w:r w:rsidR="007B2AE4">
        <w:rPr>
          <w:lang w:val="pt-BR"/>
        </w:rPr>
        <w:t xml:space="preserve">, o mesmo deverá apresentar a seguinte mensagem: “Erro </w:t>
      </w:r>
      <w:r w:rsidR="005F5BBD">
        <w:rPr>
          <w:lang w:val="pt-BR"/>
        </w:rPr>
        <w:t xml:space="preserve">no </w:t>
      </w:r>
      <w:proofErr w:type="gramStart"/>
      <w:r w:rsidR="005F5BBD">
        <w:rPr>
          <w:lang w:val="pt-BR"/>
        </w:rPr>
        <w:t xml:space="preserve">sistema </w:t>
      </w:r>
      <w:r w:rsidR="007B2AE4">
        <w:rPr>
          <w:lang w:val="pt-BR"/>
        </w:rPr>
        <w:t>,</w:t>
      </w:r>
      <w:proofErr w:type="gramEnd"/>
      <w:r w:rsidR="007B2AE4">
        <w:rPr>
          <w:lang w:val="pt-BR"/>
        </w:rPr>
        <w:t xml:space="preserve"> favor tente novamente”</w:t>
      </w:r>
    </w:p>
    <w:p w:rsidR="000A343A" w:rsidRDefault="000A343A" w:rsidP="0068286D">
      <w:pPr>
        <w:pStyle w:val="Corpodetexto"/>
        <w:rPr>
          <w:lang w:val="pt-BR"/>
        </w:rPr>
      </w:pPr>
    </w:p>
    <w:p w:rsidR="0068286D" w:rsidRPr="0068286D" w:rsidRDefault="004A5625" w:rsidP="0068286D">
      <w:pPr>
        <w:pStyle w:val="Ttulo2"/>
        <w:rPr>
          <w:lang w:val="pt-BR"/>
        </w:rPr>
      </w:pPr>
      <w:r w:rsidRPr="004A5625">
        <w:rPr>
          <w:lang w:val="pt-BR"/>
        </w:rPr>
        <w:t>Fluxo Alternativo [FA00</w:t>
      </w:r>
      <w:r w:rsidR="005F5BBD">
        <w:rPr>
          <w:lang w:val="pt-BR"/>
        </w:rPr>
        <w:t>4</w:t>
      </w:r>
      <w:r w:rsidRPr="004A5625">
        <w:rPr>
          <w:lang w:val="pt-BR"/>
        </w:rPr>
        <w:t>]</w:t>
      </w:r>
    </w:p>
    <w:p w:rsidR="00503371" w:rsidRDefault="00503371" w:rsidP="00503371">
      <w:pPr>
        <w:pStyle w:val="Corpodetexto"/>
        <w:rPr>
          <w:lang w:val="pt-BR"/>
        </w:rPr>
      </w:pPr>
      <w:r w:rsidRPr="009245B8">
        <w:rPr>
          <w:lang w:val="pt-BR"/>
        </w:rPr>
        <w:t xml:space="preserve">Se no passo </w:t>
      </w:r>
      <w:r w:rsidR="006C7580">
        <w:rPr>
          <w:lang w:val="pt-BR"/>
        </w:rPr>
        <w:t>4.</w:t>
      </w:r>
      <w:r w:rsidR="00B05210">
        <w:rPr>
          <w:lang w:val="pt-BR"/>
        </w:rPr>
        <w:t>7</w:t>
      </w:r>
      <w:bookmarkStart w:id="0" w:name="_GoBack"/>
      <w:bookmarkEnd w:id="0"/>
      <w:r>
        <w:rPr>
          <w:lang w:val="pt-BR"/>
        </w:rPr>
        <w:t xml:space="preserve"> do Fluxo Principal o sistema não </w:t>
      </w:r>
      <w:r w:rsidR="008777F7">
        <w:rPr>
          <w:lang w:val="pt-BR"/>
        </w:rPr>
        <w:t xml:space="preserve">retornar a mensagem esperada, </w:t>
      </w:r>
      <w:r>
        <w:rPr>
          <w:lang w:val="pt-BR"/>
        </w:rPr>
        <w:t xml:space="preserve">o mesmo deverá </w:t>
      </w:r>
      <w:r w:rsidR="00643E49">
        <w:rPr>
          <w:lang w:val="pt-BR"/>
        </w:rPr>
        <w:t>informar a seguinte mensagem: “Erro ao marcar o produto no mapa, favor tente novamente”</w:t>
      </w:r>
      <w:r>
        <w:rPr>
          <w:lang w:val="pt-BR"/>
        </w:rPr>
        <w:t>.</w:t>
      </w:r>
    </w:p>
    <w:p w:rsidR="000A343A" w:rsidRDefault="000A343A" w:rsidP="00503371">
      <w:pPr>
        <w:pStyle w:val="Corpodetexto"/>
        <w:rPr>
          <w:lang w:val="pt-BR"/>
        </w:rPr>
      </w:pPr>
    </w:p>
    <w:p w:rsidR="00841459" w:rsidRPr="00B74F5E" w:rsidRDefault="00841459" w:rsidP="00841459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proofErr w:type="spellStart"/>
      <w:r w:rsidRPr="0099753A">
        <w:rPr>
          <w:lang w:val="pt-BR"/>
        </w:rPr>
        <w:lastRenderedPageBreak/>
        <w:t>Subfluxos</w:t>
      </w:r>
      <w:proofErr w:type="spellEnd"/>
      <w:r w:rsidRPr="0099753A">
        <w:rPr>
          <w:lang w:val="pt-BR"/>
        </w:rPr>
        <w:t xml:space="preserve"> </w:t>
      </w:r>
    </w:p>
    <w:p w:rsidR="00841459" w:rsidRDefault="00841459" w:rsidP="00841459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6.1 </w:t>
      </w:r>
      <w:r w:rsidRPr="0099753A">
        <w:rPr>
          <w:lang w:val="pt-BR"/>
        </w:rPr>
        <w:t xml:space="preserve">NÃO </w:t>
      </w:r>
      <w:proofErr w:type="gramStart"/>
      <w:r w:rsidRPr="0099753A">
        <w:rPr>
          <w:lang w:val="pt-BR"/>
        </w:rPr>
        <w:t>EXISTE</w:t>
      </w:r>
      <w:proofErr w:type="gramEnd"/>
    </w:p>
    <w:p w:rsidR="00841459" w:rsidRDefault="00841459" w:rsidP="00841459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Pós-condições</w:t>
      </w:r>
    </w:p>
    <w:p w:rsidR="00841459" w:rsidRPr="00186021" w:rsidRDefault="00841459" w:rsidP="00841459">
      <w:pPr>
        <w:pStyle w:val="Corpodetexto"/>
        <w:ind w:left="1080"/>
        <w:rPr>
          <w:lang w:val="pt-BR"/>
        </w:rPr>
      </w:pPr>
      <w:proofErr w:type="gramStart"/>
      <w:r>
        <w:rPr>
          <w:lang w:val="pt-BR"/>
        </w:rPr>
        <w:t xml:space="preserve">7.1 </w:t>
      </w:r>
      <w:r w:rsidR="00AB0D2D">
        <w:rPr>
          <w:lang w:val="pt-BR"/>
        </w:rPr>
        <w:t>Produto</w:t>
      </w:r>
      <w:proofErr w:type="gramEnd"/>
      <w:r w:rsidR="00732E56">
        <w:rPr>
          <w:lang w:val="pt-BR"/>
        </w:rPr>
        <w:t xml:space="preserve"> marcado no mapa</w:t>
      </w:r>
      <w:r w:rsidR="00EC28DB">
        <w:rPr>
          <w:lang w:val="pt-BR"/>
        </w:rPr>
        <w:t>;</w:t>
      </w:r>
    </w:p>
    <w:p w:rsidR="00841459" w:rsidRDefault="00841459" w:rsidP="00841459">
      <w:pPr>
        <w:pStyle w:val="Ttulo1"/>
        <w:numPr>
          <w:ilvl w:val="0"/>
          <w:numId w:val="1"/>
        </w:numPr>
        <w:ind w:left="720" w:hanging="720"/>
        <w:rPr>
          <w:lang w:val="pt-BR"/>
        </w:rPr>
      </w:pPr>
      <w:r>
        <w:rPr>
          <w:lang w:val="pt-BR"/>
        </w:rPr>
        <w:t>Requisitos Adicionais</w:t>
      </w:r>
    </w:p>
    <w:p w:rsidR="00841459" w:rsidRPr="0034452E" w:rsidRDefault="00841459" w:rsidP="0016266C">
      <w:pPr>
        <w:pStyle w:val="Corpodetexto"/>
        <w:ind w:left="1080"/>
        <w:rPr>
          <w:lang w:val="pt-BR"/>
        </w:rPr>
      </w:pPr>
      <w:r>
        <w:rPr>
          <w:lang w:val="pt-BR"/>
        </w:rPr>
        <w:t xml:space="preserve">8.1 </w:t>
      </w:r>
      <w:r w:rsidRPr="0034452E">
        <w:rPr>
          <w:lang w:val="pt-BR"/>
        </w:rPr>
        <w:t xml:space="preserve">NÃO </w:t>
      </w:r>
      <w:proofErr w:type="gramStart"/>
      <w:r w:rsidRPr="0034452E">
        <w:rPr>
          <w:lang w:val="pt-BR"/>
        </w:rPr>
        <w:t>EXISTE</w:t>
      </w:r>
      <w:proofErr w:type="gramEnd"/>
    </w:p>
    <w:p w:rsidR="00841459" w:rsidRPr="0099753A" w:rsidRDefault="00841459" w:rsidP="00841459">
      <w:pPr>
        <w:pStyle w:val="Corpodetexto"/>
        <w:ind w:left="1440"/>
        <w:rPr>
          <w:lang w:val="pt-BR"/>
        </w:rPr>
      </w:pPr>
    </w:p>
    <w:p w:rsidR="00285ED7" w:rsidRDefault="00285ED7">
      <w:pPr>
        <w:rPr>
          <w:lang w:val="pt-BR"/>
        </w:rPr>
      </w:pPr>
    </w:p>
    <w:p w:rsidR="00B9279E" w:rsidRDefault="00B9279E">
      <w:pPr>
        <w:rPr>
          <w:lang w:val="pt-BR"/>
        </w:rPr>
      </w:pPr>
    </w:p>
    <w:sectPr w:rsidR="00B9279E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AB9" w:rsidRDefault="00605AB9">
      <w:r>
        <w:separator/>
      </w:r>
    </w:p>
  </w:endnote>
  <w:endnote w:type="continuationSeparator" w:id="0">
    <w:p w:rsidR="00605AB9" w:rsidRDefault="00605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B05210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B05210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AB9" w:rsidRDefault="00605AB9">
      <w:r>
        <w:separator/>
      </w:r>
    </w:p>
  </w:footnote>
  <w:footnote w:type="continuationSeparator" w:id="0">
    <w:p w:rsidR="00605AB9" w:rsidRDefault="00605A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3714F0" w:rsidRPr="003714F0" w:rsidRDefault="00F67106" w:rsidP="003C6BB0">
          <w:pPr>
            <w:rPr>
              <w:sz w:val="20"/>
            </w:rPr>
          </w:pPr>
          <w:r>
            <w:rPr>
              <w:sz w:val="20"/>
            </w:rPr>
            <w:t>QUAL O MELHOR LUGAR?</w:t>
          </w:r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</w:p>
      </w:tc>
    </w:tr>
    <w:tr w:rsidR="00285ED7">
      <w:tc>
        <w:tcPr>
          <w:tcW w:w="6379" w:type="dxa"/>
        </w:tcPr>
        <w:p w:rsidR="00285ED7" w:rsidRDefault="00285ED7" w:rsidP="008E0816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8E0816">
            <w:rPr>
              <w:sz w:val="20"/>
              <w:szCs w:val="20"/>
              <w:lang w:val="pt-BR"/>
            </w:rPr>
            <w:t>Marcar Ponto do Produto</w:t>
          </w:r>
        </w:p>
      </w:tc>
      <w:tc>
        <w:tcPr>
          <w:tcW w:w="2369" w:type="dxa"/>
        </w:tcPr>
        <w:p w:rsidR="003714F0" w:rsidRDefault="00285ED7" w:rsidP="003714F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</w:t>
          </w:r>
          <w:r w:rsidR="008E0816">
            <w:rPr>
              <w:sz w:val="20"/>
              <w:lang w:val="pt-BR"/>
            </w:rPr>
            <w:t>04/06</w:t>
          </w:r>
          <w:r w:rsidR="0068286D">
            <w:rPr>
              <w:sz w:val="20"/>
              <w:lang w:val="pt-BR"/>
            </w:rPr>
            <w:t>/2014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0F4B65FF"/>
    <w:multiLevelType w:val="hybridMultilevel"/>
    <w:tmpl w:val="2926F1AC"/>
    <w:lvl w:ilvl="0" w:tplc="61EAA8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54C0670"/>
    <w:multiLevelType w:val="hybridMultilevel"/>
    <w:tmpl w:val="2196F672"/>
    <w:lvl w:ilvl="0" w:tplc="EA6E0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7"/>
  </w:num>
  <w:num w:numId="10">
    <w:abstractNumId w:val="4"/>
  </w:num>
  <w:num w:numId="11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31F"/>
    <w:rsid w:val="000114D1"/>
    <w:rsid w:val="00034375"/>
    <w:rsid w:val="000A343A"/>
    <w:rsid w:val="000C3106"/>
    <w:rsid w:val="000D1FF5"/>
    <w:rsid w:val="000D4CCC"/>
    <w:rsid w:val="000E701F"/>
    <w:rsid w:val="000F7574"/>
    <w:rsid w:val="00111DC4"/>
    <w:rsid w:val="0012486F"/>
    <w:rsid w:val="00154446"/>
    <w:rsid w:val="001618D8"/>
    <w:rsid w:val="0016266C"/>
    <w:rsid w:val="00163F17"/>
    <w:rsid w:val="00183D11"/>
    <w:rsid w:val="001A405B"/>
    <w:rsid w:val="001A6EF9"/>
    <w:rsid w:val="001B4A14"/>
    <w:rsid w:val="001C043B"/>
    <w:rsid w:val="001C37CE"/>
    <w:rsid w:val="001E4A42"/>
    <w:rsid w:val="001E6407"/>
    <w:rsid w:val="002240EB"/>
    <w:rsid w:val="0024527D"/>
    <w:rsid w:val="00246BD9"/>
    <w:rsid w:val="00247AE0"/>
    <w:rsid w:val="002600EB"/>
    <w:rsid w:val="00265736"/>
    <w:rsid w:val="0027027B"/>
    <w:rsid w:val="00285195"/>
    <w:rsid w:val="00285ED7"/>
    <w:rsid w:val="00290B9A"/>
    <w:rsid w:val="002A705D"/>
    <w:rsid w:val="002B5782"/>
    <w:rsid w:val="002C1006"/>
    <w:rsid w:val="002C394A"/>
    <w:rsid w:val="002C3ADF"/>
    <w:rsid w:val="002D7595"/>
    <w:rsid w:val="002E1789"/>
    <w:rsid w:val="002E33C8"/>
    <w:rsid w:val="002F2FE2"/>
    <w:rsid w:val="003066F7"/>
    <w:rsid w:val="0030743B"/>
    <w:rsid w:val="00341395"/>
    <w:rsid w:val="0036679A"/>
    <w:rsid w:val="003714F0"/>
    <w:rsid w:val="00371BEA"/>
    <w:rsid w:val="00374731"/>
    <w:rsid w:val="00384A4B"/>
    <w:rsid w:val="00391D83"/>
    <w:rsid w:val="00397864"/>
    <w:rsid w:val="003A350E"/>
    <w:rsid w:val="003A5055"/>
    <w:rsid w:val="003B019E"/>
    <w:rsid w:val="003B089F"/>
    <w:rsid w:val="003C6BB0"/>
    <w:rsid w:val="003C6C1C"/>
    <w:rsid w:val="003D134E"/>
    <w:rsid w:val="003F4A5B"/>
    <w:rsid w:val="004031FF"/>
    <w:rsid w:val="00404D3E"/>
    <w:rsid w:val="00434FC9"/>
    <w:rsid w:val="00436384"/>
    <w:rsid w:val="00445C22"/>
    <w:rsid w:val="004527DE"/>
    <w:rsid w:val="004557E3"/>
    <w:rsid w:val="00492D6F"/>
    <w:rsid w:val="004A3B7A"/>
    <w:rsid w:val="004A5625"/>
    <w:rsid w:val="004B5EE1"/>
    <w:rsid w:val="004E1DE5"/>
    <w:rsid w:val="004E38FF"/>
    <w:rsid w:val="00503371"/>
    <w:rsid w:val="00522E49"/>
    <w:rsid w:val="005416D2"/>
    <w:rsid w:val="00542AB1"/>
    <w:rsid w:val="00563AC3"/>
    <w:rsid w:val="00564804"/>
    <w:rsid w:val="00577330"/>
    <w:rsid w:val="00596256"/>
    <w:rsid w:val="005969D3"/>
    <w:rsid w:val="005A15E6"/>
    <w:rsid w:val="005A2057"/>
    <w:rsid w:val="005B5E58"/>
    <w:rsid w:val="005D53A2"/>
    <w:rsid w:val="005E052F"/>
    <w:rsid w:val="005F4430"/>
    <w:rsid w:val="005F5BBD"/>
    <w:rsid w:val="00605AB9"/>
    <w:rsid w:val="00616949"/>
    <w:rsid w:val="0062188D"/>
    <w:rsid w:val="00624F22"/>
    <w:rsid w:val="00643E49"/>
    <w:rsid w:val="006441CD"/>
    <w:rsid w:val="00660D21"/>
    <w:rsid w:val="0068286D"/>
    <w:rsid w:val="006A525A"/>
    <w:rsid w:val="006B321C"/>
    <w:rsid w:val="006C7580"/>
    <w:rsid w:val="006D7522"/>
    <w:rsid w:val="006D7AA6"/>
    <w:rsid w:val="006F3729"/>
    <w:rsid w:val="00703506"/>
    <w:rsid w:val="00707E34"/>
    <w:rsid w:val="007216AF"/>
    <w:rsid w:val="00721EFE"/>
    <w:rsid w:val="00732E56"/>
    <w:rsid w:val="00780EE9"/>
    <w:rsid w:val="00796AFD"/>
    <w:rsid w:val="007B17CB"/>
    <w:rsid w:val="007B2AE4"/>
    <w:rsid w:val="007C26B0"/>
    <w:rsid w:val="007F7B67"/>
    <w:rsid w:val="00841459"/>
    <w:rsid w:val="00850C1F"/>
    <w:rsid w:val="00856122"/>
    <w:rsid w:val="008737E8"/>
    <w:rsid w:val="008777F7"/>
    <w:rsid w:val="008A3B05"/>
    <w:rsid w:val="008A5870"/>
    <w:rsid w:val="008C2FE0"/>
    <w:rsid w:val="008E0600"/>
    <w:rsid w:val="008E0816"/>
    <w:rsid w:val="008E1939"/>
    <w:rsid w:val="00904908"/>
    <w:rsid w:val="00906257"/>
    <w:rsid w:val="00933BC7"/>
    <w:rsid w:val="009468B1"/>
    <w:rsid w:val="00947EF6"/>
    <w:rsid w:val="00962B05"/>
    <w:rsid w:val="00964054"/>
    <w:rsid w:val="00986B2D"/>
    <w:rsid w:val="009918CA"/>
    <w:rsid w:val="009B328E"/>
    <w:rsid w:val="009E2432"/>
    <w:rsid w:val="009E5E3D"/>
    <w:rsid w:val="00A1319B"/>
    <w:rsid w:val="00A26913"/>
    <w:rsid w:val="00A34773"/>
    <w:rsid w:val="00A52E6C"/>
    <w:rsid w:val="00A5670D"/>
    <w:rsid w:val="00A60368"/>
    <w:rsid w:val="00A839BC"/>
    <w:rsid w:val="00A86A2E"/>
    <w:rsid w:val="00AA3FD5"/>
    <w:rsid w:val="00AA6492"/>
    <w:rsid w:val="00AB0D2D"/>
    <w:rsid w:val="00AD251E"/>
    <w:rsid w:val="00AE3611"/>
    <w:rsid w:val="00AF531F"/>
    <w:rsid w:val="00B05210"/>
    <w:rsid w:val="00B12092"/>
    <w:rsid w:val="00B16986"/>
    <w:rsid w:val="00B218C0"/>
    <w:rsid w:val="00B528E5"/>
    <w:rsid w:val="00B77525"/>
    <w:rsid w:val="00B91C66"/>
    <w:rsid w:val="00B9279E"/>
    <w:rsid w:val="00BA09C6"/>
    <w:rsid w:val="00BA60BD"/>
    <w:rsid w:val="00BB2BF9"/>
    <w:rsid w:val="00BC2431"/>
    <w:rsid w:val="00BF57A2"/>
    <w:rsid w:val="00C03799"/>
    <w:rsid w:val="00C15B0F"/>
    <w:rsid w:val="00C279D2"/>
    <w:rsid w:val="00C436C7"/>
    <w:rsid w:val="00C4400B"/>
    <w:rsid w:val="00C45DC0"/>
    <w:rsid w:val="00C56535"/>
    <w:rsid w:val="00C95F9B"/>
    <w:rsid w:val="00CA0ADB"/>
    <w:rsid w:val="00CA46CF"/>
    <w:rsid w:val="00CC77C2"/>
    <w:rsid w:val="00CD154F"/>
    <w:rsid w:val="00CD299B"/>
    <w:rsid w:val="00CF45AF"/>
    <w:rsid w:val="00D10A51"/>
    <w:rsid w:val="00D20E97"/>
    <w:rsid w:val="00D92872"/>
    <w:rsid w:val="00DA40C5"/>
    <w:rsid w:val="00DC185D"/>
    <w:rsid w:val="00DE221E"/>
    <w:rsid w:val="00DE4D18"/>
    <w:rsid w:val="00DF55D4"/>
    <w:rsid w:val="00E4623C"/>
    <w:rsid w:val="00E67345"/>
    <w:rsid w:val="00E67A7A"/>
    <w:rsid w:val="00E77DC0"/>
    <w:rsid w:val="00E8545D"/>
    <w:rsid w:val="00E878F3"/>
    <w:rsid w:val="00E96904"/>
    <w:rsid w:val="00EA58A4"/>
    <w:rsid w:val="00EB544C"/>
    <w:rsid w:val="00EC28DB"/>
    <w:rsid w:val="00EC2E9B"/>
    <w:rsid w:val="00ED6242"/>
    <w:rsid w:val="00EE6C27"/>
    <w:rsid w:val="00F23B0C"/>
    <w:rsid w:val="00F34167"/>
    <w:rsid w:val="00F40FAD"/>
    <w:rsid w:val="00F67106"/>
    <w:rsid w:val="00F730FE"/>
    <w:rsid w:val="00F80D21"/>
    <w:rsid w:val="00F878E7"/>
    <w:rsid w:val="00FE7CFA"/>
    <w:rsid w:val="00FF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841459"/>
    <w:rPr>
      <w:rFonts w:ascii="Arial" w:hAnsi="Arial"/>
      <w:b/>
      <w:sz w:val="24"/>
      <w:lang w:val="en-US" w:eastAsia="en-US"/>
    </w:rPr>
  </w:style>
  <w:style w:type="character" w:customStyle="1" w:styleId="Ttulo2Char">
    <w:name w:val="Título 2 Char"/>
    <w:basedOn w:val="Fontepargpadro"/>
    <w:link w:val="Ttulo2"/>
    <w:rsid w:val="00841459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841459"/>
    <w:rPr>
      <w:lang w:val="en-US" w:eastAsia="en-US"/>
    </w:rPr>
  </w:style>
  <w:style w:type="character" w:customStyle="1" w:styleId="TtuloChar">
    <w:name w:val="Título Char"/>
    <w:basedOn w:val="Fontepargpadro"/>
    <w:link w:val="Ttulo"/>
    <w:rsid w:val="00841459"/>
    <w:rPr>
      <w:rFonts w:ascii="Arial" w:hAnsi="Arial" w:cs="Arial"/>
      <w:b/>
      <w:bCs/>
      <w:kern w:val="28"/>
      <w:sz w:val="32"/>
      <w:szCs w:val="32"/>
      <w:lang w:val="en-US" w:eastAsia="en-US"/>
    </w:rPr>
  </w:style>
  <w:style w:type="paragraph" w:styleId="PargrafodaLista">
    <w:name w:val="List Paragraph"/>
    <w:basedOn w:val="Normal"/>
    <w:uiPriority w:val="34"/>
    <w:qFormat/>
    <w:rsid w:val="004A56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841459"/>
    <w:rPr>
      <w:rFonts w:ascii="Arial" w:hAnsi="Arial"/>
      <w:b/>
      <w:sz w:val="24"/>
      <w:lang w:val="en-US" w:eastAsia="en-US"/>
    </w:rPr>
  </w:style>
  <w:style w:type="character" w:customStyle="1" w:styleId="Ttulo2Char">
    <w:name w:val="Título 2 Char"/>
    <w:basedOn w:val="Fontepargpadro"/>
    <w:link w:val="Ttulo2"/>
    <w:rsid w:val="00841459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841459"/>
    <w:rPr>
      <w:lang w:val="en-US" w:eastAsia="en-US"/>
    </w:rPr>
  </w:style>
  <w:style w:type="character" w:customStyle="1" w:styleId="TtuloChar">
    <w:name w:val="Título Char"/>
    <w:basedOn w:val="Fontepargpadro"/>
    <w:link w:val="Ttulo"/>
    <w:rsid w:val="00841459"/>
    <w:rPr>
      <w:rFonts w:ascii="Arial" w:hAnsi="Arial" w:cs="Arial"/>
      <w:b/>
      <w:bCs/>
      <w:kern w:val="28"/>
      <w:sz w:val="32"/>
      <w:szCs w:val="32"/>
      <w:lang w:val="en-US" w:eastAsia="en-US"/>
    </w:rPr>
  </w:style>
  <w:style w:type="paragraph" w:styleId="PargrafodaLista">
    <w:name w:val="List Paragraph"/>
    <w:basedOn w:val="Normal"/>
    <w:uiPriority w:val="34"/>
    <w:qFormat/>
    <w:rsid w:val="004A5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532</TotalTime>
  <Pages>2</Pages>
  <Words>260</Words>
  <Characters>1410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Otávio</dc:creator>
  <cp:lastModifiedBy>DEUS é Fiel</cp:lastModifiedBy>
  <cp:revision>243</cp:revision>
  <cp:lastPrinted>2013-09-30T21:24:00Z</cp:lastPrinted>
  <dcterms:created xsi:type="dcterms:W3CDTF">2013-09-30T21:24:00Z</dcterms:created>
  <dcterms:modified xsi:type="dcterms:W3CDTF">2014-06-03T22:35:00Z</dcterms:modified>
</cp:coreProperties>
</file>