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B5E" w:rsidRPr="00662B5E" w:rsidRDefault="00F67106" w:rsidP="00662B5E">
      <w:pPr>
        <w:pStyle w:val="Ttulo"/>
        <w:rPr>
          <w:lang w:val="pt-BR"/>
        </w:rPr>
      </w:pPr>
      <w:r>
        <w:rPr>
          <w:lang w:val="pt-BR"/>
        </w:rPr>
        <w:t>QUAL O MELHOR LUGAR?</w:t>
      </w:r>
      <w:r w:rsidR="00285ED7">
        <w:rPr>
          <w:lang w:val="pt-BR"/>
        </w:rPr>
        <w:br/>
      </w:r>
      <w:r w:rsidR="00662B5E" w:rsidRPr="00662B5E">
        <w:rPr>
          <w:lang w:val="pt-BR"/>
        </w:rPr>
        <w:t>Caso de Uso:</w:t>
      </w:r>
      <w:r w:rsidR="00662B5E" w:rsidRPr="00662B5E">
        <w:rPr>
          <w:rFonts w:ascii="Times" w:hAnsi="Times"/>
          <w:i/>
          <w:color w:val="0000FF"/>
          <w:lang w:val="pt-BR"/>
        </w:rPr>
        <w:t xml:space="preserve"> </w:t>
      </w:r>
      <w:r w:rsidR="00662B5E" w:rsidRPr="00662B5E">
        <w:rPr>
          <w:lang w:val="pt-BR"/>
        </w:rPr>
        <w:t xml:space="preserve">Cadastrar </w:t>
      </w:r>
      <w:r w:rsidR="00662B5E">
        <w:rPr>
          <w:lang w:val="pt-BR"/>
        </w:rPr>
        <w:t>Usuário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662B5E" w:rsidRDefault="00662B5E" w:rsidP="00662B5E">
      <w:pPr>
        <w:pStyle w:val="NormalWeb"/>
        <w:spacing w:after="120" w:line="240" w:lineRule="atLeast"/>
        <w:jc w:val="both"/>
      </w:pPr>
      <w:r w:rsidRPr="00613913">
        <w:t>Este c</w:t>
      </w:r>
      <w:r>
        <w:t>aso de uso permite que o usuário</w:t>
      </w:r>
      <w:r w:rsidRPr="00613913">
        <w:t xml:space="preserve"> (não cadastrado) possa se cadastrar e assim ter acesso </w:t>
      </w:r>
      <w:r>
        <w:t xml:space="preserve">a usabilidade do sistema QUAL O MELHOR </w:t>
      </w:r>
      <w:proofErr w:type="gramStart"/>
      <w:r>
        <w:t>LUGAR ?</w:t>
      </w:r>
      <w:proofErr w:type="gramEnd"/>
      <w:r>
        <w:t xml:space="preserve"> 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Descrição dos Atores</w:t>
      </w: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>Usuário</w:t>
      </w:r>
      <w:r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 não cadastrado</w:t>
      </w:r>
    </w:p>
    <w:p w:rsidR="00662B5E" w:rsidRPr="00662B5E" w:rsidRDefault="00662B5E" w:rsidP="00662B5E">
      <w:pPr>
        <w:pStyle w:val="Ttulo1"/>
        <w:numPr>
          <w:ilvl w:val="0"/>
          <w:numId w:val="1"/>
        </w:numPr>
        <w:rPr>
          <w:lang w:val="pt-BR"/>
        </w:rPr>
      </w:pPr>
      <w:r w:rsidRPr="00662B5E">
        <w:rPr>
          <w:lang w:val="pt-BR"/>
        </w:rPr>
        <w:t>Pré-condições</w:t>
      </w:r>
    </w:p>
    <w:p w:rsidR="00662B5E" w:rsidRPr="00662B5E" w:rsidRDefault="00662B5E" w:rsidP="00662B5E">
      <w:pPr>
        <w:pStyle w:val="Corpodetexto"/>
        <w:rPr>
          <w:lang w:val="pt-BR"/>
        </w:rPr>
      </w:pPr>
      <w:r w:rsidRPr="00662B5E">
        <w:rPr>
          <w:sz w:val="24"/>
          <w:szCs w:val="24"/>
          <w:lang w:val="pt-BR" w:eastAsia="pt-BR"/>
        </w:rPr>
        <w:t>Acesso à funci</w:t>
      </w:r>
      <w:r w:rsidR="002A3A8C">
        <w:rPr>
          <w:sz w:val="24"/>
          <w:szCs w:val="24"/>
          <w:lang w:val="pt-BR" w:eastAsia="pt-BR"/>
        </w:rPr>
        <w:t>onalidade de cadastro de usuário</w:t>
      </w:r>
      <w:r w:rsidRPr="00662B5E">
        <w:rPr>
          <w:sz w:val="24"/>
          <w:szCs w:val="24"/>
          <w:lang w:val="pt-BR" w:eastAsia="pt-BR"/>
        </w:rPr>
        <w:t>.</w:t>
      </w: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</w:t>
      </w:r>
      <w:proofErr w:type="spellEnd"/>
      <w:r>
        <w:t xml:space="preserve"> Principal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solicita ao sistema a funcionalidade de cadastro de moto taxista.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digita os dados necessários para realizar o cadastro: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r w:rsidRPr="00D20A8E">
        <w:rPr>
          <w:rFonts w:ascii="Arial" w:hAnsi="Arial" w:cs="Arial"/>
          <w:color w:val="000000"/>
        </w:rPr>
        <w:t xml:space="preserve">Nome: </w:t>
      </w:r>
      <w:proofErr w:type="spellStart"/>
      <w:r w:rsidRPr="00D20A8E">
        <w:rPr>
          <w:rFonts w:ascii="Arial" w:hAnsi="Arial" w:cs="Arial"/>
          <w:color w:val="000000"/>
        </w:rPr>
        <w:t>texto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Telefone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alfanumérico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obrigatório</w:t>
      </w:r>
      <w:proofErr w:type="spellEnd"/>
      <w:r w:rsidRPr="00D20A8E">
        <w:rPr>
          <w:rFonts w:ascii="Arial" w:hAnsi="Arial" w:cs="Arial"/>
          <w:color w:val="000000"/>
        </w:rPr>
        <w:t>;</w:t>
      </w:r>
    </w:p>
    <w:p w:rsidR="00662B5E" w:rsidRPr="00D20A8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lang w:val="pt-BR"/>
        </w:rPr>
      </w:pPr>
      <w:r w:rsidRPr="00D20A8E">
        <w:rPr>
          <w:rFonts w:ascii="Arial" w:hAnsi="Arial" w:cs="Arial"/>
          <w:color w:val="000000"/>
          <w:lang w:val="pt-BR"/>
        </w:rPr>
        <w:t>Login: alfanumérico, obrigatório; [FE03</w:t>
      </w:r>
      <w:proofErr w:type="gramStart"/>
      <w:r w:rsidRPr="00D20A8E">
        <w:rPr>
          <w:rFonts w:ascii="Arial" w:hAnsi="Arial" w:cs="Arial"/>
          <w:color w:val="000000"/>
          <w:lang w:val="pt-BR"/>
        </w:rPr>
        <w:t>]</w:t>
      </w:r>
      <w:proofErr w:type="gramEnd"/>
    </w:p>
    <w:p w:rsidR="00662B5E" w:rsidRDefault="00662B5E" w:rsidP="00662B5E">
      <w:pPr>
        <w:numPr>
          <w:ilvl w:val="2"/>
          <w:numId w:val="11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</w:rPr>
      </w:pPr>
      <w:proofErr w:type="spellStart"/>
      <w:r w:rsidRPr="00D20A8E">
        <w:rPr>
          <w:rFonts w:ascii="Arial" w:hAnsi="Arial" w:cs="Arial"/>
          <w:color w:val="000000"/>
        </w:rPr>
        <w:t>Senha</w:t>
      </w:r>
      <w:proofErr w:type="spellEnd"/>
      <w:r w:rsidRPr="00D20A8E">
        <w:rPr>
          <w:rFonts w:ascii="Arial" w:hAnsi="Arial" w:cs="Arial"/>
          <w:color w:val="000000"/>
        </w:rPr>
        <w:t xml:space="preserve">: </w:t>
      </w:r>
      <w:proofErr w:type="spellStart"/>
      <w:r w:rsidRPr="00D20A8E">
        <w:rPr>
          <w:rFonts w:ascii="Arial" w:hAnsi="Arial" w:cs="Arial"/>
          <w:color w:val="000000"/>
        </w:rPr>
        <w:t>alfanumérica</w:t>
      </w:r>
      <w:proofErr w:type="spellEnd"/>
      <w:r w:rsidRPr="00D20A8E">
        <w:rPr>
          <w:rFonts w:ascii="Arial" w:hAnsi="Arial" w:cs="Arial"/>
          <w:color w:val="000000"/>
        </w:rPr>
        <w:t xml:space="preserve">, </w:t>
      </w:r>
      <w:proofErr w:type="spellStart"/>
      <w:r w:rsidRPr="00D20A8E">
        <w:rPr>
          <w:rFonts w:ascii="Arial" w:hAnsi="Arial" w:cs="Arial"/>
          <w:color w:val="000000"/>
        </w:rPr>
        <w:t>obrigatória</w:t>
      </w:r>
      <w:proofErr w:type="spellEnd"/>
      <w:r w:rsidRPr="00D20A8E">
        <w:rPr>
          <w:rFonts w:ascii="Arial" w:hAnsi="Arial" w:cs="Arial"/>
          <w:color w:val="000000"/>
        </w:rPr>
        <w:t>; [FE04]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 xml:space="preserve">O usuário clica no botão </w:t>
      </w:r>
      <w:r w:rsidRPr="00662B5E">
        <w:rPr>
          <w:b/>
          <w:sz w:val="24"/>
          <w:szCs w:val="24"/>
          <w:lang w:val="pt-BR" w:eastAsia="pt-BR"/>
        </w:rPr>
        <w:t>[Cadastrar].</w:t>
      </w:r>
    </w:p>
    <w:p w:rsidR="00662B5E" w:rsidRPr="00D20A8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usuário submete os dados ao sistema</w:t>
      </w:r>
      <w:r w:rsidR="00D20A8E">
        <w:rPr>
          <w:sz w:val="24"/>
          <w:szCs w:val="24"/>
          <w:lang w:val="pt-BR" w:eastAsia="pt-BR"/>
        </w:rPr>
        <w:t>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sistema cadastra o usuário.</w:t>
      </w:r>
    </w:p>
    <w:p w:rsidR="00662B5E" w:rsidRPr="00662B5E" w:rsidRDefault="00662B5E" w:rsidP="00662B5E">
      <w:pPr>
        <w:pStyle w:val="Corpodetexto"/>
        <w:numPr>
          <w:ilvl w:val="0"/>
          <w:numId w:val="5"/>
        </w:numPr>
        <w:tabs>
          <w:tab w:val="clear" w:pos="1440"/>
          <w:tab w:val="num" w:pos="1636"/>
        </w:tabs>
        <w:ind w:left="1636"/>
        <w:rPr>
          <w:sz w:val="24"/>
          <w:szCs w:val="24"/>
          <w:lang w:val="pt-BR" w:eastAsia="pt-BR"/>
        </w:rPr>
      </w:pPr>
      <w:r w:rsidRPr="00662B5E">
        <w:rPr>
          <w:sz w:val="24"/>
          <w:szCs w:val="24"/>
          <w:lang w:val="pt-BR" w:eastAsia="pt-BR"/>
        </w:rPr>
        <w:t>O caso de uso é encerrado.</w:t>
      </w:r>
    </w:p>
    <w:p w:rsidR="00662B5E" w:rsidRPr="00662B5E" w:rsidRDefault="00662B5E" w:rsidP="00662B5E">
      <w:pPr>
        <w:pStyle w:val="Corpodetexto"/>
        <w:ind w:left="0"/>
        <w:rPr>
          <w:sz w:val="24"/>
          <w:szCs w:val="24"/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662B5E" w:rsidRPr="005F1C47" w:rsidRDefault="00662B5E" w:rsidP="00662B5E"/>
    <w:p w:rsidR="00662B5E" w:rsidRDefault="004E1D27" w:rsidP="00662B5E">
      <w:pPr>
        <w:pStyle w:val="Ttulo2"/>
        <w:numPr>
          <w:ilvl w:val="1"/>
          <w:numId w:val="13"/>
        </w:numPr>
        <w:tabs>
          <w:tab w:val="clear" w:pos="576"/>
          <w:tab w:val="num" w:pos="860"/>
        </w:tabs>
        <w:ind w:left="860"/>
        <w:rPr>
          <w:lang w:eastAsia="pt-BR"/>
        </w:rPr>
      </w:pPr>
      <w:r w:rsidRPr="00C93BEF">
        <w:rPr>
          <w:lang w:eastAsia="pt-BR"/>
        </w:rPr>
        <w:t xml:space="preserve"> </w:t>
      </w:r>
      <w:r w:rsidR="00662B5E" w:rsidRPr="00C93BEF">
        <w:rPr>
          <w:lang w:eastAsia="pt-BR"/>
        </w:rPr>
        <w:t>[</w:t>
      </w:r>
      <w:r w:rsidR="00662B5E">
        <w:rPr>
          <w:lang w:eastAsia="pt-BR"/>
        </w:rPr>
        <w:t>FA</w:t>
      </w:r>
      <w:r w:rsidR="00D20A8E">
        <w:rPr>
          <w:lang w:eastAsia="pt-BR"/>
        </w:rPr>
        <w:t>01</w:t>
      </w:r>
      <w:r w:rsidR="00662B5E" w:rsidRPr="00C93BEF">
        <w:rPr>
          <w:lang w:eastAsia="pt-BR"/>
        </w:rPr>
        <w:t>]</w:t>
      </w:r>
      <w:r w:rsidR="00662B5E">
        <w:rPr>
          <w:lang w:eastAsia="pt-BR"/>
        </w:rPr>
        <w:t xml:space="preserve"> – </w:t>
      </w:r>
      <w:proofErr w:type="spellStart"/>
      <w:r w:rsidR="00662B5E">
        <w:rPr>
          <w:lang w:eastAsia="pt-BR"/>
        </w:rPr>
        <w:t>Verificar</w:t>
      </w:r>
      <w:proofErr w:type="spellEnd"/>
      <w:r w:rsidR="00662B5E">
        <w:rPr>
          <w:lang w:eastAsia="pt-BR"/>
        </w:rPr>
        <w:t xml:space="preserve"> Login </w:t>
      </w:r>
      <w:proofErr w:type="spellStart"/>
      <w:r w:rsidR="00662B5E">
        <w:rPr>
          <w:lang w:eastAsia="pt-BR"/>
        </w:rPr>
        <w:t>Invalido</w:t>
      </w:r>
      <w:proofErr w:type="spellEnd"/>
    </w:p>
    <w:p w:rsidR="00662B5E" w:rsidRPr="0008257E" w:rsidRDefault="00662B5E" w:rsidP="00662B5E">
      <w:pPr>
        <w:rPr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se o </w:t>
      </w:r>
      <w:proofErr w:type="spellStart"/>
      <w:r w:rsidR="004E1D27">
        <w:rPr>
          <w:lang w:val="pt-BR" w:eastAsia="pt-BR"/>
        </w:rPr>
        <w:t>usuárioja</w:t>
      </w:r>
      <w:proofErr w:type="spellEnd"/>
      <w:r w:rsidR="004E1D27">
        <w:rPr>
          <w:lang w:val="pt-BR" w:eastAsia="pt-BR"/>
        </w:rPr>
        <w:t xml:space="preserve"> estiver cadastrado</w:t>
      </w:r>
      <w:r w:rsidRPr="00662B5E">
        <w:rPr>
          <w:lang w:val="pt-BR" w:eastAsia="pt-BR"/>
        </w:rPr>
        <w:t xml:space="preserve"> no sistema, o sistema informa que o Login já está cadastrado e pede para digitar novamente. 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037FC2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</w:pPr>
      <w:r w:rsidRPr="00662B5E">
        <w:rPr>
          <w:lang w:val="pt-BR" w:eastAsia="pt-BR"/>
        </w:rPr>
        <w:t xml:space="preserve"> </w:t>
      </w:r>
      <w:r>
        <w:rPr>
          <w:lang w:eastAsia="pt-BR"/>
        </w:rPr>
        <w:t>[FA</w:t>
      </w:r>
      <w:r w:rsidR="00D20A8E">
        <w:rPr>
          <w:lang w:eastAsia="pt-BR"/>
        </w:rPr>
        <w:t>02</w:t>
      </w:r>
      <w:r w:rsidRPr="00037FC2">
        <w:rPr>
          <w:lang w:eastAsia="pt-BR"/>
        </w:rPr>
        <w:t xml:space="preserve">] – </w:t>
      </w:r>
      <w:proofErr w:type="spellStart"/>
      <w:r w:rsidRPr="00037FC2">
        <w:rPr>
          <w:lang w:eastAsia="pt-BR"/>
        </w:rPr>
        <w:t>Verificar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Senha</w:t>
      </w:r>
      <w:proofErr w:type="spellEnd"/>
      <w:r w:rsidRPr="00037FC2">
        <w:rPr>
          <w:lang w:eastAsia="pt-BR"/>
        </w:rPr>
        <w:t xml:space="preserve"> </w:t>
      </w:r>
      <w:proofErr w:type="spellStart"/>
      <w:r w:rsidRPr="00037FC2">
        <w:rPr>
          <w:lang w:eastAsia="pt-BR"/>
        </w:rPr>
        <w:t>Invalida</w:t>
      </w:r>
      <w:proofErr w:type="spellEnd"/>
    </w:p>
    <w:p w:rsidR="00662B5E" w:rsidRDefault="00662B5E" w:rsidP="00662B5E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lang w:val="pt-BR" w:eastAsia="pt-BR"/>
        </w:rPr>
      </w:pPr>
      <w:r w:rsidRPr="00662B5E">
        <w:rPr>
          <w:lang w:val="pt-BR" w:eastAsia="pt-BR"/>
        </w:rPr>
        <w:t xml:space="preserve">              1.   No passo </w:t>
      </w:r>
      <w:proofErr w:type="gramStart"/>
      <w:r w:rsidRPr="00662B5E">
        <w:rPr>
          <w:lang w:val="pt-BR" w:eastAsia="pt-BR"/>
        </w:rPr>
        <w:t>2</w:t>
      </w:r>
      <w:proofErr w:type="gramEnd"/>
      <w:r w:rsidRPr="00662B5E">
        <w:rPr>
          <w:lang w:val="pt-BR" w:eastAsia="pt-BR"/>
        </w:rPr>
        <w:t xml:space="preserve"> do fluxo principal, o sistema verifica se a Senha do </w:t>
      </w:r>
      <w:r w:rsidR="004E1D27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contém apenas números, se não tiver o sistema informa que</w:t>
      </w:r>
      <w:r w:rsidR="00D20A8E">
        <w:rPr>
          <w:lang w:val="pt-BR" w:eastAsia="pt-BR"/>
        </w:rPr>
        <w:t xml:space="preserve"> a Senha só pode conter números.</w:t>
      </w:r>
    </w:p>
    <w:p w:rsidR="00662B5E" w:rsidRPr="00662B5E" w:rsidRDefault="00662B5E" w:rsidP="00662B5E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             2.   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val="pt-BR" w:eastAsia="pt-BR"/>
        </w:rPr>
      </w:pPr>
    </w:p>
    <w:p w:rsidR="00662B5E" w:rsidRPr="00D20A8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D20A8E">
        <w:rPr>
          <w:lang w:val="pt-BR" w:eastAsia="pt-BR"/>
        </w:rPr>
        <w:t>[FA</w:t>
      </w:r>
      <w:r w:rsidR="00D20A8E" w:rsidRPr="00D20A8E">
        <w:rPr>
          <w:lang w:val="pt-BR" w:eastAsia="pt-BR"/>
        </w:rPr>
        <w:t>03</w:t>
      </w:r>
      <w:r w:rsidRPr="00D20A8E">
        <w:rPr>
          <w:lang w:val="pt-BR" w:eastAsia="pt-BR"/>
        </w:rPr>
        <w:t>] – Campos Obrigatórios não preenchidos</w:t>
      </w:r>
    </w:p>
    <w:p w:rsidR="00662B5E" w:rsidRPr="00D20A8E" w:rsidRDefault="00662B5E" w:rsidP="00662B5E">
      <w:pPr>
        <w:rPr>
          <w:lang w:val="pt-BR" w:eastAsia="pt-BR"/>
        </w:rPr>
      </w:pPr>
    </w:p>
    <w:p w:rsidR="00662B5E" w:rsidRPr="005631C9" w:rsidRDefault="00662B5E" w:rsidP="00662B5E">
      <w:pPr>
        <w:pStyle w:val="PargrafodaLista"/>
        <w:numPr>
          <w:ilvl w:val="0"/>
          <w:numId w:val="14"/>
        </w:numPr>
        <w:rPr>
          <w:rFonts w:ascii="Arial" w:hAnsi="Arial"/>
          <w:iCs/>
          <w:sz w:val="20"/>
          <w:szCs w:val="20"/>
          <w:lang w:eastAsia="pt-BR"/>
        </w:rPr>
      </w:pPr>
      <w:r w:rsidRPr="005631C9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5631C9"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 w:rsidRPr="005631C9">
        <w:rPr>
          <w:rFonts w:ascii="Arial" w:hAnsi="Arial"/>
          <w:iCs/>
          <w:sz w:val="20"/>
          <w:szCs w:val="20"/>
          <w:lang w:eastAsia="pt-BR"/>
        </w:rPr>
        <w:t xml:space="preserve"> do fluxo principal, se o sistema identifi</w:t>
      </w:r>
      <w:r>
        <w:rPr>
          <w:rFonts w:ascii="Arial" w:hAnsi="Arial"/>
          <w:iCs/>
          <w:sz w:val="20"/>
          <w:szCs w:val="20"/>
          <w:lang w:eastAsia="pt-BR"/>
        </w:rPr>
        <w:t>car que o usuário não preencheu</w:t>
      </w:r>
      <w:r w:rsidRPr="005631C9">
        <w:rPr>
          <w:rFonts w:ascii="Arial" w:hAnsi="Arial"/>
          <w:iCs/>
          <w:sz w:val="20"/>
          <w:szCs w:val="20"/>
          <w:lang w:eastAsia="pt-BR"/>
        </w:rPr>
        <w:t xml:space="preserve"> algum campo obrigatório, os seguintes passos são executados:</w:t>
      </w:r>
    </w:p>
    <w:p w:rsidR="00662B5E" w:rsidRPr="00662B5E" w:rsidRDefault="00662B5E" w:rsidP="00662B5E">
      <w:pPr>
        <w:ind w:left="720"/>
        <w:jc w:val="both"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>O sistema emite uma mensagem de “Campo não preenchido”.</w:t>
      </w:r>
    </w:p>
    <w:p w:rsidR="00662B5E" w:rsidRPr="00662B5E" w:rsidRDefault="00662B5E" w:rsidP="00662B5E">
      <w:pPr>
        <w:numPr>
          <w:ilvl w:val="1"/>
          <w:numId w:val="15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val="pt-BR" w:eastAsia="pt-BR"/>
        </w:rPr>
      </w:pPr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O sistema retorna para o passo </w:t>
      </w:r>
      <w:proofErr w:type="gramStart"/>
      <w:r w:rsidRPr="00662B5E">
        <w:rPr>
          <w:rFonts w:ascii="Arial" w:hAnsi="Arial"/>
          <w:iCs/>
          <w:sz w:val="20"/>
          <w:szCs w:val="20"/>
          <w:lang w:val="pt-BR" w:eastAsia="pt-BR"/>
        </w:rPr>
        <w:t>2</w:t>
      </w:r>
      <w:proofErr w:type="gramEnd"/>
      <w:r w:rsidRPr="00662B5E">
        <w:rPr>
          <w:rFonts w:ascii="Arial" w:hAnsi="Arial"/>
          <w:iCs/>
          <w:sz w:val="20"/>
          <w:szCs w:val="20"/>
          <w:lang w:val="pt-BR"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val="pt-BR" w:eastAsia="pt-BR"/>
        </w:rPr>
      </w:pPr>
    </w:p>
    <w:p w:rsidR="00662B5E" w:rsidRDefault="00D20A8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eastAsia="pt-BR"/>
        </w:rPr>
      </w:pPr>
      <w:r>
        <w:rPr>
          <w:lang w:eastAsia="pt-BR"/>
        </w:rPr>
        <w:t>[FA04</w:t>
      </w:r>
      <w:r w:rsidR="00662B5E">
        <w:rPr>
          <w:lang w:eastAsia="pt-BR"/>
        </w:rPr>
        <w:t xml:space="preserve">] – </w:t>
      </w:r>
      <w:proofErr w:type="spellStart"/>
      <w:r w:rsidR="00B65A97">
        <w:rPr>
          <w:lang w:eastAsia="pt-BR"/>
        </w:rPr>
        <w:t>Botão</w:t>
      </w:r>
      <w:proofErr w:type="spellEnd"/>
      <w:r w:rsidR="00B65A97">
        <w:rPr>
          <w:lang w:eastAsia="pt-BR"/>
        </w:rPr>
        <w:t xml:space="preserve"> </w:t>
      </w:r>
      <w:proofErr w:type="spellStart"/>
      <w:r w:rsidR="00B65A97">
        <w:rPr>
          <w:lang w:eastAsia="pt-BR"/>
        </w:rPr>
        <w:t>Limpar</w:t>
      </w:r>
      <w:proofErr w:type="spellEnd"/>
    </w:p>
    <w:p w:rsidR="00662B5E" w:rsidRPr="009A5B52" w:rsidRDefault="00662B5E" w:rsidP="00662B5E">
      <w:pPr>
        <w:pStyle w:val="PargrafodaLista"/>
        <w:numPr>
          <w:ilvl w:val="0"/>
          <w:numId w:val="28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 xml:space="preserve">No passo </w:t>
      </w:r>
      <w:proofErr w:type="gramStart"/>
      <w:r w:rsidRPr="009A5B52">
        <w:rPr>
          <w:rFonts w:ascii="Arial" w:hAnsi="Arial"/>
          <w:iCs/>
          <w:sz w:val="20"/>
          <w:szCs w:val="20"/>
          <w:lang w:eastAsia="pt-BR"/>
        </w:rPr>
        <w:t>3</w:t>
      </w:r>
      <w:proofErr w:type="gramEnd"/>
      <w:r w:rsidRPr="009A5B52">
        <w:rPr>
          <w:rFonts w:ascii="Arial" w:hAnsi="Arial"/>
          <w:iCs/>
          <w:sz w:val="20"/>
          <w:szCs w:val="20"/>
          <w:lang w:eastAsia="pt-BR"/>
        </w:rPr>
        <w:t xml:space="preserve"> do fluxo principal, </w:t>
      </w:r>
      <w:r>
        <w:rPr>
          <w:rFonts w:ascii="Arial" w:hAnsi="Arial"/>
          <w:iCs/>
          <w:sz w:val="20"/>
          <w:szCs w:val="20"/>
          <w:lang w:eastAsia="pt-BR"/>
        </w:rPr>
        <w:t xml:space="preserve">caso o usuário clique no botão </w:t>
      </w:r>
      <w:r w:rsidR="00B65A97">
        <w:rPr>
          <w:rFonts w:ascii="Arial" w:hAnsi="Arial"/>
          <w:iCs/>
          <w:sz w:val="20"/>
          <w:szCs w:val="20"/>
          <w:lang w:eastAsia="pt-BR"/>
        </w:rPr>
        <w:t>Limpar</w:t>
      </w:r>
      <w:r w:rsidRPr="009A5B52">
        <w:rPr>
          <w:rFonts w:ascii="Arial" w:hAnsi="Arial"/>
          <w:iCs/>
          <w:sz w:val="20"/>
          <w:szCs w:val="20"/>
          <w:lang w:eastAsia="pt-BR"/>
        </w:rPr>
        <w:t xml:space="preserve"> os seguintes passos são executados:</w:t>
      </w:r>
    </w:p>
    <w:p w:rsidR="00662B5E" w:rsidRPr="007E0AF6" w:rsidRDefault="00662B5E" w:rsidP="00662B5E">
      <w:pPr>
        <w:pStyle w:val="PargrafodaLista"/>
        <w:numPr>
          <w:ilvl w:val="0"/>
          <w:numId w:val="29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 xml:space="preserve">orna ao passo </w:t>
      </w:r>
      <w:proofErr w:type="gramStart"/>
      <w:r>
        <w:rPr>
          <w:rFonts w:ascii="Arial" w:hAnsi="Arial"/>
          <w:iCs/>
          <w:sz w:val="20"/>
          <w:szCs w:val="20"/>
          <w:lang w:eastAsia="pt-BR"/>
        </w:rPr>
        <w:t>2</w:t>
      </w:r>
      <w:proofErr w:type="gramEnd"/>
      <w:r>
        <w:rPr>
          <w:rFonts w:ascii="Arial" w:hAnsi="Arial"/>
          <w:iCs/>
          <w:sz w:val="20"/>
          <w:szCs w:val="20"/>
          <w:lang w:eastAsia="pt-BR"/>
        </w:rPr>
        <w:t xml:space="preserve"> do fluxo principal.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Subfluxos</w:t>
      </w:r>
      <w:proofErr w:type="spellEnd"/>
      <w:r>
        <w:t xml:space="preserve"> </w:t>
      </w:r>
    </w:p>
    <w:p w:rsidR="00662B5E" w:rsidRPr="00970BFE" w:rsidRDefault="00662B5E" w:rsidP="00662B5E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Cenários</w:t>
      </w:r>
      <w:proofErr w:type="spellEnd"/>
      <w:r>
        <w:t xml:space="preserve"> </w:t>
      </w:r>
      <w:proofErr w:type="spellStart"/>
      <w:r>
        <w:t>Principais</w:t>
      </w:r>
      <w:proofErr w:type="spellEnd"/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 w:rsidRPr="00662B5E">
        <w:rPr>
          <w:lang w:val="pt-BR"/>
        </w:rPr>
        <w:t xml:space="preserve">Cenário </w:t>
      </w:r>
      <w:proofErr w:type="gramStart"/>
      <w:r w:rsidRPr="00662B5E">
        <w:rPr>
          <w:lang w:val="pt-BR"/>
        </w:rPr>
        <w:t>1</w:t>
      </w:r>
      <w:proofErr w:type="gramEnd"/>
      <w:r w:rsidRPr="00662B5E">
        <w:rPr>
          <w:lang w:val="pt-BR"/>
        </w:rPr>
        <w:t xml:space="preserve"> Cadastrar </w:t>
      </w:r>
      <w:r w:rsidR="00D20A8E">
        <w:rPr>
          <w:lang w:val="pt-BR"/>
        </w:rPr>
        <w:t>Usuário</w:t>
      </w:r>
      <w:r w:rsidRPr="00662B5E">
        <w:rPr>
          <w:lang w:val="pt-BR"/>
        </w:rPr>
        <w:t xml:space="preserve"> com sucesso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6F444E" w:rsidRDefault="00662B5E" w:rsidP="00662B5E">
      <w:pPr>
        <w:pStyle w:val="bp"/>
        <w:numPr>
          <w:ilvl w:val="0"/>
          <w:numId w:val="6"/>
        </w:numPr>
        <w:spacing w:before="0" w:after="0"/>
        <w:rPr>
          <w:rFonts w:ascii="Arial" w:hAnsi="Arial"/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O sistema Valida os dados;</w:t>
      </w:r>
    </w:p>
    <w:p w:rsidR="00662B5E" w:rsidRPr="00662B5E" w:rsidRDefault="00662B5E" w:rsidP="00662B5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Armazena os dados no sistema</w:t>
      </w:r>
      <w:r w:rsidRPr="00662B5E">
        <w:rPr>
          <w:sz w:val="24"/>
          <w:lang w:val="pt-BR"/>
        </w:rPr>
        <w:t>;</w:t>
      </w:r>
    </w:p>
    <w:p w:rsidR="00662B5E" w:rsidRPr="00662B5E" w:rsidRDefault="00662B5E" w:rsidP="00D20A8E">
      <w:pPr>
        <w:pStyle w:val="Corpodetexto"/>
        <w:numPr>
          <w:ilvl w:val="0"/>
          <w:numId w:val="6"/>
        </w:numPr>
        <w:rPr>
          <w:lang w:val="pt-BR"/>
        </w:rPr>
      </w:pPr>
      <w:r w:rsidRPr="00662B5E">
        <w:rPr>
          <w:rFonts w:ascii="Arial" w:hAnsi="Arial"/>
          <w:lang w:val="pt-BR"/>
        </w:rPr>
        <w:t>Exibe mensagem “Cadastro realizado com sucesso!”.</w:t>
      </w:r>
      <w:r w:rsidR="00D20A8E" w:rsidRPr="00662B5E">
        <w:rPr>
          <w:lang w:val="pt-BR"/>
        </w:rPr>
        <w:t xml:space="preserve"> </w:t>
      </w: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2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Verificar Login Invalido 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0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Digita seus dados de cadastro pessoal com o campo Login Invalido;</w:t>
      </w:r>
    </w:p>
    <w:p w:rsidR="00662B5E" w:rsidRPr="0036534E" w:rsidRDefault="00662B5E" w:rsidP="00662B5E">
      <w:pPr>
        <w:pStyle w:val="bp"/>
        <w:numPr>
          <w:ilvl w:val="0"/>
          <w:numId w:val="20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Pr="0036534E">
        <w:rPr>
          <w:b/>
          <w:sz w:val="20"/>
        </w:rPr>
        <w:t>Enviar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Default="00662B5E" w:rsidP="00662B5E">
      <w:pPr>
        <w:pStyle w:val="Corpodetexto"/>
        <w:numPr>
          <w:ilvl w:val="0"/>
          <w:numId w:val="20"/>
        </w:numPr>
      </w:pPr>
      <w:r w:rsidRPr="00662B5E">
        <w:rPr>
          <w:lang w:val="pt-BR"/>
        </w:rPr>
        <w:t>O sistema Informa uma mensagem “</w:t>
      </w:r>
      <w:r w:rsidR="00C861F1">
        <w:rPr>
          <w:lang w:val="pt-BR"/>
        </w:rPr>
        <w:t xml:space="preserve">Erro! Usuário ou senha </w:t>
      </w:r>
      <w:proofErr w:type="gramStart"/>
      <w:r w:rsidR="00C861F1">
        <w:rPr>
          <w:lang w:val="pt-BR"/>
        </w:rPr>
        <w:t>incorretos</w:t>
      </w:r>
      <w:bookmarkStart w:id="0" w:name="_GoBack"/>
      <w:bookmarkEnd w:id="0"/>
      <w:proofErr w:type="gramEnd"/>
      <w:r>
        <w:t>!”;</w:t>
      </w:r>
    </w:p>
    <w:p w:rsidR="00662B5E" w:rsidRPr="00662B5E" w:rsidRDefault="00662B5E" w:rsidP="00662B5E">
      <w:pPr>
        <w:pStyle w:val="Corpodetexto"/>
        <w:numPr>
          <w:ilvl w:val="0"/>
          <w:numId w:val="20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lang w:val="pt-BR" w:eastAsia="pt-BR"/>
        </w:rPr>
      </w:pPr>
      <w:r w:rsidRPr="00662B5E">
        <w:rPr>
          <w:lang w:val="pt-BR" w:eastAsia="pt-BR"/>
        </w:rPr>
        <w:t xml:space="preserve">Cenário </w:t>
      </w:r>
      <w:proofErr w:type="gramStart"/>
      <w:r w:rsidR="00D20A8E">
        <w:rPr>
          <w:lang w:val="pt-BR" w:eastAsia="pt-BR"/>
        </w:rPr>
        <w:t>3</w:t>
      </w:r>
      <w:proofErr w:type="gramEnd"/>
      <w:r w:rsidRPr="00662B5E">
        <w:rPr>
          <w:lang w:val="pt-BR" w:eastAsia="pt-BR"/>
        </w:rPr>
        <w:t xml:space="preserve"> - Cadastrar </w:t>
      </w:r>
      <w:r w:rsidR="00D20A8E">
        <w:rPr>
          <w:lang w:val="pt-BR" w:eastAsia="pt-BR"/>
        </w:rPr>
        <w:t>Usuário</w:t>
      </w:r>
      <w:r w:rsidRPr="00662B5E">
        <w:rPr>
          <w:lang w:val="pt-BR" w:eastAsia="pt-BR"/>
        </w:rPr>
        <w:t xml:space="preserve"> - Verificar Senha Invalida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1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Digita seus dados de cadastro pessoal com o campo Senha Invalida;</w:t>
      </w:r>
    </w:p>
    <w:p w:rsidR="00662B5E" w:rsidRPr="0036534E" w:rsidRDefault="00662B5E" w:rsidP="00662B5E">
      <w:pPr>
        <w:pStyle w:val="bp"/>
        <w:numPr>
          <w:ilvl w:val="0"/>
          <w:numId w:val="21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F8008D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F8008D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O sistema Informa uma mensagem “</w:t>
      </w:r>
      <w:r w:rsidR="00F8008D">
        <w:rPr>
          <w:lang w:val="pt-BR"/>
        </w:rPr>
        <w:t xml:space="preserve">Erro! Usuário ou senha </w:t>
      </w:r>
      <w:proofErr w:type="gramStart"/>
      <w:r w:rsidR="00F8008D">
        <w:rPr>
          <w:lang w:val="pt-BR"/>
        </w:rPr>
        <w:t>incorretos</w:t>
      </w:r>
      <w:r w:rsidRPr="00F8008D">
        <w:rPr>
          <w:lang w:val="pt-BR"/>
        </w:rPr>
        <w:t>”</w:t>
      </w:r>
      <w:proofErr w:type="gramEnd"/>
      <w:r w:rsidRPr="00F8008D">
        <w:rPr>
          <w:lang w:val="pt-BR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1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lastRenderedPageBreak/>
        <w:t xml:space="preserve">Cenário </w:t>
      </w:r>
      <w:proofErr w:type="gramStart"/>
      <w:r>
        <w:rPr>
          <w:lang w:val="pt-BR" w:eastAsia="pt-BR"/>
        </w:rPr>
        <w:t>4</w:t>
      </w:r>
      <w:proofErr w:type="gramEnd"/>
      <w:r w:rsidR="00662B5E" w:rsidRPr="00662B5E">
        <w:rPr>
          <w:lang w:val="pt-BR" w:eastAsia="pt-BR"/>
        </w:rPr>
        <w:t xml:space="preserve"> - Cadastrar </w:t>
      </w:r>
      <w:r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- Campos Obrigatórios não preenchidos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D20A8E">
        <w:rPr>
          <w:lang w:val="pt-BR"/>
        </w:rPr>
        <w:t>QUAL O MELHOR LUGAR</w:t>
      </w:r>
      <w:proofErr w:type="gramStart"/>
      <w:r w:rsidR="00D20A8E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Default="00662B5E" w:rsidP="00662B5E">
      <w:pPr>
        <w:pStyle w:val="Corpodetexto"/>
        <w:numPr>
          <w:ilvl w:val="0"/>
          <w:numId w:val="22"/>
        </w:numPr>
      </w:pPr>
      <w:proofErr w:type="spellStart"/>
      <w:r>
        <w:t>Clica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Opção</w:t>
      </w:r>
      <w:proofErr w:type="spellEnd"/>
      <w:r>
        <w:t xml:space="preserve"> &lt;</w:t>
      </w:r>
      <w:proofErr w:type="spellStart"/>
      <w:r w:rsidRPr="0036534E">
        <w:rPr>
          <w:b/>
        </w:rPr>
        <w:t>Cadastrar</w:t>
      </w:r>
      <w:proofErr w:type="spellEnd"/>
      <w:r>
        <w:t>&gt;;</w:t>
      </w:r>
    </w:p>
    <w:p w:rsidR="00662B5E" w:rsidRPr="00662B5E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662B5E">
        <w:rPr>
          <w:lang w:val="pt-BR"/>
        </w:rPr>
        <w:t>Não Digita seus dados de cadastro pessoa Obrigatórios;</w:t>
      </w:r>
    </w:p>
    <w:p w:rsidR="00662B5E" w:rsidRPr="0036534E" w:rsidRDefault="00662B5E" w:rsidP="00662B5E">
      <w:pPr>
        <w:pStyle w:val="bp"/>
        <w:numPr>
          <w:ilvl w:val="0"/>
          <w:numId w:val="22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Entrar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r w:rsidRPr="00F8008D">
        <w:rPr>
          <w:lang w:val="pt-BR"/>
        </w:rPr>
        <w:t xml:space="preserve">O sistema Informa uma mensagem </w:t>
      </w:r>
      <w:proofErr w:type="gramStart"/>
      <w:r w:rsidRPr="00F8008D">
        <w:rPr>
          <w:lang w:val="pt-BR"/>
        </w:rPr>
        <w:t>“Campos Obrigatórios não Preenchidos</w:t>
      </w:r>
    </w:p>
    <w:p w:rsidR="00662B5E" w:rsidRPr="00F8008D" w:rsidRDefault="00662B5E" w:rsidP="00662B5E">
      <w:pPr>
        <w:pStyle w:val="Corpodetexto"/>
        <w:numPr>
          <w:ilvl w:val="0"/>
          <w:numId w:val="22"/>
        </w:numPr>
        <w:rPr>
          <w:lang w:val="pt-BR"/>
        </w:rPr>
      </w:pPr>
      <w:proofErr w:type="gramEnd"/>
      <w:r w:rsidRPr="00F8008D">
        <w:rPr>
          <w:lang w:val="pt-BR"/>
        </w:rPr>
        <w:t>Volta para a tela de Cadastro.</w:t>
      </w:r>
    </w:p>
    <w:p w:rsidR="00662B5E" w:rsidRPr="00662B5E" w:rsidRDefault="00662B5E" w:rsidP="00662B5E">
      <w:pPr>
        <w:pStyle w:val="Corpodetexto"/>
        <w:rPr>
          <w:lang w:val="pt-BR"/>
        </w:rPr>
      </w:pPr>
    </w:p>
    <w:p w:rsidR="00662B5E" w:rsidRPr="00662B5E" w:rsidRDefault="00662B5E" w:rsidP="00662B5E">
      <w:pPr>
        <w:pStyle w:val="Corpodetexto"/>
        <w:ind w:left="0"/>
        <w:rPr>
          <w:lang w:val="pt-BR"/>
        </w:rPr>
      </w:pP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D20A8E" w:rsidP="00662B5E">
      <w:pPr>
        <w:pStyle w:val="Ttulo2"/>
        <w:numPr>
          <w:ilvl w:val="1"/>
          <w:numId w:val="1"/>
        </w:numPr>
        <w:tabs>
          <w:tab w:val="num" w:pos="860"/>
        </w:tabs>
        <w:ind w:left="720" w:hanging="720"/>
        <w:rPr>
          <w:lang w:val="pt-BR" w:eastAsia="pt-BR"/>
        </w:rPr>
      </w:pPr>
      <w:r>
        <w:rPr>
          <w:lang w:val="pt-BR" w:eastAsia="pt-BR"/>
        </w:rPr>
        <w:t xml:space="preserve">Cenário </w:t>
      </w:r>
      <w:proofErr w:type="gramStart"/>
      <w:r>
        <w:rPr>
          <w:lang w:val="pt-BR" w:eastAsia="pt-BR"/>
        </w:rPr>
        <w:t>6</w:t>
      </w:r>
      <w:proofErr w:type="gramEnd"/>
      <w:r w:rsidR="00662B5E" w:rsidRPr="00662B5E">
        <w:rPr>
          <w:lang w:val="pt-BR" w:eastAsia="pt-BR"/>
        </w:rPr>
        <w:t xml:space="preserve"> - Cadastrar </w:t>
      </w:r>
      <w:r w:rsidR="00747EE0">
        <w:rPr>
          <w:lang w:val="pt-BR" w:eastAsia="pt-BR"/>
        </w:rPr>
        <w:t>Usuário</w:t>
      </w:r>
      <w:r w:rsidR="00662B5E" w:rsidRPr="00662B5E">
        <w:rPr>
          <w:lang w:val="pt-BR" w:eastAsia="pt-BR"/>
        </w:rPr>
        <w:t xml:space="preserve"> – Cancelar cadastro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 xml:space="preserve">Usuário entra na tela principal do sistema </w:t>
      </w:r>
      <w:r w:rsidR="00747EE0">
        <w:rPr>
          <w:lang w:val="pt-BR"/>
        </w:rPr>
        <w:t>QUAL O MELHOR LUGAR</w:t>
      </w:r>
      <w:proofErr w:type="gramStart"/>
      <w:r w:rsidR="00747EE0">
        <w:rPr>
          <w:lang w:val="pt-BR"/>
        </w:rPr>
        <w:t>?</w:t>
      </w:r>
      <w:r w:rsidRPr="00662B5E">
        <w:rPr>
          <w:lang w:val="pt-BR"/>
        </w:rPr>
        <w:t>;</w:t>
      </w:r>
      <w:proofErr w:type="gramEnd"/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Digita seus dados de cadastro pessoal;</w:t>
      </w:r>
    </w:p>
    <w:p w:rsidR="00662B5E" w:rsidRPr="0036534E" w:rsidRDefault="00662B5E" w:rsidP="00662B5E">
      <w:pPr>
        <w:pStyle w:val="bp"/>
        <w:numPr>
          <w:ilvl w:val="0"/>
          <w:numId w:val="27"/>
        </w:numPr>
        <w:spacing w:before="0" w:after="0"/>
        <w:rPr>
          <w:sz w:val="20"/>
        </w:rPr>
      </w:pPr>
      <w:r w:rsidRPr="0036534E">
        <w:rPr>
          <w:sz w:val="20"/>
        </w:rPr>
        <w:t>Clica na Opção &lt;</w:t>
      </w:r>
      <w:r w:rsidR="00B65A97">
        <w:rPr>
          <w:b/>
          <w:sz w:val="20"/>
        </w:rPr>
        <w:t>Limpar</w:t>
      </w:r>
      <w:r w:rsidRPr="0036534E">
        <w:rPr>
          <w:sz w:val="20"/>
        </w:rPr>
        <w:t>&gt;</w:t>
      </w:r>
      <w:r>
        <w:rPr>
          <w:sz w:val="20"/>
        </w:rPr>
        <w:t>;</w:t>
      </w:r>
    </w:p>
    <w:p w:rsidR="00662B5E" w:rsidRPr="00662B5E" w:rsidRDefault="00662B5E" w:rsidP="00662B5E">
      <w:pPr>
        <w:pStyle w:val="Corpodetexto"/>
        <w:numPr>
          <w:ilvl w:val="0"/>
          <w:numId w:val="27"/>
        </w:numPr>
        <w:rPr>
          <w:lang w:val="pt-BR"/>
        </w:rPr>
      </w:pPr>
      <w:r w:rsidRPr="00662B5E">
        <w:rPr>
          <w:lang w:val="pt-BR"/>
        </w:rPr>
        <w:t>Volta para a tela de Cadastro.</w:t>
      </w:r>
    </w:p>
    <w:p w:rsidR="00662B5E" w:rsidRPr="00662B5E" w:rsidRDefault="00662B5E" w:rsidP="00662B5E">
      <w:pPr>
        <w:rPr>
          <w:lang w:val="pt-BR" w:eastAsia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Pós-condições</w:t>
      </w:r>
      <w:proofErr w:type="spellEnd"/>
    </w:p>
    <w:p w:rsidR="00662B5E" w:rsidRPr="00662B5E" w:rsidRDefault="00747EE0" w:rsidP="00662B5E">
      <w:pPr>
        <w:pStyle w:val="Ttulo2"/>
        <w:numPr>
          <w:ilvl w:val="1"/>
          <w:numId w:val="1"/>
        </w:numPr>
        <w:tabs>
          <w:tab w:val="clear" w:pos="576"/>
          <w:tab w:val="num" w:pos="860"/>
        </w:tabs>
        <w:ind w:left="860"/>
        <w:rPr>
          <w:rFonts w:ascii="Times New Roman" w:hAnsi="Times New Roman"/>
          <w:b w:val="0"/>
          <w:sz w:val="24"/>
          <w:szCs w:val="24"/>
          <w:lang w:val="pt-BR" w:eastAsia="pt-BR"/>
        </w:rPr>
      </w:pPr>
      <w:r>
        <w:rPr>
          <w:rFonts w:ascii="Times New Roman" w:hAnsi="Times New Roman"/>
          <w:b w:val="0"/>
          <w:sz w:val="24"/>
          <w:szCs w:val="24"/>
          <w:lang w:val="pt-BR" w:eastAsia="pt-BR"/>
        </w:rPr>
        <w:t xml:space="preserve">Usuário </w:t>
      </w:r>
      <w:r w:rsidR="00662B5E" w:rsidRPr="00662B5E">
        <w:rPr>
          <w:rFonts w:ascii="Times New Roman" w:hAnsi="Times New Roman"/>
          <w:b w:val="0"/>
          <w:sz w:val="24"/>
          <w:szCs w:val="24"/>
          <w:lang w:val="pt-BR" w:eastAsia="pt-BR"/>
        </w:rPr>
        <w:t>cadastrado no sistema.</w:t>
      </w:r>
    </w:p>
    <w:p w:rsidR="00662B5E" w:rsidRPr="00662B5E" w:rsidRDefault="00662B5E" w:rsidP="00662B5E">
      <w:pPr>
        <w:rPr>
          <w:lang w:val="pt-BR"/>
        </w:rPr>
      </w:pPr>
    </w:p>
    <w:p w:rsidR="00662B5E" w:rsidRDefault="00662B5E" w:rsidP="00662B5E">
      <w:pPr>
        <w:pStyle w:val="Ttulo1"/>
        <w:numPr>
          <w:ilvl w:val="0"/>
          <w:numId w:val="1"/>
        </w:numPr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Adicionais</w:t>
      </w:r>
      <w:proofErr w:type="spellEnd"/>
    </w:p>
    <w:p w:rsidR="00662B5E" w:rsidRDefault="00662B5E" w:rsidP="00662B5E">
      <w:pPr>
        <w:pStyle w:val="Corpodetexto"/>
      </w:pPr>
      <w:r>
        <w:t>N/A</w:t>
      </w:r>
    </w:p>
    <w:p w:rsidR="00B9279E" w:rsidRDefault="00B9279E" w:rsidP="00662B5E">
      <w:pPr>
        <w:pStyle w:val="Ttulo"/>
        <w:rPr>
          <w:lang w:val="pt-BR"/>
        </w:rPr>
      </w:pP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2E7" w:rsidRDefault="004912E7">
      <w:r>
        <w:separator/>
      </w:r>
    </w:p>
  </w:endnote>
  <w:endnote w:type="continuationSeparator" w:id="0">
    <w:p w:rsidR="004912E7" w:rsidRDefault="00491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861F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C861F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2E7" w:rsidRDefault="004912E7">
      <w:r>
        <w:separator/>
      </w:r>
    </w:p>
  </w:footnote>
  <w:footnote w:type="continuationSeparator" w:id="0">
    <w:p w:rsidR="004912E7" w:rsidRDefault="00491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F67106" w:rsidP="003C6BB0">
          <w:pPr>
            <w:rPr>
              <w:sz w:val="20"/>
            </w:rPr>
          </w:pPr>
          <w:r>
            <w:rPr>
              <w:sz w:val="20"/>
            </w:rPr>
            <w:t>QUAL O MELHOR LUGAR?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6804EC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3714F0">
            <w:rPr>
              <w:sz w:val="20"/>
              <w:lang w:val="pt-BR"/>
            </w:rPr>
            <w:t>0</w:t>
          </w:r>
          <w:r w:rsidR="006804EC">
            <w:rPr>
              <w:sz w:val="20"/>
              <w:lang w:val="pt-BR"/>
            </w:rPr>
            <w:t>4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735308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F30F4"/>
    <w:multiLevelType w:val="hybridMultilevel"/>
    <w:tmpl w:val="4F74A5D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0F4B65FF"/>
    <w:multiLevelType w:val="hybridMultilevel"/>
    <w:tmpl w:val="2926F1AC"/>
    <w:lvl w:ilvl="0" w:tplc="61EAA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1ECF268A"/>
    <w:multiLevelType w:val="hybridMultilevel"/>
    <w:tmpl w:val="D08AE47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524050D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C2D6ED4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3011319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9A70901"/>
    <w:multiLevelType w:val="hybridMultilevel"/>
    <w:tmpl w:val="5732896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805E7"/>
    <w:multiLevelType w:val="hybridMultilevel"/>
    <w:tmpl w:val="56264B8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9">
    <w:nsid w:val="49532FF4"/>
    <w:multiLevelType w:val="hybridMultilevel"/>
    <w:tmpl w:val="79CE56E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C0670"/>
    <w:multiLevelType w:val="hybridMultilevel"/>
    <w:tmpl w:val="2196F672"/>
    <w:lvl w:ilvl="0" w:tplc="EA6E0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5BD466F"/>
    <w:multiLevelType w:val="multilevel"/>
    <w:tmpl w:val="A04642A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5">
    <w:nsid w:val="6ACE3AA6"/>
    <w:multiLevelType w:val="hybridMultilevel"/>
    <w:tmpl w:val="E640C92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1C61267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23"/>
  </w:num>
  <w:num w:numId="6">
    <w:abstractNumId w:val="13"/>
  </w:num>
  <w:num w:numId="7">
    <w:abstractNumId w:val="15"/>
  </w:num>
  <w:num w:numId="8">
    <w:abstractNumId w:val="1"/>
  </w:num>
  <w:num w:numId="9">
    <w:abstractNumId w:val="22"/>
  </w:num>
  <w:num w:numId="10">
    <w:abstractNumId w:val="7"/>
  </w:num>
  <w:num w:numId="11">
    <w:abstractNumId w:val="21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8"/>
  </w:num>
  <w:num w:numId="16">
    <w:abstractNumId w:val="2"/>
  </w:num>
  <w:num w:numId="17">
    <w:abstractNumId w:val="8"/>
  </w:num>
  <w:num w:numId="18">
    <w:abstractNumId w:val="20"/>
  </w:num>
  <w:num w:numId="19">
    <w:abstractNumId w:val="5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  <w:num w:numId="24">
    <w:abstractNumId w:val="26"/>
  </w:num>
  <w:num w:numId="25">
    <w:abstractNumId w:val="11"/>
  </w:num>
  <w:num w:numId="26">
    <w:abstractNumId w:val="12"/>
  </w:num>
  <w:num w:numId="27">
    <w:abstractNumId w:val="2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1F"/>
    <w:rsid w:val="000114D1"/>
    <w:rsid w:val="00034375"/>
    <w:rsid w:val="000D1FF5"/>
    <w:rsid w:val="000E701F"/>
    <w:rsid w:val="000F7574"/>
    <w:rsid w:val="00111DC4"/>
    <w:rsid w:val="00143053"/>
    <w:rsid w:val="00154446"/>
    <w:rsid w:val="001618D8"/>
    <w:rsid w:val="00183D11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A3A8C"/>
    <w:rsid w:val="002C1006"/>
    <w:rsid w:val="002C394A"/>
    <w:rsid w:val="002C3ADF"/>
    <w:rsid w:val="002D061E"/>
    <w:rsid w:val="002E33C8"/>
    <w:rsid w:val="002F2FE2"/>
    <w:rsid w:val="003066F7"/>
    <w:rsid w:val="0030743B"/>
    <w:rsid w:val="0036679A"/>
    <w:rsid w:val="003714F0"/>
    <w:rsid w:val="00374731"/>
    <w:rsid w:val="00384A4B"/>
    <w:rsid w:val="00397864"/>
    <w:rsid w:val="003B019E"/>
    <w:rsid w:val="003C6BB0"/>
    <w:rsid w:val="003C6C1C"/>
    <w:rsid w:val="003D134E"/>
    <w:rsid w:val="003F4A5B"/>
    <w:rsid w:val="00436384"/>
    <w:rsid w:val="004557E3"/>
    <w:rsid w:val="004912E7"/>
    <w:rsid w:val="00492D6F"/>
    <w:rsid w:val="004A3B7A"/>
    <w:rsid w:val="004E1D27"/>
    <w:rsid w:val="004E1DE5"/>
    <w:rsid w:val="004E38FF"/>
    <w:rsid w:val="00522E49"/>
    <w:rsid w:val="005416D2"/>
    <w:rsid w:val="00542AB1"/>
    <w:rsid w:val="00564804"/>
    <w:rsid w:val="00577330"/>
    <w:rsid w:val="005A2057"/>
    <w:rsid w:val="005F4430"/>
    <w:rsid w:val="00616949"/>
    <w:rsid w:val="00624F22"/>
    <w:rsid w:val="00660D21"/>
    <w:rsid w:val="00662B5E"/>
    <w:rsid w:val="006804EC"/>
    <w:rsid w:val="006A525A"/>
    <w:rsid w:val="007216AF"/>
    <w:rsid w:val="00721EFE"/>
    <w:rsid w:val="00747EE0"/>
    <w:rsid w:val="00780EE9"/>
    <w:rsid w:val="007B17CB"/>
    <w:rsid w:val="007C2094"/>
    <w:rsid w:val="007F7B67"/>
    <w:rsid w:val="00850C1F"/>
    <w:rsid w:val="00856122"/>
    <w:rsid w:val="008A5870"/>
    <w:rsid w:val="008E1939"/>
    <w:rsid w:val="00962B05"/>
    <w:rsid w:val="009918CA"/>
    <w:rsid w:val="009B328E"/>
    <w:rsid w:val="009E2432"/>
    <w:rsid w:val="009E5E3D"/>
    <w:rsid w:val="00A26913"/>
    <w:rsid w:val="00A86A2E"/>
    <w:rsid w:val="00AA3FD5"/>
    <w:rsid w:val="00AD251E"/>
    <w:rsid w:val="00AF531F"/>
    <w:rsid w:val="00B12092"/>
    <w:rsid w:val="00B218C0"/>
    <w:rsid w:val="00B528E5"/>
    <w:rsid w:val="00B65A97"/>
    <w:rsid w:val="00B77525"/>
    <w:rsid w:val="00B91C66"/>
    <w:rsid w:val="00B9279E"/>
    <w:rsid w:val="00BA09C6"/>
    <w:rsid w:val="00BA307A"/>
    <w:rsid w:val="00BA60BD"/>
    <w:rsid w:val="00BB2BF9"/>
    <w:rsid w:val="00BC2431"/>
    <w:rsid w:val="00C279D2"/>
    <w:rsid w:val="00C436C7"/>
    <w:rsid w:val="00C4400B"/>
    <w:rsid w:val="00C44D3A"/>
    <w:rsid w:val="00C861F1"/>
    <w:rsid w:val="00CA46CF"/>
    <w:rsid w:val="00CC77C2"/>
    <w:rsid w:val="00CD154F"/>
    <w:rsid w:val="00D20A8E"/>
    <w:rsid w:val="00D92872"/>
    <w:rsid w:val="00DE4D18"/>
    <w:rsid w:val="00E4623C"/>
    <w:rsid w:val="00E67A7A"/>
    <w:rsid w:val="00E77DC0"/>
    <w:rsid w:val="00EA58A4"/>
    <w:rsid w:val="00EC2E9B"/>
    <w:rsid w:val="00EE6C27"/>
    <w:rsid w:val="00F67106"/>
    <w:rsid w:val="00F730FE"/>
    <w:rsid w:val="00F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62B5E"/>
    <w:pPr>
      <w:spacing w:before="100" w:beforeAutospacing="1" w:after="100" w:afterAutospacing="1"/>
    </w:pPr>
    <w:rPr>
      <w:lang w:val="pt-BR" w:eastAsia="pt-BR"/>
    </w:rPr>
  </w:style>
  <w:style w:type="paragraph" w:styleId="PargrafodaLista">
    <w:name w:val="List Paragraph"/>
    <w:basedOn w:val="Normal"/>
    <w:uiPriority w:val="34"/>
    <w:qFormat/>
    <w:rsid w:val="00662B5E"/>
    <w:pPr>
      <w:ind w:left="720"/>
      <w:contextualSpacing/>
    </w:pPr>
    <w:rPr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662B5E"/>
    <w:rPr>
      <w:lang w:val="en-US" w:eastAsia="en-US"/>
    </w:rPr>
  </w:style>
  <w:style w:type="paragraph" w:customStyle="1" w:styleId="bp">
    <w:name w:val="bp"/>
    <w:basedOn w:val="Normal"/>
    <w:rsid w:val="00662B5E"/>
    <w:pPr>
      <w:spacing w:before="80" w:after="80"/>
    </w:pPr>
    <w:rPr>
      <w:sz w:val="22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298</TotalTime>
  <Pages>3</Pages>
  <Words>543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DEUS é Fiel</cp:lastModifiedBy>
  <cp:revision>129</cp:revision>
  <cp:lastPrinted>2013-09-30T21:24:00Z</cp:lastPrinted>
  <dcterms:created xsi:type="dcterms:W3CDTF">2013-09-30T21:24:00Z</dcterms:created>
  <dcterms:modified xsi:type="dcterms:W3CDTF">2013-12-04T18:53:00Z</dcterms:modified>
</cp:coreProperties>
</file>