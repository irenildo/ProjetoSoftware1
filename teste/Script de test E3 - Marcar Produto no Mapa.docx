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910"/>
        <w:gridCol w:w="42"/>
        <w:gridCol w:w="2644"/>
        <w:gridCol w:w="5596"/>
        <w:gridCol w:w="714"/>
        <w:gridCol w:w="714"/>
      </w:tblGrid>
      <w:tr w:rsidR="008B3BC0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B3BC0" w:rsidRDefault="00F511EA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 </w:t>
            </w:r>
            <w:r w:rsidR="00431A80">
              <w:rPr>
                <w:b/>
                <w:lang w:val="pt-BR"/>
              </w:rPr>
              <w:t>Caso de Teste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B3BC0" w:rsidRPr="009A38FD" w:rsidRDefault="00BC541A" w:rsidP="00EC7F9F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Marcar Ponto do Produto</w:t>
            </w:r>
          </w:p>
        </w:tc>
      </w:tr>
      <w:tr w:rsidR="008B3BC0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B3BC0" w:rsidRDefault="00F511EA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 </w:t>
            </w:r>
            <w:r w:rsidR="00431A80">
              <w:rPr>
                <w:b/>
                <w:lang w:val="pt-BR"/>
              </w:rPr>
              <w:t>Caso de Uso em Teste: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B3BC0" w:rsidRPr="00BC541A" w:rsidRDefault="00B20C81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 w:rsidRPr="00BC541A">
              <w:rPr>
                <w:sz w:val="24"/>
                <w:szCs w:val="24"/>
                <w:lang w:val="pt-BR"/>
              </w:rPr>
              <w:t>Marcar Ponto do Produto com sucesso</w:t>
            </w:r>
          </w:p>
        </w:tc>
      </w:tr>
      <w:tr w:rsidR="008B3BC0" w:rsidRPr="00F511EA">
        <w:trPr>
          <w:cantSplit/>
          <w:trHeight w:val="711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B3BC0" w:rsidRDefault="00F511EA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 </w:t>
            </w:r>
            <w:r w:rsidR="00431A80">
              <w:rPr>
                <w:b/>
                <w:lang w:val="pt-BR"/>
              </w:rPr>
              <w:t>Descrição do Teste: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B3BC0" w:rsidRPr="006C3B7B" w:rsidRDefault="00B80A6A" w:rsidP="007F5E73">
            <w:pPr>
              <w:pStyle w:val="bp"/>
              <w:ind w:left="-48" w:firstLine="48"/>
              <w:rPr>
                <w:color w:val="0000FF"/>
                <w:sz w:val="24"/>
                <w:szCs w:val="24"/>
                <w:lang w:val="pt-BR"/>
              </w:rPr>
            </w:pPr>
            <w:r w:rsidRPr="006C3B7B">
              <w:rPr>
                <w:sz w:val="24"/>
                <w:szCs w:val="24"/>
                <w:lang w:val="pt-BR"/>
              </w:rPr>
              <w:t>O Caso de teste tem como retorno a marcação do produto no mapa do usuário.</w:t>
            </w:r>
          </w:p>
        </w:tc>
      </w:tr>
      <w:tr w:rsidR="008B3BC0" w:rsidRPr="00F511EA">
        <w:trPr>
          <w:cantSplit/>
          <w:tblHeader/>
        </w:trPr>
        <w:tc>
          <w:tcPr>
            <w:tcW w:w="346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B3BC0" w:rsidRDefault="00431A80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Pré-condições</w:t>
            </w:r>
            <w:proofErr w:type="spellEnd"/>
          </w:p>
        </w:tc>
        <w:tc>
          <w:tcPr>
            <w:tcW w:w="9710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B3BC0" w:rsidRPr="00DD12D5" w:rsidRDefault="00DD12D5" w:rsidP="007F5E73">
            <w:pPr>
              <w:pStyle w:val="Corpodetexto"/>
              <w:rPr>
                <w:b w:val="0"/>
                <w:szCs w:val="24"/>
                <w:lang w:val="pt-BR"/>
              </w:rPr>
            </w:pPr>
            <w:r w:rsidRPr="00DD12D5">
              <w:rPr>
                <w:b w:val="0"/>
                <w:szCs w:val="24"/>
                <w:lang w:val="pt-BR"/>
              </w:rPr>
              <w:t xml:space="preserve">Usuário </w:t>
            </w:r>
            <w:proofErr w:type="spellStart"/>
            <w:r w:rsidRPr="00DD12D5">
              <w:rPr>
                <w:b w:val="0"/>
                <w:szCs w:val="24"/>
                <w:lang w:val="pt-BR"/>
              </w:rPr>
              <w:t>logado</w:t>
            </w:r>
            <w:proofErr w:type="spellEnd"/>
            <w:r w:rsidRPr="00DD12D5">
              <w:rPr>
                <w:b w:val="0"/>
                <w:szCs w:val="24"/>
                <w:lang w:val="pt-BR"/>
              </w:rPr>
              <w:t xml:space="preserve"> no Sistema, e acessando a internet</w:t>
            </w:r>
            <w:proofErr w:type="gramStart"/>
            <w:r w:rsidRPr="00DD12D5">
              <w:rPr>
                <w:b w:val="0"/>
                <w:szCs w:val="24"/>
                <w:lang w:val="pt-BR"/>
              </w:rPr>
              <w:t>.</w:t>
            </w:r>
            <w:r w:rsidR="007F5E73" w:rsidRPr="00DD12D5">
              <w:rPr>
                <w:b w:val="0"/>
                <w:szCs w:val="24"/>
                <w:lang w:val="pt-BR"/>
              </w:rPr>
              <w:t>.</w:t>
            </w:r>
            <w:proofErr w:type="gramEnd"/>
          </w:p>
        </w:tc>
      </w:tr>
      <w:tr w:rsidR="008B3BC0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B3BC0" w:rsidRDefault="00431A80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Pós-condições</w:t>
            </w:r>
            <w:proofErr w:type="spellEnd"/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B3BC0" w:rsidRPr="00DD12D5" w:rsidRDefault="00892E92">
            <w:pPr>
              <w:pStyle w:val="bp"/>
              <w:rPr>
                <w:sz w:val="24"/>
                <w:szCs w:val="24"/>
              </w:rPr>
            </w:pPr>
            <w:r>
              <w:rPr>
                <w:rFonts w:ascii="Arial" w:hAnsi="Arial"/>
                <w:i/>
                <w:sz w:val="20"/>
                <w:lang w:val="pt-BR"/>
              </w:rPr>
              <w:t>O sistema mostra produto marcado no mapa do usuário.</w:t>
            </w:r>
          </w:p>
        </w:tc>
      </w:tr>
      <w:tr w:rsidR="008B3BC0" w:rsidTr="00FF12D2">
        <w:trPr>
          <w:cantSplit/>
          <w:tblHeader/>
        </w:trPr>
        <w:tc>
          <w:tcPr>
            <w:tcW w:w="351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B3BC0" w:rsidRDefault="00431A80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Observações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43824" w:rsidRDefault="00A43824" w:rsidP="00A43824">
            <w:pPr>
              <w:pStyle w:val="bp"/>
              <w:spacing w:before="0" w:after="0"/>
              <w:rPr>
                <w:b/>
                <w:bCs/>
                <w:color w:val="FF0000"/>
                <w:sz w:val="24"/>
                <w:lang w:val="pt-BR"/>
              </w:rPr>
            </w:pPr>
          </w:p>
        </w:tc>
      </w:tr>
      <w:tr w:rsidR="008B3BC0" w:rsidTr="00FF12D2">
        <w:trPr>
          <w:cantSplit/>
          <w:tblHeader/>
        </w:trPr>
        <w:tc>
          <w:tcPr>
            <w:tcW w:w="3510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8B3BC0" w:rsidRDefault="00431A80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Resultados (Passou/Falhou/Aviso/Incompleto)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B3BC0" w:rsidRDefault="00802618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  <w:r>
              <w:rPr>
                <w:b/>
                <w:bCs/>
                <w:color w:val="FF0000"/>
                <w:sz w:val="24"/>
                <w:lang w:val="pt-BR"/>
              </w:rPr>
              <w:t>Passou</w:t>
            </w:r>
          </w:p>
        </w:tc>
      </w:tr>
      <w:tr w:rsidR="008B3BC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8B3BC0" w:rsidRDefault="008B3BC0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8B3BC0" w:rsidRDefault="00431A80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PASSOS DO TESTE</w:t>
            </w:r>
          </w:p>
        </w:tc>
        <w:tc>
          <w:tcPr>
            <w:tcW w:w="5596" w:type="dxa"/>
            <w:shd w:val="clear" w:color="auto" w:fill="C0C0C0"/>
          </w:tcPr>
          <w:p w:rsidR="008B3BC0" w:rsidRDefault="00431A80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RESULTADOS ESPERADO</w:t>
            </w:r>
          </w:p>
        </w:tc>
        <w:tc>
          <w:tcPr>
            <w:tcW w:w="714" w:type="dxa"/>
            <w:shd w:val="clear" w:color="auto" w:fill="C0C0C0"/>
          </w:tcPr>
          <w:p w:rsidR="008B3BC0" w:rsidRDefault="00431A8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8B3BC0" w:rsidRDefault="00431A8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8B3BC0" w:rsidRPr="00A43824" w:rsidTr="00CB74B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BC0" w:rsidRDefault="008B3BC0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B3BC0" w:rsidRPr="00A43824" w:rsidRDefault="00AB1C00" w:rsidP="00440B0D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  <w:lang w:val="pt-BR"/>
              </w:rPr>
            </w:pPr>
            <w:r w:rsidRPr="0007295E">
              <w:rPr>
                <w:lang w:val="pt-BR"/>
              </w:rPr>
              <w:t>O usuário clica no campo “</w:t>
            </w:r>
            <w:r>
              <w:rPr>
                <w:lang w:val="pt-BR"/>
              </w:rPr>
              <w:t>Marcar Ponto</w:t>
            </w:r>
            <w:proofErr w:type="gramStart"/>
            <w:r w:rsidRPr="0007295E">
              <w:rPr>
                <w:lang w:val="pt-BR"/>
              </w:rPr>
              <w:t xml:space="preserve">” </w:t>
            </w:r>
            <w:r>
              <w:rPr>
                <w:lang w:val="pt-BR"/>
              </w:rPr>
              <w:t>;</w:t>
            </w:r>
            <w:proofErr w:type="gramEnd"/>
          </w:p>
        </w:tc>
        <w:tc>
          <w:tcPr>
            <w:tcW w:w="5596" w:type="dxa"/>
          </w:tcPr>
          <w:p w:rsidR="008B3BC0" w:rsidRPr="00A43824" w:rsidRDefault="00DA7CE9" w:rsidP="004C103E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Inicialização do carregamento do mapa</w:t>
            </w:r>
          </w:p>
        </w:tc>
        <w:tc>
          <w:tcPr>
            <w:tcW w:w="714" w:type="dxa"/>
          </w:tcPr>
          <w:p w:rsidR="008B3BC0" w:rsidRPr="00A43824" w:rsidRDefault="00343BA1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OK</w:t>
            </w:r>
          </w:p>
        </w:tc>
        <w:tc>
          <w:tcPr>
            <w:tcW w:w="714" w:type="dxa"/>
          </w:tcPr>
          <w:p w:rsidR="008B3BC0" w:rsidRPr="00A43824" w:rsidRDefault="008B3BC0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CB74B8" w:rsidRPr="00A43824" w:rsidTr="0023032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4B8" w:rsidRDefault="00CB74B8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B74B8" w:rsidRPr="00A43824" w:rsidRDefault="00AB1C00" w:rsidP="00440B0D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="Arial" w:hAnsi="Arial"/>
                <w:sz w:val="20"/>
                <w:lang w:val="pt-BR"/>
              </w:rPr>
            </w:pPr>
            <w:r>
              <w:rPr>
                <w:lang w:val="pt-BR"/>
              </w:rPr>
              <w:t>O s</w:t>
            </w:r>
            <w:r w:rsidRPr="00F56B9D">
              <w:rPr>
                <w:lang w:val="pt-BR"/>
              </w:rPr>
              <w:t>istema carrega o mapa;</w:t>
            </w:r>
          </w:p>
        </w:tc>
        <w:tc>
          <w:tcPr>
            <w:tcW w:w="5596" w:type="dxa"/>
          </w:tcPr>
          <w:p w:rsidR="00CB74B8" w:rsidRDefault="005C3816" w:rsidP="00440B0D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Aparecer o mapa para o usuário</w:t>
            </w:r>
          </w:p>
        </w:tc>
        <w:tc>
          <w:tcPr>
            <w:tcW w:w="714" w:type="dxa"/>
          </w:tcPr>
          <w:p w:rsidR="00CB74B8" w:rsidRDefault="00230324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OK</w:t>
            </w:r>
          </w:p>
        </w:tc>
        <w:tc>
          <w:tcPr>
            <w:tcW w:w="714" w:type="dxa"/>
          </w:tcPr>
          <w:p w:rsidR="00CB74B8" w:rsidRPr="00A43824" w:rsidRDefault="00CB74B8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230324" w:rsidRPr="00A43824" w:rsidTr="00BB2A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324" w:rsidRDefault="00230324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30324" w:rsidRPr="0007295E" w:rsidRDefault="00AB1C00" w:rsidP="00440B0D">
            <w:pPr>
              <w:pStyle w:val="proc"/>
              <w:numPr>
                <w:ilvl w:val="0"/>
                <w:numId w:val="0"/>
              </w:numPr>
              <w:ind w:left="360" w:hanging="360"/>
              <w:rPr>
                <w:lang w:val="pt-BR"/>
              </w:rPr>
            </w:pPr>
            <w:r w:rsidRPr="00F56381">
              <w:rPr>
                <w:lang w:val="pt-BR"/>
              </w:rPr>
              <w:t xml:space="preserve">Sistema mostra localização atual do </w:t>
            </w:r>
            <w:proofErr w:type="gramStart"/>
            <w:r w:rsidRPr="00F56381">
              <w:rPr>
                <w:lang w:val="pt-BR"/>
              </w:rPr>
              <w:t>produto ;</w:t>
            </w:r>
            <w:proofErr w:type="gramEnd"/>
          </w:p>
        </w:tc>
        <w:tc>
          <w:tcPr>
            <w:tcW w:w="5596" w:type="dxa"/>
          </w:tcPr>
          <w:p w:rsidR="00230324" w:rsidRDefault="00CF2231" w:rsidP="00C457B9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Visualizar no mapa a localização</w:t>
            </w:r>
            <w:r w:rsidR="00C457B9">
              <w:rPr>
                <w:sz w:val="24"/>
                <w:lang w:val="pt-BR"/>
              </w:rPr>
              <w:t xml:space="preserve"> do</w:t>
            </w:r>
            <w:r w:rsidR="00AF4FC2">
              <w:rPr>
                <w:sz w:val="24"/>
                <w:lang w:val="pt-BR"/>
              </w:rPr>
              <w:t xml:space="preserve"> </w:t>
            </w:r>
            <w:r w:rsidR="00C457B9">
              <w:rPr>
                <w:sz w:val="24"/>
                <w:lang w:val="pt-BR"/>
              </w:rPr>
              <w:t>produto</w:t>
            </w:r>
          </w:p>
        </w:tc>
        <w:tc>
          <w:tcPr>
            <w:tcW w:w="714" w:type="dxa"/>
          </w:tcPr>
          <w:p w:rsidR="00230324" w:rsidRDefault="00FF2629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OK</w:t>
            </w:r>
          </w:p>
        </w:tc>
        <w:tc>
          <w:tcPr>
            <w:tcW w:w="714" w:type="dxa"/>
          </w:tcPr>
          <w:p w:rsidR="00230324" w:rsidRPr="00A43824" w:rsidRDefault="00230324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BB2A50" w:rsidRPr="00A43824" w:rsidTr="00BB2A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A50" w:rsidRDefault="00BB2A50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B2A50" w:rsidRPr="0007295E" w:rsidRDefault="00AB1C00" w:rsidP="0040281B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-BR"/>
              </w:rPr>
              <w:t xml:space="preserve">O usuário digita </w:t>
            </w:r>
            <w:r w:rsidRPr="00CB239E">
              <w:rPr>
                <w:lang w:val="pt-BR"/>
              </w:rPr>
              <w:t>o nome do produto e seu determinado preço</w:t>
            </w:r>
            <w:r>
              <w:rPr>
                <w:lang w:val="pt-BR"/>
              </w:rPr>
              <w:t>;</w:t>
            </w:r>
          </w:p>
        </w:tc>
        <w:tc>
          <w:tcPr>
            <w:tcW w:w="5596" w:type="dxa"/>
          </w:tcPr>
          <w:p w:rsidR="00BB2A50" w:rsidRDefault="00DD2711" w:rsidP="00651226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Usuário digitado o nome do produto e preço</w:t>
            </w:r>
          </w:p>
        </w:tc>
        <w:tc>
          <w:tcPr>
            <w:tcW w:w="714" w:type="dxa"/>
          </w:tcPr>
          <w:p w:rsidR="00BB2A50" w:rsidRDefault="00FF2629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OK</w:t>
            </w:r>
          </w:p>
        </w:tc>
        <w:tc>
          <w:tcPr>
            <w:tcW w:w="714" w:type="dxa"/>
          </w:tcPr>
          <w:p w:rsidR="00BB2A50" w:rsidRPr="00A43824" w:rsidRDefault="00BB2A50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BB2A50" w:rsidRPr="00A43824" w:rsidTr="00BB2A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A50" w:rsidRDefault="00BB2A50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B2A50" w:rsidRPr="0007295E" w:rsidRDefault="00AB1C00" w:rsidP="0040281B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 w:rsidRPr="0007295E">
              <w:rPr>
                <w:lang w:val="pt-BR"/>
              </w:rPr>
              <w:t xml:space="preserve">O </w:t>
            </w:r>
            <w:r>
              <w:rPr>
                <w:lang w:val="pt-BR"/>
              </w:rPr>
              <w:t>usuário clica em “OK”</w:t>
            </w:r>
          </w:p>
        </w:tc>
        <w:tc>
          <w:tcPr>
            <w:tcW w:w="5596" w:type="dxa"/>
          </w:tcPr>
          <w:p w:rsidR="00BB2A50" w:rsidRDefault="00DD79E1" w:rsidP="00166887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Confirmação</w:t>
            </w:r>
            <w:proofErr w:type="gramStart"/>
            <w:r>
              <w:rPr>
                <w:sz w:val="24"/>
                <w:lang w:val="pt-BR"/>
              </w:rPr>
              <w:t xml:space="preserve"> </w:t>
            </w:r>
            <w:r w:rsidR="00AD4E53">
              <w:rPr>
                <w:sz w:val="24"/>
                <w:lang w:val="pt-BR"/>
              </w:rPr>
              <w:t xml:space="preserve"> </w:t>
            </w:r>
            <w:proofErr w:type="gramEnd"/>
            <w:r w:rsidR="00166887">
              <w:rPr>
                <w:sz w:val="24"/>
                <w:lang w:val="pt-BR"/>
              </w:rPr>
              <w:t>no mapa o produto e preço digitado anteriormente.</w:t>
            </w:r>
          </w:p>
        </w:tc>
        <w:tc>
          <w:tcPr>
            <w:tcW w:w="714" w:type="dxa"/>
          </w:tcPr>
          <w:p w:rsidR="00BB2A50" w:rsidRDefault="00FF2629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OK</w:t>
            </w:r>
          </w:p>
        </w:tc>
        <w:tc>
          <w:tcPr>
            <w:tcW w:w="714" w:type="dxa"/>
          </w:tcPr>
          <w:p w:rsidR="00BB2A50" w:rsidRPr="00A43824" w:rsidRDefault="00BB2A50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BB2A50" w:rsidRPr="00A43824" w:rsidTr="00BB2A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A50" w:rsidRDefault="00BB2A50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B2A50" w:rsidRPr="0007295E" w:rsidRDefault="00AB1C00" w:rsidP="0040281B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 w:rsidRPr="0007295E">
              <w:rPr>
                <w:lang w:val="pt-BR"/>
              </w:rPr>
              <w:t xml:space="preserve">O caso de </w:t>
            </w:r>
            <w:r>
              <w:rPr>
                <w:lang w:val="pt-BR"/>
              </w:rPr>
              <w:t xml:space="preserve">teste </w:t>
            </w:r>
            <w:r w:rsidRPr="0007295E">
              <w:rPr>
                <w:lang w:val="pt-BR"/>
              </w:rPr>
              <w:t>é encerrado.</w:t>
            </w:r>
          </w:p>
        </w:tc>
        <w:tc>
          <w:tcPr>
            <w:tcW w:w="5596" w:type="dxa"/>
          </w:tcPr>
          <w:p w:rsidR="00BB2A50" w:rsidRDefault="00D20FC4" w:rsidP="006822F8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Encerramento do caso de teste</w:t>
            </w:r>
          </w:p>
        </w:tc>
        <w:tc>
          <w:tcPr>
            <w:tcW w:w="714" w:type="dxa"/>
          </w:tcPr>
          <w:p w:rsidR="00BB2A50" w:rsidRDefault="00FF2629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OK</w:t>
            </w:r>
          </w:p>
        </w:tc>
        <w:tc>
          <w:tcPr>
            <w:tcW w:w="714" w:type="dxa"/>
          </w:tcPr>
          <w:p w:rsidR="00BB2A50" w:rsidRPr="00A43824" w:rsidRDefault="00BB2A50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</w:tbl>
    <w:p w:rsidR="008B3BC0" w:rsidRDefault="008B3BC0">
      <w:pPr>
        <w:pStyle w:val="bp"/>
        <w:spacing w:before="0" w:after="0"/>
        <w:rPr>
          <w:lang w:val="pt-BR"/>
        </w:rPr>
      </w:pPr>
    </w:p>
    <w:p w:rsidR="00DF5814" w:rsidRDefault="00DF5814">
      <w:pPr>
        <w:pStyle w:val="bp"/>
        <w:spacing w:before="0" w:after="0"/>
        <w:rPr>
          <w:lang w:val="pt-BR"/>
        </w:rPr>
      </w:pPr>
    </w:p>
    <w:p w:rsidR="00756D1B" w:rsidRDefault="00756D1B">
      <w:pPr>
        <w:pStyle w:val="bp"/>
        <w:spacing w:before="0" w:after="0"/>
        <w:rPr>
          <w:lang w:val="pt-BR"/>
        </w:rPr>
      </w:pPr>
    </w:p>
    <w:p w:rsidR="00DF5814" w:rsidRPr="00A43824" w:rsidRDefault="00DF5814">
      <w:pPr>
        <w:pStyle w:val="bp"/>
        <w:spacing w:before="0" w:after="0"/>
        <w:rPr>
          <w:lang w:val="pt-BR"/>
        </w:rPr>
      </w:pPr>
    </w:p>
    <w:tbl>
      <w:tblPr>
        <w:tblW w:w="13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7"/>
        <w:gridCol w:w="1877"/>
        <w:gridCol w:w="1087"/>
        <w:gridCol w:w="30"/>
        <w:gridCol w:w="894"/>
        <w:gridCol w:w="1721"/>
        <w:gridCol w:w="419"/>
        <w:gridCol w:w="2141"/>
        <w:gridCol w:w="2131"/>
        <w:gridCol w:w="736"/>
        <w:gridCol w:w="706"/>
        <w:gridCol w:w="699"/>
      </w:tblGrid>
      <w:tr w:rsidR="008B3BC0" w:rsidRPr="00F511EA" w:rsidTr="00940E07">
        <w:tc>
          <w:tcPr>
            <w:tcW w:w="1317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B3BC0" w:rsidRDefault="00431A80">
            <w:pPr>
              <w:pStyle w:val="bp"/>
              <w:spacing w:before="0" w:after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TABELA DE DADOS DO TESTE</w:t>
            </w:r>
          </w:p>
        </w:tc>
      </w:tr>
      <w:tr w:rsidR="008B3BC0" w:rsidTr="00940E07">
        <w:tc>
          <w:tcPr>
            <w:tcW w:w="2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B3BC0" w:rsidRDefault="008B3BC0">
            <w:pPr>
              <w:pStyle w:val="bp"/>
              <w:spacing w:before="0" w:after="0"/>
              <w:rPr>
                <w:b/>
                <w:color w:val="0000FF"/>
                <w:lang w:val="pt-BR"/>
              </w:rPr>
            </w:pPr>
          </w:p>
        </w:tc>
        <w:tc>
          <w:tcPr>
            <w:tcW w:w="20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B3BC0" w:rsidRDefault="00431A80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B3BC0" w:rsidRDefault="00431A80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B3BC0" w:rsidRDefault="00431A80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B3BC0" w:rsidRDefault="00431A80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B3BC0" w:rsidRDefault="00431A80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8B3BC0" w:rsidTr="00940E07">
        <w:tc>
          <w:tcPr>
            <w:tcW w:w="2614" w:type="dxa"/>
            <w:gridSpan w:val="2"/>
            <w:tcBorders>
              <w:top w:val="single" w:sz="4" w:space="0" w:color="auto"/>
            </w:tcBorders>
            <w:shd w:val="clear" w:color="auto" w:fill="E0E0E0"/>
          </w:tcPr>
          <w:p w:rsidR="008B3BC0" w:rsidRPr="00321312" w:rsidRDefault="005E282A" w:rsidP="005E282A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Campo Produto</w:t>
            </w:r>
          </w:p>
        </w:tc>
        <w:tc>
          <w:tcPr>
            <w:tcW w:w="2011" w:type="dxa"/>
            <w:gridSpan w:val="3"/>
            <w:tcBorders>
              <w:top w:val="single" w:sz="4" w:space="0" w:color="auto"/>
            </w:tcBorders>
          </w:tcPr>
          <w:p w:rsidR="008B3BC0" w:rsidRPr="00321312" w:rsidRDefault="005E282A">
            <w:pPr>
              <w:pStyle w:val="bp"/>
              <w:spacing w:before="0" w:after="0"/>
            </w:pPr>
            <w:proofErr w:type="spellStart"/>
            <w:r>
              <w:t>Laranja</w:t>
            </w:r>
            <w:proofErr w:type="spellEnd"/>
          </w:p>
        </w:tc>
        <w:tc>
          <w:tcPr>
            <w:tcW w:w="2140" w:type="dxa"/>
            <w:gridSpan w:val="2"/>
            <w:tcBorders>
              <w:top w:val="single" w:sz="4" w:space="0" w:color="auto"/>
            </w:tcBorders>
          </w:tcPr>
          <w:p w:rsidR="008B3BC0" w:rsidRDefault="002D6FB8">
            <w:pPr>
              <w:pStyle w:val="bp"/>
              <w:spacing w:before="0" w:after="0"/>
            </w:pPr>
            <w:proofErr w:type="spellStart"/>
            <w:r>
              <w:t>Melancia</w:t>
            </w:r>
            <w:proofErr w:type="spellEnd"/>
          </w:p>
        </w:tc>
        <w:tc>
          <w:tcPr>
            <w:tcW w:w="2141" w:type="dxa"/>
            <w:tcBorders>
              <w:top w:val="single" w:sz="4" w:space="0" w:color="auto"/>
            </w:tcBorders>
          </w:tcPr>
          <w:p w:rsidR="008B3BC0" w:rsidRDefault="00D6322D">
            <w:pPr>
              <w:pStyle w:val="bp"/>
              <w:spacing w:before="0" w:after="0"/>
            </w:pPr>
            <w:proofErr w:type="spellStart"/>
            <w:r>
              <w:t>Maracujá</w:t>
            </w:r>
            <w:proofErr w:type="spellEnd"/>
          </w:p>
        </w:tc>
        <w:tc>
          <w:tcPr>
            <w:tcW w:w="2131" w:type="dxa"/>
            <w:tcBorders>
              <w:top w:val="single" w:sz="4" w:space="0" w:color="auto"/>
            </w:tcBorders>
          </w:tcPr>
          <w:p w:rsidR="008B3BC0" w:rsidRDefault="00D6322D">
            <w:pPr>
              <w:pStyle w:val="bp"/>
              <w:spacing w:before="0" w:after="0"/>
            </w:pPr>
            <w:proofErr w:type="spellStart"/>
            <w:r>
              <w:t>Goiaba</w:t>
            </w:r>
            <w:proofErr w:type="spellEnd"/>
          </w:p>
        </w:tc>
        <w:tc>
          <w:tcPr>
            <w:tcW w:w="2141" w:type="dxa"/>
            <w:gridSpan w:val="3"/>
            <w:tcBorders>
              <w:top w:val="single" w:sz="4" w:space="0" w:color="auto"/>
            </w:tcBorders>
          </w:tcPr>
          <w:p w:rsidR="008B3BC0" w:rsidRDefault="00D6322D">
            <w:pPr>
              <w:pStyle w:val="bp"/>
              <w:spacing w:before="0" w:after="0"/>
            </w:pPr>
            <w:proofErr w:type="spellStart"/>
            <w:r>
              <w:t>Morango</w:t>
            </w:r>
            <w:proofErr w:type="spellEnd"/>
          </w:p>
        </w:tc>
      </w:tr>
      <w:tr w:rsidR="008B3BC0" w:rsidTr="00940E07">
        <w:trPr>
          <w:trHeight w:val="231"/>
        </w:trPr>
        <w:tc>
          <w:tcPr>
            <w:tcW w:w="2614" w:type="dxa"/>
            <w:gridSpan w:val="2"/>
            <w:shd w:val="clear" w:color="auto" w:fill="E0E0E0"/>
          </w:tcPr>
          <w:p w:rsidR="008B3BC0" w:rsidRDefault="0046399A">
            <w:pPr>
              <w:pStyle w:val="bp"/>
              <w:spacing w:before="0" w:after="0"/>
              <w:rPr>
                <w:color w:val="0000FF"/>
                <w:lang w:val="pt-BR"/>
              </w:rPr>
            </w:pPr>
            <w:r w:rsidRPr="0046399A">
              <w:rPr>
                <w:lang w:val="pt-BR"/>
              </w:rPr>
              <w:t>Campo Preço</w:t>
            </w:r>
          </w:p>
        </w:tc>
        <w:tc>
          <w:tcPr>
            <w:tcW w:w="2011" w:type="dxa"/>
            <w:gridSpan w:val="3"/>
          </w:tcPr>
          <w:p w:rsidR="008B3BC0" w:rsidRDefault="00F123F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6,00</w:t>
            </w:r>
          </w:p>
        </w:tc>
        <w:tc>
          <w:tcPr>
            <w:tcW w:w="2140" w:type="dxa"/>
            <w:gridSpan w:val="2"/>
          </w:tcPr>
          <w:p w:rsidR="008B3BC0" w:rsidRDefault="00F123F4">
            <w:pPr>
              <w:pStyle w:val="bp"/>
              <w:spacing w:before="0" w:after="0"/>
            </w:pPr>
            <w:r>
              <w:t>5,50</w:t>
            </w:r>
          </w:p>
        </w:tc>
        <w:tc>
          <w:tcPr>
            <w:tcW w:w="2141" w:type="dxa"/>
          </w:tcPr>
          <w:p w:rsidR="008B3BC0" w:rsidRDefault="00F123F4">
            <w:pPr>
              <w:pStyle w:val="bp"/>
              <w:spacing w:before="0" w:after="0"/>
            </w:pPr>
            <w:r>
              <w:t>5,00</w:t>
            </w:r>
          </w:p>
        </w:tc>
        <w:tc>
          <w:tcPr>
            <w:tcW w:w="2131" w:type="dxa"/>
          </w:tcPr>
          <w:p w:rsidR="008B3BC0" w:rsidRDefault="00F123F4">
            <w:pPr>
              <w:pStyle w:val="bp"/>
              <w:spacing w:before="0" w:after="0"/>
            </w:pPr>
            <w:r>
              <w:t>5,45</w:t>
            </w:r>
          </w:p>
        </w:tc>
        <w:tc>
          <w:tcPr>
            <w:tcW w:w="2141" w:type="dxa"/>
            <w:gridSpan w:val="3"/>
          </w:tcPr>
          <w:p w:rsidR="008B3BC0" w:rsidRDefault="00F123F4">
            <w:pPr>
              <w:pStyle w:val="bp"/>
              <w:spacing w:before="0" w:after="0"/>
            </w:pPr>
            <w:r>
              <w:t>5,60</w:t>
            </w:r>
          </w:p>
        </w:tc>
      </w:tr>
      <w:tr w:rsidR="00FF12D2" w:rsidTr="00940E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antSplit/>
          <w:tblHeader/>
        </w:trPr>
        <w:tc>
          <w:tcPr>
            <w:tcW w:w="3731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F12D2" w:rsidRDefault="00FF12D2" w:rsidP="006E0EDC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lastRenderedPageBreak/>
              <w:t>Caso de Teste</w:t>
            </w:r>
          </w:p>
        </w:tc>
        <w:tc>
          <w:tcPr>
            <w:tcW w:w="9447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F12D2" w:rsidRPr="00FB6994" w:rsidRDefault="0061614E" w:rsidP="006E0EDC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 w:rsidRPr="00FB6994">
              <w:rPr>
                <w:sz w:val="24"/>
                <w:szCs w:val="24"/>
                <w:lang w:val="pt-BR"/>
              </w:rPr>
              <w:t>Marcar Ponto do Produto</w:t>
            </w:r>
          </w:p>
        </w:tc>
      </w:tr>
      <w:tr w:rsidR="00FF12D2" w:rsidTr="00940E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antSplit/>
          <w:tblHeader/>
        </w:trPr>
        <w:tc>
          <w:tcPr>
            <w:tcW w:w="3731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F12D2" w:rsidRDefault="00FF12D2" w:rsidP="006E0EDC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 Caso de Uso em Teste:</w:t>
            </w:r>
          </w:p>
        </w:tc>
        <w:tc>
          <w:tcPr>
            <w:tcW w:w="9447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F12D2" w:rsidRPr="00FB6994" w:rsidRDefault="00DB3D54" w:rsidP="006E0EDC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 w:rsidRPr="00FB6994">
              <w:rPr>
                <w:sz w:val="24"/>
                <w:szCs w:val="24"/>
                <w:lang w:val="pt-BR"/>
              </w:rPr>
              <w:t>Marcar Ponto do Produto sem sucesso (erro ao carregar o mapa)</w:t>
            </w:r>
          </w:p>
        </w:tc>
      </w:tr>
      <w:tr w:rsidR="00FF12D2" w:rsidRPr="00F511EA" w:rsidTr="00940E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antSplit/>
          <w:trHeight w:val="711"/>
          <w:tblHeader/>
        </w:trPr>
        <w:tc>
          <w:tcPr>
            <w:tcW w:w="3731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F12D2" w:rsidRDefault="00FF12D2" w:rsidP="006E0EDC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 Descrição do Teste:</w:t>
            </w:r>
          </w:p>
        </w:tc>
        <w:tc>
          <w:tcPr>
            <w:tcW w:w="9447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F12D2" w:rsidRPr="00FB6994" w:rsidRDefault="00A40FA0" w:rsidP="00892EE3">
            <w:pPr>
              <w:pStyle w:val="bp"/>
              <w:spacing w:before="0" w:after="0"/>
              <w:rPr>
                <w:sz w:val="24"/>
                <w:szCs w:val="24"/>
                <w:lang w:val="pt-BR"/>
              </w:rPr>
            </w:pPr>
            <w:r w:rsidRPr="00FB6994">
              <w:rPr>
                <w:sz w:val="24"/>
                <w:szCs w:val="24"/>
                <w:lang w:val="pt-BR"/>
              </w:rPr>
              <w:t xml:space="preserve">O Caso de teste tem como retorno o aviso que o sistema não carregou o mapa, impedindo a visualização para o </w:t>
            </w:r>
            <w:proofErr w:type="gramStart"/>
            <w:r w:rsidRPr="00FB6994">
              <w:rPr>
                <w:sz w:val="24"/>
                <w:szCs w:val="24"/>
                <w:lang w:val="pt-BR"/>
              </w:rPr>
              <w:t>usuário</w:t>
            </w:r>
            <w:proofErr w:type="gramEnd"/>
          </w:p>
        </w:tc>
      </w:tr>
      <w:tr w:rsidR="00FF12D2" w:rsidRPr="00F511EA" w:rsidTr="00940E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antSplit/>
          <w:tblHeader/>
        </w:trPr>
        <w:tc>
          <w:tcPr>
            <w:tcW w:w="3731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F12D2" w:rsidRDefault="00FF12D2" w:rsidP="006E0EDC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Pré-condições</w:t>
            </w:r>
            <w:proofErr w:type="spellEnd"/>
          </w:p>
        </w:tc>
        <w:tc>
          <w:tcPr>
            <w:tcW w:w="9447" w:type="dxa"/>
            <w:gridSpan w:val="8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F12D2" w:rsidRPr="00FB6994" w:rsidRDefault="00FF12D2" w:rsidP="006E0EDC">
            <w:pPr>
              <w:pStyle w:val="Corpodetexto"/>
              <w:rPr>
                <w:b w:val="0"/>
                <w:szCs w:val="24"/>
                <w:lang w:val="pt-BR"/>
              </w:rPr>
            </w:pPr>
            <w:r w:rsidRPr="00FB6994">
              <w:rPr>
                <w:b w:val="0"/>
                <w:szCs w:val="24"/>
                <w:lang w:val="pt-BR"/>
              </w:rPr>
              <w:t xml:space="preserve">Usuário </w:t>
            </w:r>
            <w:proofErr w:type="spellStart"/>
            <w:r w:rsidRPr="00FB6994">
              <w:rPr>
                <w:b w:val="0"/>
                <w:szCs w:val="24"/>
                <w:lang w:val="pt-BR"/>
              </w:rPr>
              <w:t>logado</w:t>
            </w:r>
            <w:proofErr w:type="spellEnd"/>
            <w:r w:rsidRPr="00FB6994">
              <w:rPr>
                <w:b w:val="0"/>
                <w:szCs w:val="24"/>
                <w:lang w:val="pt-BR"/>
              </w:rPr>
              <w:t xml:space="preserve"> no Sistema, e acessando a internet.</w:t>
            </w:r>
          </w:p>
        </w:tc>
      </w:tr>
      <w:tr w:rsidR="00FF12D2" w:rsidTr="00940E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antSplit/>
          <w:tblHeader/>
        </w:trPr>
        <w:tc>
          <w:tcPr>
            <w:tcW w:w="3731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F12D2" w:rsidRDefault="00FF12D2" w:rsidP="006E0EDC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Pós-condições</w:t>
            </w:r>
            <w:proofErr w:type="spellEnd"/>
          </w:p>
        </w:tc>
        <w:tc>
          <w:tcPr>
            <w:tcW w:w="9447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F12D2" w:rsidRPr="00FB6994" w:rsidRDefault="00A40FA0" w:rsidP="006E0EDC">
            <w:pPr>
              <w:pStyle w:val="bp"/>
              <w:rPr>
                <w:sz w:val="24"/>
                <w:szCs w:val="24"/>
              </w:rPr>
            </w:pPr>
            <w:r w:rsidRPr="00FB6994">
              <w:rPr>
                <w:sz w:val="24"/>
                <w:szCs w:val="24"/>
                <w:lang w:val="pt-BR"/>
              </w:rPr>
              <w:t>O sistema não mostra o mapa carregado.</w:t>
            </w:r>
          </w:p>
        </w:tc>
      </w:tr>
      <w:tr w:rsidR="00FF12D2" w:rsidTr="00940E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antSplit/>
          <w:tblHeader/>
        </w:trPr>
        <w:tc>
          <w:tcPr>
            <w:tcW w:w="3701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F12D2" w:rsidRDefault="00FF12D2" w:rsidP="006E0EDC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Observações</w:t>
            </w:r>
          </w:p>
        </w:tc>
        <w:tc>
          <w:tcPr>
            <w:tcW w:w="9477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F12D2" w:rsidRDefault="00FF12D2" w:rsidP="006E0EDC">
            <w:pPr>
              <w:pStyle w:val="bp"/>
              <w:spacing w:before="0" w:after="0"/>
              <w:rPr>
                <w:b/>
                <w:bCs/>
                <w:color w:val="FF0000"/>
                <w:sz w:val="24"/>
                <w:lang w:val="pt-BR"/>
              </w:rPr>
            </w:pPr>
          </w:p>
        </w:tc>
      </w:tr>
      <w:tr w:rsidR="00FF12D2" w:rsidTr="00940E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antSplit/>
          <w:tblHeader/>
        </w:trPr>
        <w:tc>
          <w:tcPr>
            <w:tcW w:w="3701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FF12D2" w:rsidRDefault="00FF12D2" w:rsidP="006E0EDC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Resultados (Passou/Falhou/Aviso/Incompleto)</w:t>
            </w:r>
          </w:p>
        </w:tc>
        <w:tc>
          <w:tcPr>
            <w:tcW w:w="9477" w:type="dxa"/>
            <w:gridSpan w:val="9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FF12D2" w:rsidRDefault="00924136" w:rsidP="006E0EDC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  <w:r>
              <w:rPr>
                <w:b/>
                <w:bCs/>
                <w:color w:val="FF0000"/>
                <w:sz w:val="24"/>
                <w:lang w:val="pt-BR"/>
              </w:rPr>
              <w:t>Passou</w:t>
            </w:r>
          </w:p>
        </w:tc>
      </w:tr>
      <w:tr w:rsidR="00FF12D2" w:rsidTr="00940E0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rPr>
          <w:cantSplit/>
          <w:trHeight w:val="80"/>
          <w:tblHeader/>
        </w:trPr>
        <w:tc>
          <w:tcPr>
            <w:tcW w:w="73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F12D2" w:rsidRDefault="00FF12D2" w:rsidP="006E0EDC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</w:p>
        </w:tc>
        <w:tc>
          <w:tcPr>
            <w:tcW w:w="5609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FF12D2" w:rsidRDefault="00FF12D2" w:rsidP="006E0EDC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PASSOS DO TESTE</w:t>
            </w:r>
          </w:p>
        </w:tc>
        <w:tc>
          <w:tcPr>
            <w:tcW w:w="5427" w:type="dxa"/>
            <w:gridSpan w:val="4"/>
            <w:shd w:val="clear" w:color="auto" w:fill="C0C0C0"/>
          </w:tcPr>
          <w:p w:rsidR="00FF12D2" w:rsidRDefault="00FF12D2" w:rsidP="006E0EDC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RESULTADOS ESPERADO</w:t>
            </w:r>
          </w:p>
        </w:tc>
        <w:tc>
          <w:tcPr>
            <w:tcW w:w="706" w:type="dxa"/>
            <w:shd w:val="clear" w:color="auto" w:fill="C0C0C0"/>
          </w:tcPr>
          <w:p w:rsidR="00FF12D2" w:rsidRDefault="00FF12D2" w:rsidP="006E0EDC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699" w:type="dxa"/>
            <w:shd w:val="clear" w:color="auto" w:fill="C0C0C0"/>
          </w:tcPr>
          <w:p w:rsidR="00FF12D2" w:rsidRDefault="00FF12D2" w:rsidP="006E0EDC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C1376C" w:rsidRPr="00A43824" w:rsidTr="00940E0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rPr>
          <w:cantSplit/>
          <w:trHeight w:val="80"/>
        </w:trPr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76C" w:rsidRDefault="00C1376C" w:rsidP="00051286">
            <w:pPr>
              <w:pStyle w:val="proc"/>
              <w:numPr>
                <w:ilvl w:val="0"/>
                <w:numId w:val="34"/>
              </w:numPr>
              <w:rPr>
                <w:sz w:val="24"/>
              </w:rPr>
            </w:pPr>
          </w:p>
        </w:tc>
        <w:tc>
          <w:tcPr>
            <w:tcW w:w="56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1376C" w:rsidRPr="00A43824" w:rsidRDefault="00C1376C" w:rsidP="00051286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  <w:lang w:val="pt-BR"/>
              </w:rPr>
            </w:pPr>
            <w:r w:rsidRPr="0007295E">
              <w:rPr>
                <w:lang w:val="pt-BR"/>
              </w:rPr>
              <w:t>O usuário clica no campo “</w:t>
            </w:r>
            <w:r>
              <w:rPr>
                <w:lang w:val="pt-BR"/>
              </w:rPr>
              <w:t>Marcar Ponto</w:t>
            </w:r>
            <w:proofErr w:type="gramStart"/>
            <w:r w:rsidRPr="0007295E">
              <w:rPr>
                <w:lang w:val="pt-BR"/>
              </w:rPr>
              <w:t xml:space="preserve">” </w:t>
            </w:r>
            <w:r>
              <w:rPr>
                <w:lang w:val="pt-BR"/>
              </w:rPr>
              <w:t>;</w:t>
            </w:r>
            <w:proofErr w:type="gramEnd"/>
          </w:p>
        </w:tc>
        <w:tc>
          <w:tcPr>
            <w:tcW w:w="5427" w:type="dxa"/>
            <w:gridSpan w:val="4"/>
          </w:tcPr>
          <w:p w:rsidR="00C1376C" w:rsidRPr="00A43824" w:rsidRDefault="00C1376C" w:rsidP="00051286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Inicialização do carregamento do mapa</w:t>
            </w:r>
          </w:p>
        </w:tc>
        <w:tc>
          <w:tcPr>
            <w:tcW w:w="706" w:type="dxa"/>
          </w:tcPr>
          <w:p w:rsidR="00C1376C" w:rsidRPr="00A43824" w:rsidRDefault="00C1376C" w:rsidP="006E0EDC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OK</w:t>
            </w:r>
          </w:p>
        </w:tc>
        <w:tc>
          <w:tcPr>
            <w:tcW w:w="699" w:type="dxa"/>
          </w:tcPr>
          <w:p w:rsidR="00C1376C" w:rsidRPr="00A43824" w:rsidRDefault="00C1376C" w:rsidP="006E0EDC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C1376C" w:rsidRPr="00A43824" w:rsidTr="00940E0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rPr>
          <w:cantSplit/>
          <w:trHeight w:val="80"/>
        </w:trPr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76C" w:rsidRDefault="00C1376C" w:rsidP="00051286">
            <w:pPr>
              <w:pStyle w:val="proc"/>
              <w:numPr>
                <w:ilvl w:val="0"/>
                <w:numId w:val="34"/>
              </w:numPr>
              <w:rPr>
                <w:sz w:val="24"/>
              </w:rPr>
            </w:pPr>
          </w:p>
        </w:tc>
        <w:tc>
          <w:tcPr>
            <w:tcW w:w="56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1376C" w:rsidRPr="00A43824" w:rsidRDefault="00C1376C" w:rsidP="00051286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="Arial" w:hAnsi="Arial"/>
                <w:sz w:val="20"/>
                <w:lang w:val="pt-BR"/>
              </w:rPr>
            </w:pPr>
            <w:r>
              <w:rPr>
                <w:lang w:val="pt-BR"/>
              </w:rPr>
              <w:t>O s</w:t>
            </w:r>
            <w:r w:rsidRPr="00F56B9D">
              <w:rPr>
                <w:lang w:val="pt-BR"/>
              </w:rPr>
              <w:t>istema carrega o mapa;</w:t>
            </w:r>
          </w:p>
        </w:tc>
        <w:tc>
          <w:tcPr>
            <w:tcW w:w="5427" w:type="dxa"/>
            <w:gridSpan w:val="4"/>
          </w:tcPr>
          <w:p w:rsidR="00C1376C" w:rsidRDefault="00C1376C" w:rsidP="00051286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Aparecer o mapa para o usuário</w:t>
            </w:r>
          </w:p>
        </w:tc>
        <w:tc>
          <w:tcPr>
            <w:tcW w:w="706" w:type="dxa"/>
          </w:tcPr>
          <w:p w:rsidR="00C1376C" w:rsidRDefault="00C1376C" w:rsidP="006E0EDC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OK</w:t>
            </w:r>
          </w:p>
        </w:tc>
        <w:tc>
          <w:tcPr>
            <w:tcW w:w="699" w:type="dxa"/>
          </w:tcPr>
          <w:p w:rsidR="00C1376C" w:rsidRPr="00A43824" w:rsidRDefault="00C1376C" w:rsidP="006E0EDC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38036D" w:rsidRPr="00A43824" w:rsidTr="00940E0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rPr>
          <w:cantSplit/>
          <w:trHeight w:val="80"/>
        </w:trPr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36D" w:rsidRDefault="0038036D" w:rsidP="00051286">
            <w:pPr>
              <w:pStyle w:val="proc"/>
              <w:numPr>
                <w:ilvl w:val="0"/>
                <w:numId w:val="34"/>
              </w:numPr>
              <w:rPr>
                <w:sz w:val="24"/>
              </w:rPr>
            </w:pPr>
          </w:p>
        </w:tc>
        <w:tc>
          <w:tcPr>
            <w:tcW w:w="56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8036D" w:rsidRPr="00323F0D" w:rsidRDefault="0038036D" w:rsidP="00323F0D">
            <w:pPr>
              <w:pStyle w:val="Corpodetexto"/>
              <w:spacing w:line="360" w:lineRule="auto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O sistema mostra uma mensagem informando: “</w:t>
            </w:r>
            <w:r w:rsidRPr="00A41EA7">
              <w:rPr>
                <w:b w:val="0"/>
                <w:lang w:val="pt-BR"/>
              </w:rPr>
              <w:t>Erro ao carregar o mapa, tente novamente</w:t>
            </w:r>
            <w:proofErr w:type="gramStart"/>
            <w:r>
              <w:rPr>
                <w:b w:val="0"/>
                <w:lang w:val="pt-BR"/>
              </w:rPr>
              <w:t>”</w:t>
            </w:r>
            <w:proofErr w:type="gramEnd"/>
          </w:p>
        </w:tc>
        <w:tc>
          <w:tcPr>
            <w:tcW w:w="5427" w:type="dxa"/>
            <w:gridSpan w:val="4"/>
          </w:tcPr>
          <w:p w:rsidR="0038036D" w:rsidRDefault="00A64AF5" w:rsidP="006E0EDC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Exibição de uma janela com a seguinte mensagem: </w:t>
            </w:r>
            <w:r>
              <w:rPr>
                <w:lang w:val="pt-BR"/>
              </w:rPr>
              <w:t>“</w:t>
            </w:r>
            <w:r w:rsidRPr="00A41EA7">
              <w:rPr>
                <w:lang w:val="pt-BR"/>
              </w:rPr>
              <w:t>Erro ao carregar o mapa, tente novamente</w:t>
            </w:r>
            <w:proofErr w:type="gramStart"/>
            <w:r>
              <w:rPr>
                <w:lang w:val="pt-BR"/>
              </w:rPr>
              <w:t>”</w:t>
            </w:r>
            <w:proofErr w:type="gramEnd"/>
          </w:p>
        </w:tc>
        <w:tc>
          <w:tcPr>
            <w:tcW w:w="706" w:type="dxa"/>
          </w:tcPr>
          <w:p w:rsidR="0038036D" w:rsidRDefault="0038036D" w:rsidP="006E0EDC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OK</w:t>
            </w:r>
          </w:p>
        </w:tc>
        <w:tc>
          <w:tcPr>
            <w:tcW w:w="699" w:type="dxa"/>
          </w:tcPr>
          <w:p w:rsidR="0038036D" w:rsidRPr="00A43824" w:rsidRDefault="0038036D" w:rsidP="006E0EDC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38036D" w:rsidRPr="00A43824" w:rsidTr="00940E0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rPr>
          <w:cantSplit/>
          <w:trHeight w:val="80"/>
        </w:trPr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36D" w:rsidRDefault="0038036D" w:rsidP="00D02CD4">
            <w:pPr>
              <w:pStyle w:val="proc"/>
              <w:numPr>
                <w:ilvl w:val="0"/>
                <w:numId w:val="34"/>
              </w:numPr>
              <w:rPr>
                <w:sz w:val="24"/>
              </w:rPr>
            </w:pPr>
          </w:p>
        </w:tc>
        <w:tc>
          <w:tcPr>
            <w:tcW w:w="56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8036D" w:rsidRPr="005F4A64" w:rsidRDefault="0038036D" w:rsidP="006E0EDC">
            <w:pPr>
              <w:pStyle w:val="proc"/>
              <w:numPr>
                <w:ilvl w:val="0"/>
                <w:numId w:val="0"/>
              </w:numPr>
              <w:rPr>
                <w:sz w:val="24"/>
                <w:szCs w:val="24"/>
                <w:lang w:val="pt-BR"/>
              </w:rPr>
            </w:pPr>
            <w:r w:rsidRPr="0007295E">
              <w:rPr>
                <w:lang w:val="pt-BR"/>
              </w:rPr>
              <w:t xml:space="preserve">O </w:t>
            </w:r>
            <w:r>
              <w:rPr>
                <w:lang w:val="pt-BR"/>
              </w:rPr>
              <w:t>usuário clica em “OK”</w:t>
            </w:r>
          </w:p>
        </w:tc>
        <w:tc>
          <w:tcPr>
            <w:tcW w:w="5427" w:type="dxa"/>
            <w:gridSpan w:val="4"/>
          </w:tcPr>
          <w:p w:rsidR="0038036D" w:rsidRDefault="0038036D" w:rsidP="00143EC5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sistema não mostra a localização do usuário</w:t>
            </w:r>
          </w:p>
        </w:tc>
        <w:tc>
          <w:tcPr>
            <w:tcW w:w="706" w:type="dxa"/>
          </w:tcPr>
          <w:p w:rsidR="0038036D" w:rsidRDefault="0038036D" w:rsidP="006E0EDC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OK</w:t>
            </w:r>
          </w:p>
        </w:tc>
        <w:tc>
          <w:tcPr>
            <w:tcW w:w="699" w:type="dxa"/>
          </w:tcPr>
          <w:p w:rsidR="0038036D" w:rsidRPr="00A43824" w:rsidRDefault="0038036D" w:rsidP="006E0EDC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38036D" w:rsidRPr="00A43824" w:rsidTr="00940E0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rPr>
          <w:cantSplit/>
          <w:trHeight w:val="80"/>
        </w:trPr>
        <w:tc>
          <w:tcPr>
            <w:tcW w:w="737" w:type="dxa"/>
            <w:tcBorders>
              <w:top w:val="single" w:sz="4" w:space="0" w:color="auto"/>
              <w:right w:val="single" w:sz="4" w:space="0" w:color="auto"/>
            </w:tcBorders>
          </w:tcPr>
          <w:p w:rsidR="0038036D" w:rsidRDefault="0038036D" w:rsidP="00D02CD4">
            <w:pPr>
              <w:pStyle w:val="proc"/>
              <w:numPr>
                <w:ilvl w:val="0"/>
                <w:numId w:val="34"/>
              </w:numPr>
              <w:rPr>
                <w:sz w:val="24"/>
              </w:rPr>
            </w:pPr>
          </w:p>
        </w:tc>
        <w:tc>
          <w:tcPr>
            <w:tcW w:w="5609" w:type="dxa"/>
            <w:gridSpan w:val="5"/>
            <w:tcBorders>
              <w:top w:val="single" w:sz="4" w:space="0" w:color="auto"/>
              <w:left w:val="single" w:sz="4" w:space="0" w:color="auto"/>
            </w:tcBorders>
          </w:tcPr>
          <w:p w:rsidR="0038036D" w:rsidRPr="005F4A64" w:rsidRDefault="0038036D" w:rsidP="006E0EDC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  <w:lang w:val="pt-BR"/>
              </w:rPr>
            </w:pPr>
            <w:r w:rsidRPr="005F4A64">
              <w:rPr>
                <w:sz w:val="24"/>
                <w:szCs w:val="24"/>
                <w:lang w:val="pt-BR"/>
              </w:rPr>
              <w:t>O caso de uso é encerrado.</w:t>
            </w:r>
          </w:p>
        </w:tc>
        <w:tc>
          <w:tcPr>
            <w:tcW w:w="5427" w:type="dxa"/>
            <w:gridSpan w:val="4"/>
          </w:tcPr>
          <w:p w:rsidR="0038036D" w:rsidRDefault="0038036D" w:rsidP="006E0EDC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Caso de uso finalizado</w:t>
            </w:r>
          </w:p>
        </w:tc>
        <w:tc>
          <w:tcPr>
            <w:tcW w:w="706" w:type="dxa"/>
          </w:tcPr>
          <w:p w:rsidR="0038036D" w:rsidRDefault="0038036D" w:rsidP="006E0EDC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OK</w:t>
            </w:r>
          </w:p>
        </w:tc>
        <w:tc>
          <w:tcPr>
            <w:tcW w:w="699" w:type="dxa"/>
          </w:tcPr>
          <w:p w:rsidR="0038036D" w:rsidRPr="00A43824" w:rsidRDefault="0038036D" w:rsidP="006E0EDC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</w:tbl>
    <w:p w:rsidR="00A43824" w:rsidRDefault="00A43824" w:rsidP="00575471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F12DE9" w:rsidRPr="00F511EA" w:rsidTr="00F12DE9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12DE9" w:rsidRDefault="00F12DE9" w:rsidP="006E0EDC">
            <w:pPr>
              <w:pStyle w:val="bp"/>
              <w:spacing w:before="0" w:after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TABELA DE DADOS DO TESTE</w:t>
            </w:r>
          </w:p>
        </w:tc>
      </w:tr>
      <w:tr w:rsidR="00477BF0" w:rsidTr="00F12DE9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77BF0" w:rsidRPr="00321312" w:rsidRDefault="00477BF0" w:rsidP="00051286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Campo Produto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77BF0" w:rsidRPr="00321312" w:rsidRDefault="00477BF0" w:rsidP="00051286">
            <w:pPr>
              <w:pStyle w:val="bp"/>
              <w:spacing w:before="0" w:after="0"/>
            </w:pPr>
            <w:proofErr w:type="spellStart"/>
            <w:r>
              <w:t>Laranja</w:t>
            </w:r>
            <w:proofErr w:type="spellEnd"/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77BF0" w:rsidRDefault="00477BF0" w:rsidP="00051286">
            <w:pPr>
              <w:pStyle w:val="bp"/>
              <w:spacing w:before="0" w:after="0"/>
            </w:pPr>
            <w:proofErr w:type="spellStart"/>
            <w:r>
              <w:t>Melancia</w:t>
            </w:r>
            <w:proofErr w:type="spellEnd"/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77BF0" w:rsidRDefault="00477BF0" w:rsidP="00051286">
            <w:pPr>
              <w:pStyle w:val="bp"/>
              <w:spacing w:before="0" w:after="0"/>
            </w:pPr>
            <w:proofErr w:type="spellStart"/>
            <w:r>
              <w:t>Maracujá</w:t>
            </w:r>
            <w:proofErr w:type="spellEnd"/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77BF0" w:rsidRDefault="00477BF0" w:rsidP="00051286">
            <w:pPr>
              <w:pStyle w:val="bp"/>
              <w:spacing w:before="0" w:after="0"/>
            </w:pPr>
            <w:proofErr w:type="spellStart"/>
            <w:r>
              <w:t>Goiaba</w:t>
            </w:r>
            <w:proofErr w:type="spellEnd"/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77BF0" w:rsidRDefault="00477BF0" w:rsidP="00051286">
            <w:pPr>
              <w:pStyle w:val="bp"/>
              <w:spacing w:before="0" w:after="0"/>
            </w:pPr>
            <w:proofErr w:type="spellStart"/>
            <w:r>
              <w:t>Morango</w:t>
            </w:r>
            <w:proofErr w:type="spellEnd"/>
          </w:p>
        </w:tc>
      </w:tr>
      <w:tr w:rsidR="00477BF0" w:rsidTr="00F12DE9">
        <w:tc>
          <w:tcPr>
            <w:tcW w:w="2448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477BF0" w:rsidRDefault="00477BF0" w:rsidP="00051286">
            <w:pPr>
              <w:pStyle w:val="bp"/>
              <w:spacing w:before="0" w:after="0"/>
              <w:rPr>
                <w:color w:val="0000FF"/>
                <w:lang w:val="pt-BR"/>
              </w:rPr>
            </w:pPr>
            <w:r w:rsidRPr="0046399A">
              <w:rPr>
                <w:lang w:val="pt-BR"/>
              </w:rPr>
              <w:t>Campo Preço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477BF0" w:rsidRDefault="00477BF0" w:rsidP="00051286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6,00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477BF0" w:rsidRDefault="00477BF0" w:rsidP="00051286">
            <w:pPr>
              <w:pStyle w:val="bp"/>
              <w:spacing w:before="0" w:after="0"/>
            </w:pPr>
            <w:r>
              <w:t>5,50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477BF0" w:rsidRDefault="00477BF0" w:rsidP="00051286">
            <w:pPr>
              <w:pStyle w:val="bp"/>
              <w:spacing w:before="0" w:after="0"/>
            </w:pPr>
            <w:r>
              <w:t>5,00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477BF0" w:rsidRDefault="00477BF0" w:rsidP="00051286">
            <w:pPr>
              <w:pStyle w:val="bp"/>
              <w:spacing w:before="0" w:after="0"/>
            </w:pPr>
            <w:r>
              <w:t>5,45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477BF0" w:rsidRDefault="00477BF0" w:rsidP="00051286">
            <w:pPr>
              <w:pStyle w:val="bp"/>
              <w:spacing w:before="0" w:after="0"/>
            </w:pPr>
            <w:r>
              <w:t>5,60</w:t>
            </w:r>
          </w:p>
        </w:tc>
      </w:tr>
      <w:tr w:rsidR="00477BF0" w:rsidTr="00F12DE9">
        <w:tc>
          <w:tcPr>
            <w:tcW w:w="2448" w:type="dxa"/>
            <w:shd w:val="clear" w:color="auto" w:fill="BFBFBF" w:themeFill="background1" w:themeFillShade="BF"/>
          </w:tcPr>
          <w:p w:rsidR="00477BF0" w:rsidRDefault="00477BF0" w:rsidP="006E0EDC">
            <w:pPr>
              <w:pStyle w:val="bp"/>
              <w:spacing w:before="0" w:after="0"/>
              <w:rPr>
                <w:color w:val="0000FF"/>
                <w:lang w:val="pt-BR"/>
              </w:rPr>
            </w:pPr>
          </w:p>
        </w:tc>
        <w:tc>
          <w:tcPr>
            <w:tcW w:w="1944" w:type="dxa"/>
          </w:tcPr>
          <w:p w:rsidR="00477BF0" w:rsidRDefault="00477BF0" w:rsidP="006E0EDC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</w:tcPr>
          <w:p w:rsidR="00477BF0" w:rsidRDefault="00477BF0" w:rsidP="006E0EDC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477BF0" w:rsidRDefault="00477BF0" w:rsidP="006E0EDC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477BF0" w:rsidRDefault="00477BF0" w:rsidP="006E0EDC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477BF0" w:rsidRDefault="00477BF0" w:rsidP="006E0EDC">
            <w:pPr>
              <w:pStyle w:val="bp"/>
              <w:spacing w:before="0" w:after="0"/>
            </w:pPr>
          </w:p>
        </w:tc>
      </w:tr>
      <w:tr w:rsidR="00477BF0" w:rsidTr="00F12DE9">
        <w:tc>
          <w:tcPr>
            <w:tcW w:w="2448" w:type="dxa"/>
            <w:shd w:val="clear" w:color="auto" w:fill="BFBFBF" w:themeFill="background1" w:themeFillShade="BF"/>
          </w:tcPr>
          <w:p w:rsidR="00477BF0" w:rsidRDefault="00477BF0" w:rsidP="006E0EDC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44" w:type="dxa"/>
          </w:tcPr>
          <w:p w:rsidR="00477BF0" w:rsidRDefault="00477BF0" w:rsidP="006E0EDC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</w:tcPr>
          <w:p w:rsidR="00477BF0" w:rsidRDefault="00477BF0" w:rsidP="006E0EDC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477BF0" w:rsidRDefault="00477BF0" w:rsidP="006E0EDC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477BF0" w:rsidRDefault="00477BF0" w:rsidP="006E0EDC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477BF0" w:rsidRDefault="00477BF0" w:rsidP="006E0EDC">
            <w:pPr>
              <w:pStyle w:val="bp"/>
              <w:spacing w:before="0" w:after="0"/>
            </w:pPr>
          </w:p>
        </w:tc>
      </w:tr>
      <w:tr w:rsidR="00477BF0" w:rsidTr="00F12DE9">
        <w:tc>
          <w:tcPr>
            <w:tcW w:w="2448" w:type="dxa"/>
            <w:shd w:val="clear" w:color="auto" w:fill="BFBFBF" w:themeFill="background1" w:themeFillShade="BF"/>
          </w:tcPr>
          <w:p w:rsidR="00477BF0" w:rsidRDefault="00477BF0" w:rsidP="006E0EDC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44" w:type="dxa"/>
          </w:tcPr>
          <w:p w:rsidR="00477BF0" w:rsidRDefault="00477BF0" w:rsidP="006E0EDC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</w:tcPr>
          <w:p w:rsidR="00477BF0" w:rsidRDefault="00477BF0" w:rsidP="006E0EDC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477BF0" w:rsidRDefault="00477BF0" w:rsidP="006E0EDC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477BF0" w:rsidRDefault="00477BF0" w:rsidP="006E0EDC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477BF0" w:rsidRDefault="00477BF0" w:rsidP="006E0EDC">
            <w:pPr>
              <w:pStyle w:val="bp"/>
              <w:spacing w:before="0" w:after="0"/>
            </w:pPr>
          </w:p>
        </w:tc>
      </w:tr>
    </w:tbl>
    <w:p w:rsidR="00575471" w:rsidRDefault="00575471" w:rsidP="00575471">
      <w:pPr>
        <w:pStyle w:val="bp"/>
        <w:spacing w:before="0" w:after="0"/>
      </w:pPr>
    </w:p>
    <w:p w:rsidR="007D214D" w:rsidRDefault="007D214D" w:rsidP="00575471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7D214D" w:rsidTr="006E0ED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D214D" w:rsidRDefault="007D214D" w:rsidP="006E0EDC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lastRenderedPageBreak/>
              <w:t>Caso de Teste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D214D" w:rsidRPr="00F97904" w:rsidRDefault="00D01CB7" w:rsidP="001441C7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 w:rsidRPr="00F97904">
              <w:rPr>
                <w:sz w:val="24"/>
                <w:szCs w:val="24"/>
                <w:lang w:val="pt-BR"/>
              </w:rPr>
              <w:t>Marcar Ponto do Produto</w:t>
            </w:r>
          </w:p>
        </w:tc>
      </w:tr>
      <w:tr w:rsidR="007D214D" w:rsidTr="006E0ED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D214D" w:rsidRDefault="007D214D" w:rsidP="006E0EDC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 Caso de Uso em Teste: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D214D" w:rsidRPr="00F97904" w:rsidRDefault="00D01CB7" w:rsidP="00D01CB7">
            <w:pPr>
              <w:pStyle w:val="bp"/>
              <w:spacing w:before="0" w:after="0"/>
              <w:rPr>
                <w:sz w:val="24"/>
                <w:szCs w:val="24"/>
                <w:lang w:val="pt-BR"/>
              </w:rPr>
            </w:pPr>
            <w:r w:rsidRPr="00F97904">
              <w:rPr>
                <w:sz w:val="24"/>
                <w:szCs w:val="24"/>
                <w:lang w:val="pt-BR"/>
              </w:rPr>
              <w:t>Marcar Ponto do Produto sem sucesso (sem comunicação com o GPS)</w:t>
            </w:r>
          </w:p>
        </w:tc>
      </w:tr>
      <w:tr w:rsidR="007D214D" w:rsidRPr="00F511EA" w:rsidTr="006E0EDC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D214D" w:rsidRDefault="007D214D" w:rsidP="006E0EDC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 Descrição do Teste: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D214D" w:rsidRPr="00F97904" w:rsidRDefault="00A678A3" w:rsidP="006E0EDC">
            <w:pPr>
              <w:pStyle w:val="bp"/>
              <w:spacing w:before="0" w:after="0"/>
              <w:rPr>
                <w:sz w:val="24"/>
                <w:szCs w:val="24"/>
                <w:lang w:val="pt-BR"/>
              </w:rPr>
            </w:pPr>
            <w:r w:rsidRPr="00F97904">
              <w:rPr>
                <w:sz w:val="24"/>
                <w:szCs w:val="24"/>
                <w:lang w:val="pt-BR"/>
              </w:rPr>
              <w:t>O Caso de teste tem como retorno o aviso que o GPS está desligado, impedindo a visualização do mapa para o usuário.</w:t>
            </w:r>
          </w:p>
        </w:tc>
      </w:tr>
      <w:tr w:rsidR="007D214D" w:rsidRPr="00F511EA" w:rsidTr="006E0EDC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D214D" w:rsidRDefault="007D214D" w:rsidP="006E0EDC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Pré-condições</w:t>
            </w:r>
            <w:proofErr w:type="spellEnd"/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D214D" w:rsidRPr="00F97904" w:rsidRDefault="007D214D" w:rsidP="006E0EDC">
            <w:pPr>
              <w:pStyle w:val="Corpodetexto"/>
              <w:rPr>
                <w:b w:val="0"/>
                <w:szCs w:val="24"/>
                <w:lang w:val="pt-BR"/>
              </w:rPr>
            </w:pPr>
            <w:r w:rsidRPr="00F97904">
              <w:rPr>
                <w:b w:val="0"/>
                <w:szCs w:val="24"/>
                <w:lang w:val="pt-BR"/>
              </w:rPr>
              <w:t xml:space="preserve">Usuário </w:t>
            </w:r>
            <w:proofErr w:type="spellStart"/>
            <w:r w:rsidRPr="00F97904">
              <w:rPr>
                <w:b w:val="0"/>
                <w:szCs w:val="24"/>
                <w:lang w:val="pt-BR"/>
              </w:rPr>
              <w:t>logado</w:t>
            </w:r>
            <w:proofErr w:type="spellEnd"/>
            <w:r w:rsidRPr="00F97904">
              <w:rPr>
                <w:b w:val="0"/>
                <w:szCs w:val="24"/>
                <w:lang w:val="pt-BR"/>
              </w:rPr>
              <w:t xml:space="preserve"> no Sistema, e acessando a internet.</w:t>
            </w:r>
          </w:p>
        </w:tc>
      </w:tr>
      <w:tr w:rsidR="007D214D" w:rsidTr="006E0ED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D214D" w:rsidRDefault="007D214D" w:rsidP="006E0EDC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Pós-condições</w:t>
            </w:r>
            <w:proofErr w:type="spellEnd"/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D214D" w:rsidRPr="00F97904" w:rsidRDefault="0055035B" w:rsidP="006E0EDC">
            <w:pPr>
              <w:pStyle w:val="bp"/>
              <w:rPr>
                <w:sz w:val="24"/>
                <w:szCs w:val="24"/>
              </w:rPr>
            </w:pPr>
            <w:r w:rsidRPr="00F97904">
              <w:rPr>
                <w:sz w:val="24"/>
                <w:szCs w:val="24"/>
                <w:lang w:val="pt-BR"/>
              </w:rPr>
              <w:t>O sistema não mostra visualização do mapa para o usuário.</w:t>
            </w:r>
          </w:p>
        </w:tc>
      </w:tr>
      <w:tr w:rsidR="007D214D" w:rsidTr="006E0ED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D214D" w:rsidRDefault="007D214D" w:rsidP="006E0EDC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Observações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D214D" w:rsidRDefault="007D214D" w:rsidP="006E0EDC">
            <w:pPr>
              <w:pStyle w:val="bp"/>
              <w:spacing w:before="0" w:after="0"/>
              <w:rPr>
                <w:b/>
                <w:bCs/>
                <w:color w:val="FF0000"/>
                <w:sz w:val="24"/>
                <w:lang w:val="pt-BR"/>
              </w:rPr>
            </w:pPr>
          </w:p>
        </w:tc>
      </w:tr>
      <w:tr w:rsidR="007D214D" w:rsidTr="006E0ED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7D214D" w:rsidRDefault="007D214D" w:rsidP="006E0EDC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Resultados (Passou/Falhou/Aviso/Incompleto)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7D214D" w:rsidRDefault="00353260" w:rsidP="006E0EDC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  <w:r>
              <w:rPr>
                <w:b/>
                <w:bCs/>
                <w:color w:val="FF0000"/>
                <w:sz w:val="24"/>
                <w:lang w:val="pt-BR"/>
              </w:rPr>
              <w:t>Passou</w:t>
            </w:r>
          </w:p>
        </w:tc>
      </w:tr>
      <w:tr w:rsidR="007D214D" w:rsidTr="006E0ED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7D214D" w:rsidRDefault="007D214D" w:rsidP="006E0EDC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7D214D" w:rsidRDefault="007D214D" w:rsidP="006E0EDC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PASSOS DO TESTE</w:t>
            </w:r>
          </w:p>
        </w:tc>
        <w:tc>
          <w:tcPr>
            <w:tcW w:w="5596" w:type="dxa"/>
            <w:shd w:val="clear" w:color="auto" w:fill="C0C0C0"/>
          </w:tcPr>
          <w:p w:rsidR="007D214D" w:rsidRDefault="007D214D" w:rsidP="006E0EDC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RESULTADOS ESPERADO</w:t>
            </w:r>
          </w:p>
        </w:tc>
        <w:tc>
          <w:tcPr>
            <w:tcW w:w="714" w:type="dxa"/>
            <w:shd w:val="clear" w:color="auto" w:fill="C0C0C0"/>
          </w:tcPr>
          <w:p w:rsidR="007D214D" w:rsidRDefault="007D214D" w:rsidP="006E0EDC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7D214D" w:rsidRDefault="007D214D" w:rsidP="006E0EDC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3E4019" w:rsidRPr="00A43824" w:rsidTr="006E0ED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019" w:rsidRDefault="003E4019" w:rsidP="007D214D">
            <w:pPr>
              <w:pStyle w:val="proc"/>
              <w:numPr>
                <w:ilvl w:val="0"/>
                <w:numId w:val="35"/>
              </w:numPr>
              <w:tabs>
                <w:tab w:val="left" w:pos="-142"/>
              </w:tabs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E4019" w:rsidRPr="00A43824" w:rsidRDefault="003E4019" w:rsidP="00051286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  <w:lang w:val="pt-BR"/>
              </w:rPr>
            </w:pPr>
            <w:r w:rsidRPr="0007295E">
              <w:rPr>
                <w:lang w:val="pt-BR"/>
              </w:rPr>
              <w:t>O usuário clica no campo “</w:t>
            </w:r>
            <w:r>
              <w:rPr>
                <w:lang w:val="pt-BR"/>
              </w:rPr>
              <w:t>Marcar Ponto</w:t>
            </w:r>
            <w:proofErr w:type="gramStart"/>
            <w:r w:rsidRPr="0007295E">
              <w:rPr>
                <w:lang w:val="pt-BR"/>
              </w:rPr>
              <w:t xml:space="preserve">” </w:t>
            </w:r>
            <w:r>
              <w:rPr>
                <w:lang w:val="pt-BR"/>
              </w:rPr>
              <w:t>;</w:t>
            </w:r>
            <w:proofErr w:type="gramEnd"/>
          </w:p>
        </w:tc>
        <w:tc>
          <w:tcPr>
            <w:tcW w:w="5596" w:type="dxa"/>
          </w:tcPr>
          <w:p w:rsidR="003E4019" w:rsidRPr="00A43824" w:rsidRDefault="003E4019" w:rsidP="00051286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Inicialização do carregamento do mapa</w:t>
            </w:r>
          </w:p>
        </w:tc>
        <w:tc>
          <w:tcPr>
            <w:tcW w:w="714" w:type="dxa"/>
          </w:tcPr>
          <w:p w:rsidR="003E4019" w:rsidRPr="00A43824" w:rsidRDefault="003E4019" w:rsidP="006E0EDC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OK</w:t>
            </w:r>
          </w:p>
        </w:tc>
        <w:tc>
          <w:tcPr>
            <w:tcW w:w="714" w:type="dxa"/>
          </w:tcPr>
          <w:p w:rsidR="003E4019" w:rsidRPr="00A43824" w:rsidRDefault="003E4019" w:rsidP="006E0EDC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3E4019" w:rsidRPr="00A43824" w:rsidTr="006E0ED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019" w:rsidRDefault="003E4019" w:rsidP="007D214D">
            <w:pPr>
              <w:pStyle w:val="proc"/>
              <w:numPr>
                <w:ilvl w:val="0"/>
                <w:numId w:val="35"/>
              </w:numPr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E4019" w:rsidRPr="00A43824" w:rsidRDefault="003E4019" w:rsidP="00051286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="Arial" w:hAnsi="Arial"/>
                <w:sz w:val="20"/>
                <w:lang w:val="pt-BR"/>
              </w:rPr>
            </w:pPr>
            <w:r>
              <w:rPr>
                <w:lang w:val="pt-BR"/>
              </w:rPr>
              <w:t>O s</w:t>
            </w:r>
            <w:r w:rsidRPr="00F56B9D">
              <w:rPr>
                <w:lang w:val="pt-BR"/>
              </w:rPr>
              <w:t>istema carrega o mapa;</w:t>
            </w:r>
          </w:p>
        </w:tc>
        <w:tc>
          <w:tcPr>
            <w:tcW w:w="5596" w:type="dxa"/>
          </w:tcPr>
          <w:p w:rsidR="003E4019" w:rsidRDefault="003E4019" w:rsidP="00051286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Aparecer o mapa para o usuário</w:t>
            </w:r>
          </w:p>
        </w:tc>
        <w:tc>
          <w:tcPr>
            <w:tcW w:w="714" w:type="dxa"/>
          </w:tcPr>
          <w:p w:rsidR="003E4019" w:rsidRDefault="003E4019" w:rsidP="006E0EDC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OK</w:t>
            </w:r>
          </w:p>
        </w:tc>
        <w:tc>
          <w:tcPr>
            <w:tcW w:w="714" w:type="dxa"/>
          </w:tcPr>
          <w:p w:rsidR="003E4019" w:rsidRPr="00A43824" w:rsidRDefault="003E4019" w:rsidP="006E0EDC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7D214D" w:rsidRPr="00A43824" w:rsidTr="006E0ED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14D" w:rsidRDefault="007D214D" w:rsidP="007D214D">
            <w:pPr>
              <w:pStyle w:val="proc"/>
              <w:numPr>
                <w:ilvl w:val="0"/>
                <w:numId w:val="35"/>
              </w:numPr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D214D" w:rsidRPr="00473C50" w:rsidRDefault="00F1260A" w:rsidP="00473C50">
            <w:pPr>
              <w:pStyle w:val="Corpodetexto"/>
              <w:spacing w:line="360" w:lineRule="auto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O s</w:t>
            </w:r>
            <w:r w:rsidRPr="00F56381">
              <w:rPr>
                <w:b w:val="0"/>
                <w:lang w:val="pt-BR"/>
              </w:rPr>
              <w:t>istema mostra localização atual do produto</w:t>
            </w:r>
          </w:p>
        </w:tc>
        <w:tc>
          <w:tcPr>
            <w:tcW w:w="5596" w:type="dxa"/>
          </w:tcPr>
          <w:p w:rsidR="007D214D" w:rsidRDefault="008B235E" w:rsidP="008A1555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Exibição </w:t>
            </w:r>
            <w:r w:rsidR="008A1555">
              <w:rPr>
                <w:sz w:val="24"/>
                <w:lang w:val="pt-BR"/>
              </w:rPr>
              <w:t>do mapa com a localização atual do produto</w:t>
            </w:r>
          </w:p>
        </w:tc>
        <w:tc>
          <w:tcPr>
            <w:tcW w:w="714" w:type="dxa"/>
          </w:tcPr>
          <w:p w:rsidR="007D214D" w:rsidRDefault="007D214D" w:rsidP="006E0EDC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OK</w:t>
            </w:r>
          </w:p>
        </w:tc>
        <w:tc>
          <w:tcPr>
            <w:tcW w:w="714" w:type="dxa"/>
          </w:tcPr>
          <w:p w:rsidR="007D214D" w:rsidRPr="00A43824" w:rsidRDefault="007D214D" w:rsidP="006E0EDC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912890" w:rsidRPr="00A43824" w:rsidTr="006E0ED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890" w:rsidRDefault="00912890" w:rsidP="007D214D">
            <w:pPr>
              <w:pStyle w:val="proc"/>
              <w:numPr>
                <w:ilvl w:val="0"/>
                <w:numId w:val="35"/>
              </w:numPr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12890" w:rsidRPr="00774616" w:rsidRDefault="00912890" w:rsidP="006E0EDC">
            <w:pPr>
              <w:pStyle w:val="proc"/>
              <w:numPr>
                <w:ilvl w:val="0"/>
                <w:numId w:val="0"/>
              </w:numPr>
              <w:rPr>
                <w:sz w:val="24"/>
                <w:szCs w:val="24"/>
                <w:lang w:val="pt-BR"/>
              </w:rPr>
            </w:pPr>
            <w:r w:rsidRPr="0007295E">
              <w:rPr>
                <w:lang w:val="pt-BR"/>
              </w:rPr>
              <w:t xml:space="preserve">O </w:t>
            </w:r>
            <w:r>
              <w:rPr>
                <w:lang w:val="pt-BR"/>
              </w:rPr>
              <w:t>usuário clica em “OK</w:t>
            </w:r>
            <w:proofErr w:type="gramStart"/>
            <w:r>
              <w:rPr>
                <w:lang w:val="pt-BR"/>
              </w:rPr>
              <w:t>”</w:t>
            </w:r>
            <w:proofErr w:type="gramEnd"/>
            <w:r>
              <w:rPr>
                <w:lang w:val="pt-BR"/>
              </w:rPr>
              <w:tab/>
            </w:r>
          </w:p>
        </w:tc>
        <w:tc>
          <w:tcPr>
            <w:tcW w:w="5596" w:type="dxa"/>
          </w:tcPr>
          <w:p w:rsidR="00912890" w:rsidRDefault="00912890" w:rsidP="00051286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sistema não mostra a localização do usuário</w:t>
            </w:r>
          </w:p>
        </w:tc>
        <w:tc>
          <w:tcPr>
            <w:tcW w:w="714" w:type="dxa"/>
          </w:tcPr>
          <w:p w:rsidR="00912890" w:rsidRPr="00627EBE" w:rsidRDefault="00912890" w:rsidP="00AF03A6">
            <w:pPr>
              <w:jc w:val="center"/>
              <w:rPr>
                <w:b/>
                <w:sz w:val="18"/>
                <w:szCs w:val="18"/>
              </w:rPr>
            </w:pPr>
            <w:r w:rsidRPr="00627EBE">
              <w:rPr>
                <w:b/>
                <w:sz w:val="18"/>
                <w:szCs w:val="18"/>
                <w:lang w:val="pt-BR"/>
              </w:rPr>
              <w:t>OK</w:t>
            </w:r>
          </w:p>
        </w:tc>
        <w:tc>
          <w:tcPr>
            <w:tcW w:w="714" w:type="dxa"/>
          </w:tcPr>
          <w:p w:rsidR="00912890" w:rsidRPr="00A43824" w:rsidRDefault="00912890" w:rsidP="006E0EDC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912890" w:rsidRPr="00A43824" w:rsidTr="00E2484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890" w:rsidRDefault="00912890" w:rsidP="007D214D">
            <w:pPr>
              <w:pStyle w:val="proc"/>
              <w:numPr>
                <w:ilvl w:val="0"/>
                <w:numId w:val="35"/>
              </w:numPr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12890" w:rsidRPr="00774616" w:rsidRDefault="00912890" w:rsidP="006E0EDC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  <w:lang w:val="pt-BR"/>
              </w:rPr>
            </w:pPr>
            <w:r w:rsidRPr="00774616">
              <w:rPr>
                <w:sz w:val="24"/>
                <w:szCs w:val="24"/>
                <w:lang w:val="pt-BR"/>
              </w:rPr>
              <w:t>O caso de uso é encerrado.</w:t>
            </w:r>
          </w:p>
        </w:tc>
        <w:tc>
          <w:tcPr>
            <w:tcW w:w="5596" w:type="dxa"/>
          </w:tcPr>
          <w:p w:rsidR="00912890" w:rsidRDefault="00912890" w:rsidP="00051286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Caso de uso finalizado</w:t>
            </w:r>
          </w:p>
        </w:tc>
        <w:tc>
          <w:tcPr>
            <w:tcW w:w="714" w:type="dxa"/>
          </w:tcPr>
          <w:p w:rsidR="00912890" w:rsidRPr="00627EBE" w:rsidRDefault="00912890" w:rsidP="00AF03A6">
            <w:pPr>
              <w:jc w:val="center"/>
              <w:rPr>
                <w:b/>
                <w:sz w:val="18"/>
                <w:szCs w:val="18"/>
              </w:rPr>
            </w:pPr>
            <w:r w:rsidRPr="00627EBE">
              <w:rPr>
                <w:b/>
                <w:sz w:val="18"/>
                <w:szCs w:val="18"/>
                <w:lang w:val="pt-BR"/>
              </w:rPr>
              <w:t>OK</w:t>
            </w:r>
          </w:p>
        </w:tc>
        <w:tc>
          <w:tcPr>
            <w:tcW w:w="714" w:type="dxa"/>
          </w:tcPr>
          <w:p w:rsidR="00912890" w:rsidRPr="00A43824" w:rsidRDefault="00912890" w:rsidP="006E0EDC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</w:tbl>
    <w:p w:rsidR="007D214D" w:rsidRDefault="007D214D" w:rsidP="007D214D">
      <w:pPr>
        <w:pStyle w:val="bp"/>
        <w:spacing w:before="0" w:after="0"/>
      </w:pPr>
    </w:p>
    <w:p w:rsidR="00646BBE" w:rsidRDefault="00646BBE" w:rsidP="007D214D">
      <w:pPr>
        <w:pStyle w:val="bp"/>
        <w:spacing w:before="0" w:after="0"/>
      </w:pPr>
    </w:p>
    <w:p w:rsidR="00646BBE" w:rsidRDefault="00646BBE" w:rsidP="007D214D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D214D" w:rsidRPr="00F511EA" w:rsidTr="006E0EDC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D214D" w:rsidRDefault="007D214D" w:rsidP="006E0EDC">
            <w:pPr>
              <w:pStyle w:val="bp"/>
              <w:spacing w:before="0" w:after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TABELA DE DADOS DO TESTE</w:t>
            </w:r>
          </w:p>
        </w:tc>
      </w:tr>
      <w:tr w:rsidR="007D214D" w:rsidTr="006E0EDC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D214D" w:rsidRDefault="007D214D" w:rsidP="006E0EDC">
            <w:pPr>
              <w:pStyle w:val="bp"/>
              <w:spacing w:before="0" w:after="0"/>
              <w:rPr>
                <w:b/>
                <w:color w:val="0000FF"/>
                <w:lang w:val="pt-BR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D214D" w:rsidRDefault="007D214D" w:rsidP="006E0EDC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D214D" w:rsidRDefault="007D214D" w:rsidP="006E0EDC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D214D" w:rsidRDefault="007D214D" w:rsidP="006E0EDC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D214D" w:rsidRDefault="007D214D" w:rsidP="006E0EDC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D214D" w:rsidRDefault="007D214D" w:rsidP="006E0EDC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88538E" w:rsidTr="006E0EDC">
        <w:tc>
          <w:tcPr>
            <w:tcW w:w="2448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88538E" w:rsidRPr="00321312" w:rsidRDefault="0088538E" w:rsidP="00051286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Campo Produto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88538E" w:rsidRPr="00321312" w:rsidRDefault="0088538E" w:rsidP="00051286">
            <w:pPr>
              <w:pStyle w:val="bp"/>
              <w:spacing w:before="0" w:after="0"/>
            </w:pPr>
            <w:proofErr w:type="spellStart"/>
            <w:r>
              <w:t>Laranja</w:t>
            </w:r>
            <w:proofErr w:type="spellEnd"/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88538E" w:rsidRDefault="0088538E" w:rsidP="00051286">
            <w:pPr>
              <w:pStyle w:val="bp"/>
              <w:spacing w:before="0" w:after="0"/>
            </w:pPr>
            <w:proofErr w:type="spellStart"/>
            <w:r>
              <w:t>Melancia</w:t>
            </w:r>
            <w:proofErr w:type="spellEnd"/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88538E" w:rsidRDefault="0088538E" w:rsidP="00051286">
            <w:pPr>
              <w:pStyle w:val="bp"/>
              <w:spacing w:before="0" w:after="0"/>
            </w:pPr>
            <w:proofErr w:type="spellStart"/>
            <w:r>
              <w:t>Maracujá</w:t>
            </w:r>
            <w:proofErr w:type="spellEnd"/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88538E" w:rsidRDefault="0088538E" w:rsidP="00051286">
            <w:pPr>
              <w:pStyle w:val="bp"/>
              <w:spacing w:before="0" w:after="0"/>
            </w:pPr>
            <w:proofErr w:type="spellStart"/>
            <w:r>
              <w:t>Goiaba</w:t>
            </w:r>
            <w:proofErr w:type="spellEnd"/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88538E" w:rsidRDefault="0088538E" w:rsidP="00051286">
            <w:pPr>
              <w:pStyle w:val="bp"/>
              <w:spacing w:before="0" w:after="0"/>
            </w:pPr>
            <w:proofErr w:type="spellStart"/>
            <w:r>
              <w:t>Morango</w:t>
            </w:r>
            <w:proofErr w:type="spellEnd"/>
          </w:p>
        </w:tc>
      </w:tr>
      <w:tr w:rsidR="0088538E" w:rsidTr="006E0EDC">
        <w:tc>
          <w:tcPr>
            <w:tcW w:w="2448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88538E" w:rsidRDefault="0088538E" w:rsidP="00051286">
            <w:pPr>
              <w:pStyle w:val="bp"/>
              <w:spacing w:before="0" w:after="0"/>
              <w:rPr>
                <w:color w:val="0000FF"/>
                <w:lang w:val="pt-BR"/>
              </w:rPr>
            </w:pPr>
            <w:r w:rsidRPr="0046399A">
              <w:rPr>
                <w:lang w:val="pt-BR"/>
              </w:rPr>
              <w:t>Campo Preço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88538E" w:rsidRDefault="0088538E" w:rsidP="00051286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6,00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88538E" w:rsidRDefault="0088538E" w:rsidP="00051286">
            <w:pPr>
              <w:pStyle w:val="bp"/>
              <w:spacing w:before="0" w:after="0"/>
            </w:pPr>
            <w:r>
              <w:t>5,50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88538E" w:rsidRDefault="0088538E" w:rsidP="00051286">
            <w:pPr>
              <w:pStyle w:val="bp"/>
              <w:spacing w:before="0" w:after="0"/>
            </w:pPr>
            <w:r>
              <w:t>5,00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88538E" w:rsidRDefault="0088538E" w:rsidP="00051286">
            <w:pPr>
              <w:pStyle w:val="bp"/>
              <w:spacing w:before="0" w:after="0"/>
            </w:pPr>
            <w:r>
              <w:t>5,45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88538E" w:rsidRDefault="0088538E" w:rsidP="00051286">
            <w:pPr>
              <w:pStyle w:val="bp"/>
              <w:spacing w:before="0" w:after="0"/>
            </w:pPr>
            <w:r>
              <w:t>5,60</w:t>
            </w:r>
          </w:p>
        </w:tc>
      </w:tr>
    </w:tbl>
    <w:p w:rsidR="007D214D" w:rsidRDefault="007D214D" w:rsidP="00575471">
      <w:pPr>
        <w:pStyle w:val="bp"/>
        <w:spacing w:before="0" w:after="0"/>
      </w:pPr>
    </w:p>
    <w:p w:rsidR="00E31D76" w:rsidRDefault="00E31D76" w:rsidP="00575471">
      <w:pPr>
        <w:pStyle w:val="bp"/>
        <w:spacing w:before="0" w:after="0"/>
      </w:pPr>
    </w:p>
    <w:p w:rsidR="0025339B" w:rsidRDefault="0025339B" w:rsidP="00575471">
      <w:pPr>
        <w:pStyle w:val="bp"/>
        <w:spacing w:before="0" w:after="0"/>
      </w:pPr>
    </w:p>
    <w:tbl>
      <w:tblPr>
        <w:tblW w:w="1318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880"/>
        <w:gridCol w:w="30"/>
        <w:gridCol w:w="2686"/>
        <w:gridCol w:w="5596"/>
        <w:gridCol w:w="714"/>
        <w:gridCol w:w="714"/>
      </w:tblGrid>
      <w:tr w:rsidR="00E31D76" w:rsidTr="0078229B">
        <w:trPr>
          <w:cantSplit/>
          <w:tblHeader/>
        </w:trPr>
        <w:tc>
          <w:tcPr>
            <w:tcW w:w="3477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1D76" w:rsidRDefault="00E31D76" w:rsidP="006E0EDC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lastRenderedPageBreak/>
              <w:t>Caso de Teste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1D76" w:rsidRPr="007370AC" w:rsidRDefault="0042023E" w:rsidP="006E0EDC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 w:rsidRPr="007370AC">
              <w:rPr>
                <w:sz w:val="24"/>
                <w:szCs w:val="24"/>
                <w:lang w:val="pt-BR"/>
              </w:rPr>
              <w:t>Marcar Ponto do Produto</w:t>
            </w:r>
          </w:p>
        </w:tc>
      </w:tr>
      <w:tr w:rsidR="00E31D76" w:rsidTr="0078229B">
        <w:trPr>
          <w:cantSplit/>
          <w:tblHeader/>
        </w:trPr>
        <w:tc>
          <w:tcPr>
            <w:tcW w:w="3477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1D76" w:rsidRDefault="00E31D76" w:rsidP="006E0EDC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 Caso de Uso em Teste: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1D76" w:rsidRPr="007370AC" w:rsidRDefault="0042023E" w:rsidP="0085365D">
            <w:pPr>
              <w:pStyle w:val="bp"/>
              <w:spacing w:before="0" w:after="0"/>
              <w:rPr>
                <w:sz w:val="24"/>
                <w:szCs w:val="24"/>
                <w:lang w:val="pt-BR"/>
              </w:rPr>
            </w:pPr>
            <w:r w:rsidRPr="007370AC">
              <w:rPr>
                <w:sz w:val="24"/>
                <w:szCs w:val="24"/>
                <w:lang w:val="pt-BR"/>
              </w:rPr>
              <w:t>Marcar Produto no Mapa sem sucesso (não abre a janela para o usuário)</w:t>
            </w:r>
          </w:p>
        </w:tc>
      </w:tr>
      <w:tr w:rsidR="00E31D76" w:rsidRPr="00F511EA" w:rsidTr="0078229B">
        <w:trPr>
          <w:cantSplit/>
          <w:trHeight w:val="711"/>
          <w:tblHeader/>
        </w:trPr>
        <w:tc>
          <w:tcPr>
            <w:tcW w:w="3477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1D76" w:rsidRDefault="00E31D76" w:rsidP="006E0EDC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 Descrição do Teste: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1D76" w:rsidRPr="007370AC" w:rsidRDefault="0042023E" w:rsidP="006E0EDC">
            <w:pPr>
              <w:pStyle w:val="bp"/>
              <w:spacing w:before="0" w:after="0"/>
              <w:rPr>
                <w:sz w:val="24"/>
                <w:szCs w:val="24"/>
                <w:lang w:val="pt-BR"/>
              </w:rPr>
            </w:pPr>
            <w:r w:rsidRPr="007370AC">
              <w:rPr>
                <w:sz w:val="24"/>
                <w:szCs w:val="24"/>
                <w:lang w:val="pt-BR"/>
              </w:rPr>
              <w:t>O Caso de teste tem como retorno o aviso que a janela para digitar produto e preço não abre para o usuário.</w:t>
            </w:r>
          </w:p>
        </w:tc>
      </w:tr>
      <w:tr w:rsidR="00E31D76" w:rsidRPr="00F511EA" w:rsidTr="0078229B">
        <w:trPr>
          <w:cantSplit/>
          <w:tblHeader/>
        </w:trPr>
        <w:tc>
          <w:tcPr>
            <w:tcW w:w="3477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1D76" w:rsidRDefault="00E31D76" w:rsidP="006E0EDC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Pré-condições</w:t>
            </w:r>
            <w:proofErr w:type="spellEnd"/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1D76" w:rsidRPr="007370AC" w:rsidRDefault="00E31D76" w:rsidP="006E0EDC">
            <w:pPr>
              <w:pStyle w:val="Corpodetexto"/>
              <w:rPr>
                <w:b w:val="0"/>
                <w:szCs w:val="24"/>
                <w:lang w:val="pt-BR"/>
              </w:rPr>
            </w:pPr>
            <w:r w:rsidRPr="007370AC">
              <w:rPr>
                <w:b w:val="0"/>
                <w:szCs w:val="24"/>
                <w:lang w:val="pt-BR"/>
              </w:rPr>
              <w:t xml:space="preserve">Usuário </w:t>
            </w:r>
            <w:proofErr w:type="spellStart"/>
            <w:r w:rsidRPr="007370AC">
              <w:rPr>
                <w:b w:val="0"/>
                <w:szCs w:val="24"/>
                <w:lang w:val="pt-BR"/>
              </w:rPr>
              <w:t>logado</w:t>
            </w:r>
            <w:proofErr w:type="spellEnd"/>
            <w:r w:rsidRPr="007370AC">
              <w:rPr>
                <w:b w:val="0"/>
                <w:szCs w:val="24"/>
                <w:lang w:val="pt-BR"/>
              </w:rPr>
              <w:t xml:space="preserve"> no Sistema, e acessando a internet.</w:t>
            </w:r>
          </w:p>
        </w:tc>
      </w:tr>
      <w:tr w:rsidR="00E31D76" w:rsidTr="0078229B">
        <w:trPr>
          <w:cantSplit/>
          <w:tblHeader/>
        </w:trPr>
        <w:tc>
          <w:tcPr>
            <w:tcW w:w="3477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1D76" w:rsidRDefault="00E31D76" w:rsidP="006E0EDC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Pós-condições</w:t>
            </w:r>
            <w:proofErr w:type="spellEnd"/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1D76" w:rsidRPr="007370AC" w:rsidRDefault="00F179E0" w:rsidP="006E0EDC">
            <w:pPr>
              <w:pStyle w:val="bp"/>
              <w:rPr>
                <w:sz w:val="24"/>
                <w:szCs w:val="24"/>
              </w:rPr>
            </w:pPr>
            <w:r w:rsidRPr="007370AC">
              <w:rPr>
                <w:sz w:val="24"/>
                <w:szCs w:val="24"/>
                <w:lang w:val="pt-BR"/>
              </w:rPr>
              <w:t>O sistema não permite digitar produto e preço no mapa para o usuário.</w:t>
            </w:r>
          </w:p>
        </w:tc>
      </w:tr>
      <w:tr w:rsidR="00E31D76" w:rsidTr="0078229B">
        <w:trPr>
          <w:cantSplit/>
          <w:tblHeader/>
        </w:trPr>
        <w:tc>
          <w:tcPr>
            <w:tcW w:w="344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1D76" w:rsidRDefault="00E31D76" w:rsidP="006E0EDC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Observações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1D76" w:rsidRDefault="00E31D76" w:rsidP="006E0EDC">
            <w:pPr>
              <w:pStyle w:val="bp"/>
              <w:spacing w:before="0" w:after="0"/>
              <w:rPr>
                <w:b/>
                <w:bCs/>
                <w:color w:val="FF0000"/>
                <w:sz w:val="24"/>
                <w:lang w:val="pt-BR"/>
              </w:rPr>
            </w:pPr>
          </w:p>
        </w:tc>
      </w:tr>
      <w:tr w:rsidR="00E31D76" w:rsidTr="0078229B">
        <w:trPr>
          <w:cantSplit/>
          <w:tblHeader/>
        </w:trPr>
        <w:tc>
          <w:tcPr>
            <w:tcW w:w="3447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E31D76" w:rsidRDefault="00E31D76" w:rsidP="006E0EDC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Resultados (Passou/Falhou/Aviso/Incompleto)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31D76" w:rsidRDefault="00754AEB" w:rsidP="006E0EDC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  <w:r>
              <w:rPr>
                <w:b/>
                <w:bCs/>
                <w:color w:val="FF0000"/>
                <w:sz w:val="24"/>
                <w:lang w:val="pt-BR"/>
              </w:rPr>
              <w:t>Passou</w:t>
            </w:r>
          </w:p>
        </w:tc>
      </w:tr>
      <w:tr w:rsidR="00E31D76" w:rsidTr="0078229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31D76" w:rsidRDefault="00E31D76" w:rsidP="006E0EDC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E31D76" w:rsidRDefault="00E31D76" w:rsidP="006E0EDC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PASSOS DO TESTE</w:t>
            </w:r>
          </w:p>
        </w:tc>
        <w:tc>
          <w:tcPr>
            <w:tcW w:w="5596" w:type="dxa"/>
            <w:shd w:val="clear" w:color="auto" w:fill="C0C0C0"/>
          </w:tcPr>
          <w:p w:rsidR="00E31D76" w:rsidRDefault="00E31D76" w:rsidP="006E0EDC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RESULTADOS ESPERADO</w:t>
            </w:r>
          </w:p>
        </w:tc>
        <w:tc>
          <w:tcPr>
            <w:tcW w:w="714" w:type="dxa"/>
            <w:shd w:val="clear" w:color="auto" w:fill="C0C0C0"/>
          </w:tcPr>
          <w:p w:rsidR="00E31D76" w:rsidRDefault="00E31D76" w:rsidP="006E0EDC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E31D76" w:rsidRDefault="00E31D76" w:rsidP="006E0EDC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0D500E" w:rsidRPr="00A43824" w:rsidTr="0078229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00E" w:rsidRDefault="000D500E" w:rsidP="00E31D76">
            <w:pPr>
              <w:pStyle w:val="proc"/>
              <w:numPr>
                <w:ilvl w:val="0"/>
                <w:numId w:val="36"/>
              </w:numPr>
              <w:tabs>
                <w:tab w:val="left" w:pos="-142"/>
              </w:tabs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D500E" w:rsidRPr="00A43824" w:rsidRDefault="000D500E" w:rsidP="00051286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  <w:lang w:val="pt-BR"/>
              </w:rPr>
            </w:pPr>
            <w:r w:rsidRPr="0007295E">
              <w:rPr>
                <w:lang w:val="pt-BR"/>
              </w:rPr>
              <w:t>O usuário clica no campo “</w:t>
            </w:r>
            <w:r>
              <w:rPr>
                <w:lang w:val="pt-BR"/>
              </w:rPr>
              <w:t>Marcar Ponto</w:t>
            </w:r>
            <w:proofErr w:type="gramStart"/>
            <w:r w:rsidRPr="0007295E">
              <w:rPr>
                <w:lang w:val="pt-BR"/>
              </w:rPr>
              <w:t xml:space="preserve">” </w:t>
            </w:r>
            <w:r>
              <w:rPr>
                <w:lang w:val="pt-BR"/>
              </w:rPr>
              <w:t>;</w:t>
            </w:r>
            <w:proofErr w:type="gramEnd"/>
          </w:p>
        </w:tc>
        <w:tc>
          <w:tcPr>
            <w:tcW w:w="5596" w:type="dxa"/>
          </w:tcPr>
          <w:p w:rsidR="000D500E" w:rsidRPr="00A43824" w:rsidRDefault="000D500E" w:rsidP="00051286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Inicialização do carregamento do mapa</w:t>
            </w:r>
          </w:p>
        </w:tc>
        <w:tc>
          <w:tcPr>
            <w:tcW w:w="714" w:type="dxa"/>
          </w:tcPr>
          <w:p w:rsidR="000D500E" w:rsidRPr="00A43824" w:rsidRDefault="000D500E" w:rsidP="00051286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OK</w:t>
            </w:r>
          </w:p>
        </w:tc>
        <w:tc>
          <w:tcPr>
            <w:tcW w:w="714" w:type="dxa"/>
          </w:tcPr>
          <w:p w:rsidR="000D500E" w:rsidRPr="00A43824" w:rsidRDefault="000D500E" w:rsidP="006E0EDC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0D500E" w:rsidRPr="00A43824" w:rsidTr="0078229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00E" w:rsidRDefault="000D500E" w:rsidP="00E31D76">
            <w:pPr>
              <w:pStyle w:val="proc"/>
              <w:numPr>
                <w:ilvl w:val="0"/>
                <w:numId w:val="36"/>
              </w:numPr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D500E" w:rsidRPr="00A43824" w:rsidRDefault="000D500E" w:rsidP="00051286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="Arial" w:hAnsi="Arial"/>
                <w:sz w:val="20"/>
                <w:lang w:val="pt-BR"/>
              </w:rPr>
            </w:pPr>
            <w:r>
              <w:rPr>
                <w:lang w:val="pt-BR"/>
              </w:rPr>
              <w:t>O s</w:t>
            </w:r>
            <w:r w:rsidRPr="00F56B9D">
              <w:rPr>
                <w:lang w:val="pt-BR"/>
              </w:rPr>
              <w:t>istema carrega o mapa;</w:t>
            </w:r>
          </w:p>
        </w:tc>
        <w:tc>
          <w:tcPr>
            <w:tcW w:w="5596" w:type="dxa"/>
          </w:tcPr>
          <w:p w:rsidR="000D500E" w:rsidRDefault="000D500E" w:rsidP="00051286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Aparecer o mapa para o usuário</w:t>
            </w:r>
          </w:p>
        </w:tc>
        <w:tc>
          <w:tcPr>
            <w:tcW w:w="714" w:type="dxa"/>
          </w:tcPr>
          <w:p w:rsidR="000D500E" w:rsidRDefault="000D500E" w:rsidP="00051286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OK</w:t>
            </w:r>
          </w:p>
        </w:tc>
        <w:tc>
          <w:tcPr>
            <w:tcW w:w="714" w:type="dxa"/>
          </w:tcPr>
          <w:p w:rsidR="000D500E" w:rsidRPr="00A43824" w:rsidRDefault="000D500E" w:rsidP="006E0EDC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0D500E" w:rsidRPr="00A43824" w:rsidTr="0078229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00E" w:rsidRDefault="000D500E" w:rsidP="00E31D76">
            <w:pPr>
              <w:pStyle w:val="proc"/>
              <w:numPr>
                <w:ilvl w:val="0"/>
                <w:numId w:val="36"/>
              </w:numPr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D500E" w:rsidRPr="00473C50" w:rsidRDefault="000D500E" w:rsidP="00051286">
            <w:pPr>
              <w:pStyle w:val="Corpodetexto"/>
              <w:spacing w:line="360" w:lineRule="auto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O s</w:t>
            </w:r>
            <w:r w:rsidRPr="00F56381">
              <w:rPr>
                <w:b w:val="0"/>
                <w:lang w:val="pt-BR"/>
              </w:rPr>
              <w:t>istema mostra localização atual do produto</w:t>
            </w:r>
          </w:p>
        </w:tc>
        <w:tc>
          <w:tcPr>
            <w:tcW w:w="5596" w:type="dxa"/>
          </w:tcPr>
          <w:p w:rsidR="000D500E" w:rsidRDefault="000D500E" w:rsidP="00051286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Exibição do mapa com a localização atual do produto</w:t>
            </w:r>
          </w:p>
        </w:tc>
        <w:tc>
          <w:tcPr>
            <w:tcW w:w="714" w:type="dxa"/>
          </w:tcPr>
          <w:p w:rsidR="000D500E" w:rsidRDefault="000D500E" w:rsidP="00051286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OK</w:t>
            </w:r>
          </w:p>
        </w:tc>
        <w:tc>
          <w:tcPr>
            <w:tcW w:w="714" w:type="dxa"/>
          </w:tcPr>
          <w:p w:rsidR="000D500E" w:rsidRPr="00A43824" w:rsidRDefault="000D500E" w:rsidP="006E0EDC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E44597" w:rsidRPr="00A43824" w:rsidTr="0078229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597" w:rsidRDefault="00E44597" w:rsidP="00E31D76">
            <w:pPr>
              <w:pStyle w:val="proc"/>
              <w:numPr>
                <w:ilvl w:val="0"/>
                <w:numId w:val="36"/>
              </w:numPr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44597" w:rsidRPr="00702C84" w:rsidRDefault="00702C84" w:rsidP="00051286">
            <w:pPr>
              <w:pStyle w:val="Corpodetexto"/>
              <w:spacing w:line="360" w:lineRule="auto"/>
              <w:rPr>
                <w:lang w:val="pt-BR"/>
              </w:rPr>
            </w:pPr>
            <w:r w:rsidRPr="00344CEF">
              <w:rPr>
                <w:b w:val="0"/>
                <w:lang w:val="pt-BR"/>
              </w:rPr>
              <w:t xml:space="preserve">O </w:t>
            </w:r>
            <w:r>
              <w:rPr>
                <w:b w:val="0"/>
                <w:lang w:val="pt-BR"/>
              </w:rPr>
              <w:t>s</w:t>
            </w:r>
            <w:r w:rsidRPr="00344CEF">
              <w:rPr>
                <w:b w:val="0"/>
                <w:lang w:val="pt-BR"/>
              </w:rPr>
              <w:t xml:space="preserve">istema </w:t>
            </w:r>
            <w:r>
              <w:rPr>
                <w:b w:val="0"/>
                <w:lang w:val="pt-BR"/>
              </w:rPr>
              <w:t xml:space="preserve">não </w:t>
            </w:r>
            <w:r w:rsidRPr="00344CEF">
              <w:rPr>
                <w:b w:val="0"/>
                <w:lang w:val="pt-BR"/>
              </w:rPr>
              <w:t>abre</w:t>
            </w:r>
            <w:r>
              <w:rPr>
                <w:b w:val="0"/>
                <w:lang w:val="pt-BR"/>
              </w:rPr>
              <w:t xml:space="preserve"> a janela e apresenta</w:t>
            </w:r>
            <w:r w:rsidRPr="005A07EF">
              <w:rPr>
                <w:b w:val="0"/>
                <w:lang w:val="pt-BR"/>
              </w:rPr>
              <w:t xml:space="preserve"> a seguinte mensagem: “Erro no </w:t>
            </w:r>
            <w:proofErr w:type="gramStart"/>
            <w:r w:rsidRPr="005A07EF">
              <w:rPr>
                <w:b w:val="0"/>
                <w:lang w:val="pt-BR"/>
              </w:rPr>
              <w:t>sistema ,</w:t>
            </w:r>
            <w:proofErr w:type="gramEnd"/>
            <w:r w:rsidRPr="005A07EF">
              <w:rPr>
                <w:b w:val="0"/>
                <w:lang w:val="pt-BR"/>
              </w:rPr>
              <w:t xml:space="preserve"> favor tente novamente”</w:t>
            </w:r>
          </w:p>
        </w:tc>
        <w:tc>
          <w:tcPr>
            <w:tcW w:w="5596" w:type="dxa"/>
          </w:tcPr>
          <w:p w:rsidR="00E44597" w:rsidRDefault="003B6679" w:rsidP="00051286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Exibição de uma janela com a seguinte mensagem: </w:t>
            </w:r>
            <w:r w:rsidRPr="005A07EF">
              <w:rPr>
                <w:lang w:val="pt-BR"/>
              </w:rPr>
              <w:t xml:space="preserve">“Erro no </w:t>
            </w:r>
            <w:proofErr w:type="gramStart"/>
            <w:r w:rsidRPr="005A07EF">
              <w:rPr>
                <w:lang w:val="pt-BR"/>
              </w:rPr>
              <w:t>sistema ,</w:t>
            </w:r>
            <w:proofErr w:type="gramEnd"/>
            <w:r w:rsidRPr="005A07EF">
              <w:rPr>
                <w:lang w:val="pt-BR"/>
              </w:rPr>
              <w:t xml:space="preserve"> favor tente novamente”</w:t>
            </w:r>
          </w:p>
        </w:tc>
        <w:tc>
          <w:tcPr>
            <w:tcW w:w="714" w:type="dxa"/>
          </w:tcPr>
          <w:p w:rsidR="00E44597" w:rsidRDefault="00E44597" w:rsidP="006E0EDC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OK</w:t>
            </w:r>
          </w:p>
        </w:tc>
        <w:tc>
          <w:tcPr>
            <w:tcW w:w="714" w:type="dxa"/>
          </w:tcPr>
          <w:p w:rsidR="00E44597" w:rsidRPr="00A43824" w:rsidRDefault="00E44597" w:rsidP="006E0EDC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78229B" w:rsidRPr="00A43824" w:rsidTr="0078229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29B" w:rsidRDefault="0078229B" w:rsidP="00E31D76">
            <w:pPr>
              <w:pStyle w:val="proc"/>
              <w:numPr>
                <w:ilvl w:val="0"/>
                <w:numId w:val="36"/>
              </w:numPr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8229B" w:rsidRPr="00774616" w:rsidRDefault="0078229B" w:rsidP="00051286">
            <w:pPr>
              <w:pStyle w:val="proc"/>
              <w:numPr>
                <w:ilvl w:val="0"/>
                <w:numId w:val="0"/>
              </w:numPr>
              <w:rPr>
                <w:sz w:val="24"/>
                <w:szCs w:val="24"/>
                <w:lang w:val="pt-BR"/>
              </w:rPr>
            </w:pPr>
            <w:r w:rsidRPr="0007295E">
              <w:rPr>
                <w:lang w:val="pt-BR"/>
              </w:rPr>
              <w:t xml:space="preserve">O </w:t>
            </w:r>
            <w:r>
              <w:rPr>
                <w:lang w:val="pt-BR"/>
              </w:rPr>
              <w:t>usuário clica em “OK</w:t>
            </w:r>
            <w:proofErr w:type="gramStart"/>
            <w:r>
              <w:rPr>
                <w:lang w:val="pt-BR"/>
              </w:rPr>
              <w:t>”</w:t>
            </w:r>
            <w:proofErr w:type="gramEnd"/>
            <w:r>
              <w:rPr>
                <w:lang w:val="pt-BR"/>
              </w:rPr>
              <w:tab/>
            </w:r>
          </w:p>
        </w:tc>
        <w:tc>
          <w:tcPr>
            <w:tcW w:w="5596" w:type="dxa"/>
          </w:tcPr>
          <w:p w:rsidR="0078229B" w:rsidRDefault="0078229B" w:rsidP="00051286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sistema não mostra a localização do usuário</w:t>
            </w:r>
          </w:p>
        </w:tc>
        <w:tc>
          <w:tcPr>
            <w:tcW w:w="714" w:type="dxa"/>
          </w:tcPr>
          <w:p w:rsidR="0078229B" w:rsidRDefault="0078229B" w:rsidP="006E0EDC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OK</w:t>
            </w:r>
          </w:p>
        </w:tc>
        <w:tc>
          <w:tcPr>
            <w:tcW w:w="714" w:type="dxa"/>
          </w:tcPr>
          <w:p w:rsidR="0078229B" w:rsidRPr="00A43824" w:rsidRDefault="0078229B" w:rsidP="006E0EDC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78229B" w:rsidRPr="00A43824" w:rsidTr="0078229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13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29B" w:rsidRDefault="0078229B" w:rsidP="00E31D76">
            <w:pPr>
              <w:pStyle w:val="proc"/>
              <w:numPr>
                <w:ilvl w:val="0"/>
                <w:numId w:val="36"/>
              </w:numPr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8229B" w:rsidRPr="00774616" w:rsidRDefault="0078229B" w:rsidP="00051286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  <w:lang w:val="pt-BR"/>
              </w:rPr>
            </w:pPr>
            <w:r w:rsidRPr="00774616">
              <w:rPr>
                <w:sz w:val="24"/>
                <w:szCs w:val="24"/>
                <w:lang w:val="pt-BR"/>
              </w:rPr>
              <w:t>O caso de uso é encerrado.</w:t>
            </w:r>
          </w:p>
        </w:tc>
        <w:tc>
          <w:tcPr>
            <w:tcW w:w="5596" w:type="dxa"/>
          </w:tcPr>
          <w:p w:rsidR="0078229B" w:rsidRDefault="0078229B" w:rsidP="00051286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Caso de uso finalizado</w:t>
            </w:r>
          </w:p>
        </w:tc>
        <w:tc>
          <w:tcPr>
            <w:tcW w:w="714" w:type="dxa"/>
          </w:tcPr>
          <w:p w:rsidR="0078229B" w:rsidRDefault="0078229B" w:rsidP="006E0EDC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OK</w:t>
            </w:r>
          </w:p>
        </w:tc>
        <w:tc>
          <w:tcPr>
            <w:tcW w:w="714" w:type="dxa"/>
          </w:tcPr>
          <w:p w:rsidR="0078229B" w:rsidRPr="00A43824" w:rsidRDefault="0078229B" w:rsidP="006E0EDC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</w:tbl>
    <w:p w:rsidR="00E31D76" w:rsidRDefault="00E31D76" w:rsidP="00E31D76">
      <w:pPr>
        <w:pStyle w:val="bp"/>
        <w:spacing w:before="0" w:after="0"/>
      </w:pPr>
    </w:p>
    <w:p w:rsidR="00AF03A6" w:rsidRDefault="00AF03A6" w:rsidP="00E31D76">
      <w:pPr>
        <w:pStyle w:val="bp"/>
        <w:spacing w:before="0" w:after="0"/>
      </w:pPr>
    </w:p>
    <w:p w:rsidR="00E31D76" w:rsidRDefault="00E31D76" w:rsidP="00E31D76">
      <w:pPr>
        <w:pStyle w:val="bp"/>
        <w:spacing w:before="0" w:after="0"/>
      </w:pPr>
    </w:p>
    <w:p w:rsidR="00E31D76" w:rsidRDefault="00E31D76" w:rsidP="00E31D76">
      <w:pPr>
        <w:pStyle w:val="bp"/>
        <w:spacing w:before="0" w:after="0"/>
      </w:pPr>
    </w:p>
    <w:p w:rsidR="00634844" w:rsidRDefault="00634844" w:rsidP="00E31D76">
      <w:pPr>
        <w:pStyle w:val="bp"/>
        <w:spacing w:before="0" w:after="0"/>
      </w:pPr>
    </w:p>
    <w:p w:rsidR="00634844" w:rsidRDefault="00634844" w:rsidP="00E31D76">
      <w:pPr>
        <w:pStyle w:val="bp"/>
        <w:spacing w:before="0" w:after="0"/>
      </w:pPr>
    </w:p>
    <w:p w:rsidR="00634844" w:rsidRDefault="00634844" w:rsidP="00E31D76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E31D76" w:rsidRPr="00F511EA" w:rsidTr="006E0EDC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31D76" w:rsidRDefault="00E31D76" w:rsidP="006E0EDC">
            <w:pPr>
              <w:pStyle w:val="bp"/>
              <w:spacing w:before="0" w:after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lastRenderedPageBreak/>
              <w:t>TABELA DE DADOS DO TESTE</w:t>
            </w:r>
          </w:p>
        </w:tc>
      </w:tr>
      <w:tr w:rsidR="00E31D76" w:rsidTr="006E0EDC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31D76" w:rsidRDefault="00E31D76" w:rsidP="006E0EDC">
            <w:pPr>
              <w:pStyle w:val="bp"/>
              <w:spacing w:before="0" w:after="0"/>
              <w:rPr>
                <w:b/>
                <w:color w:val="0000FF"/>
                <w:lang w:val="pt-BR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1D76" w:rsidRDefault="00E31D76" w:rsidP="006E0EDC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1D76" w:rsidRDefault="00E31D76" w:rsidP="006E0EDC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1D76" w:rsidRDefault="00E31D76" w:rsidP="006E0EDC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1D76" w:rsidRDefault="00E31D76" w:rsidP="006E0EDC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1D76" w:rsidRDefault="00E31D76" w:rsidP="006E0EDC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794529" w:rsidTr="00051286">
        <w:tc>
          <w:tcPr>
            <w:tcW w:w="2448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794529" w:rsidRPr="00321312" w:rsidRDefault="00794529" w:rsidP="00051286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Campo Produto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794529" w:rsidRPr="00321312" w:rsidRDefault="00794529" w:rsidP="00051286">
            <w:pPr>
              <w:pStyle w:val="bp"/>
              <w:spacing w:before="0" w:after="0"/>
            </w:pPr>
            <w:proofErr w:type="spellStart"/>
            <w:r>
              <w:t>Laranja</w:t>
            </w:r>
            <w:proofErr w:type="spellEnd"/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94529" w:rsidRDefault="00794529" w:rsidP="00051286">
            <w:pPr>
              <w:pStyle w:val="bp"/>
              <w:spacing w:before="0" w:after="0"/>
            </w:pPr>
            <w:proofErr w:type="spellStart"/>
            <w:r>
              <w:t>Melancia</w:t>
            </w:r>
            <w:proofErr w:type="spellEnd"/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94529" w:rsidRDefault="00794529" w:rsidP="00051286">
            <w:pPr>
              <w:pStyle w:val="bp"/>
              <w:spacing w:before="0" w:after="0"/>
            </w:pPr>
            <w:proofErr w:type="spellStart"/>
            <w:r>
              <w:t>Maracujá</w:t>
            </w:r>
            <w:proofErr w:type="spellEnd"/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94529" w:rsidRDefault="00794529" w:rsidP="00051286">
            <w:pPr>
              <w:pStyle w:val="bp"/>
              <w:spacing w:before="0" w:after="0"/>
            </w:pPr>
            <w:proofErr w:type="spellStart"/>
            <w:r>
              <w:t>Goiaba</w:t>
            </w:r>
            <w:proofErr w:type="spellEnd"/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94529" w:rsidRDefault="00794529" w:rsidP="00051286">
            <w:pPr>
              <w:pStyle w:val="bp"/>
              <w:spacing w:before="0" w:after="0"/>
            </w:pPr>
            <w:proofErr w:type="spellStart"/>
            <w:r>
              <w:t>Morango</w:t>
            </w:r>
            <w:proofErr w:type="spellEnd"/>
          </w:p>
        </w:tc>
      </w:tr>
      <w:tr w:rsidR="00794529" w:rsidTr="00051286">
        <w:tc>
          <w:tcPr>
            <w:tcW w:w="2448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794529" w:rsidRDefault="00794529" w:rsidP="00051286">
            <w:pPr>
              <w:pStyle w:val="bp"/>
              <w:spacing w:before="0" w:after="0"/>
              <w:rPr>
                <w:color w:val="0000FF"/>
                <w:lang w:val="pt-BR"/>
              </w:rPr>
            </w:pPr>
            <w:r w:rsidRPr="0046399A">
              <w:rPr>
                <w:lang w:val="pt-BR"/>
              </w:rPr>
              <w:t>Campo Preço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794529" w:rsidRDefault="00794529" w:rsidP="00051286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6,00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94529" w:rsidRDefault="00794529" w:rsidP="00051286">
            <w:pPr>
              <w:pStyle w:val="bp"/>
              <w:spacing w:before="0" w:after="0"/>
            </w:pPr>
            <w:r>
              <w:t>5,50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94529" w:rsidRDefault="00794529" w:rsidP="00051286">
            <w:pPr>
              <w:pStyle w:val="bp"/>
              <w:spacing w:before="0" w:after="0"/>
            </w:pPr>
            <w:r>
              <w:t>5,00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94529" w:rsidRDefault="00794529" w:rsidP="00051286">
            <w:pPr>
              <w:pStyle w:val="bp"/>
              <w:spacing w:before="0" w:after="0"/>
            </w:pPr>
            <w:r>
              <w:t>5,45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94529" w:rsidRDefault="00794529" w:rsidP="00051286">
            <w:pPr>
              <w:pStyle w:val="bp"/>
              <w:spacing w:before="0" w:after="0"/>
            </w:pPr>
            <w:r>
              <w:t>5,60</w:t>
            </w:r>
          </w:p>
        </w:tc>
      </w:tr>
    </w:tbl>
    <w:p w:rsidR="00E31D76" w:rsidRDefault="00E31D76" w:rsidP="00E31D76">
      <w:pPr>
        <w:pStyle w:val="bp"/>
        <w:spacing w:before="0" w:after="0"/>
      </w:pPr>
    </w:p>
    <w:p w:rsidR="00E31D76" w:rsidRDefault="00E31D76" w:rsidP="00575471">
      <w:pPr>
        <w:pStyle w:val="bp"/>
        <w:spacing w:before="0" w:after="0"/>
      </w:pPr>
    </w:p>
    <w:p w:rsidR="005B19A8" w:rsidRDefault="005B19A8" w:rsidP="00575471">
      <w:pPr>
        <w:pStyle w:val="bp"/>
        <w:spacing w:before="0" w:after="0"/>
      </w:pPr>
    </w:p>
    <w:p w:rsidR="005B19A8" w:rsidRDefault="005B19A8" w:rsidP="00575471">
      <w:pPr>
        <w:pStyle w:val="bp"/>
        <w:spacing w:before="0" w:after="0"/>
      </w:pPr>
    </w:p>
    <w:p w:rsidR="005B19A8" w:rsidRDefault="005B19A8" w:rsidP="00575471">
      <w:pPr>
        <w:pStyle w:val="bp"/>
        <w:spacing w:before="0" w:after="0"/>
      </w:pPr>
    </w:p>
    <w:p w:rsidR="005B19A8" w:rsidRDefault="005B19A8" w:rsidP="00575471">
      <w:pPr>
        <w:pStyle w:val="bp"/>
        <w:spacing w:before="0" w:after="0"/>
      </w:pPr>
    </w:p>
    <w:p w:rsidR="005B19A8" w:rsidRDefault="005B19A8" w:rsidP="00575471">
      <w:pPr>
        <w:pStyle w:val="bp"/>
        <w:spacing w:before="0" w:after="0"/>
      </w:pPr>
    </w:p>
    <w:p w:rsidR="005B19A8" w:rsidRDefault="005B19A8" w:rsidP="00575471">
      <w:pPr>
        <w:pStyle w:val="bp"/>
        <w:spacing w:before="0" w:after="0"/>
      </w:pPr>
    </w:p>
    <w:p w:rsidR="005B19A8" w:rsidRDefault="005B19A8" w:rsidP="00575471">
      <w:pPr>
        <w:pStyle w:val="bp"/>
        <w:spacing w:before="0" w:after="0"/>
      </w:pPr>
    </w:p>
    <w:p w:rsidR="005B19A8" w:rsidRDefault="005B19A8" w:rsidP="00575471">
      <w:pPr>
        <w:pStyle w:val="bp"/>
        <w:spacing w:before="0" w:after="0"/>
      </w:pPr>
    </w:p>
    <w:p w:rsidR="005B19A8" w:rsidRDefault="005B19A8" w:rsidP="00575471">
      <w:pPr>
        <w:pStyle w:val="bp"/>
        <w:spacing w:before="0" w:after="0"/>
      </w:pPr>
    </w:p>
    <w:p w:rsidR="005B19A8" w:rsidRDefault="005B19A8" w:rsidP="00575471">
      <w:pPr>
        <w:pStyle w:val="bp"/>
        <w:spacing w:before="0" w:after="0"/>
      </w:pPr>
    </w:p>
    <w:p w:rsidR="005B19A8" w:rsidRDefault="005B19A8" w:rsidP="00575471">
      <w:pPr>
        <w:pStyle w:val="bp"/>
        <w:spacing w:before="0" w:after="0"/>
      </w:pPr>
    </w:p>
    <w:p w:rsidR="005B19A8" w:rsidRDefault="005B19A8" w:rsidP="00575471">
      <w:pPr>
        <w:pStyle w:val="bp"/>
        <w:spacing w:before="0" w:after="0"/>
      </w:pPr>
    </w:p>
    <w:p w:rsidR="005B19A8" w:rsidRDefault="005B19A8" w:rsidP="00575471">
      <w:pPr>
        <w:pStyle w:val="bp"/>
        <w:spacing w:before="0" w:after="0"/>
      </w:pPr>
    </w:p>
    <w:p w:rsidR="005B19A8" w:rsidRDefault="005B19A8" w:rsidP="00575471">
      <w:pPr>
        <w:pStyle w:val="bp"/>
        <w:spacing w:before="0" w:after="0"/>
      </w:pPr>
    </w:p>
    <w:p w:rsidR="005B19A8" w:rsidRDefault="005B19A8" w:rsidP="00575471">
      <w:pPr>
        <w:pStyle w:val="bp"/>
        <w:spacing w:before="0" w:after="0"/>
      </w:pPr>
    </w:p>
    <w:p w:rsidR="005B19A8" w:rsidRDefault="005B19A8" w:rsidP="00575471">
      <w:pPr>
        <w:pStyle w:val="bp"/>
        <w:spacing w:before="0" w:after="0"/>
      </w:pPr>
    </w:p>
    <w:p w:rsidR="005B19A8" w:rsidRDefault="005B19A8" w:rsidP="00575471">
      <w:pPr>
        <w:pStyle w:val="bp"/>
        <w:spacing w:before="0" w:after="0"/>
      </w:pPr>
    </w:p>
    <w:p w:rsidR="005B19A8" w:rsidRDefault="005B19A8" w:rsidP="00575471">
      <w:pPr>
        <w:pStyle w:val="bp"/>
        <w:spacing w:before="0" w:after="0"/>
      </w:pPr>
    </w:p>
    <w:p w:rsidR="005B19A8" w:rsidRDefault="005B19A8" w:rsidP="00575471">
      <w:pPr>
        <w:pStyle w:val="bp"/>
        <w:spacing w:before="0" w:after="0"/>
      </w:pPr>
    </w:p>
    <w:p w:rsidR="005B19A8" w:rsidRDefault="005B19A8" w:rsidP="00575471">
      <w:pPr>
        <w:pStyle w:val="bp"/>
        <w:spacing w:before="0" w:after="0"/>
      </w:pPr>
    </w:p>
    <w:p w:rsidR="005B19A8" w:rsidRDefault="005B19A8" w:rsidP="00575471">
      <w:pPr>
        <w:pStyle w:val="bp"/>
        <w:spacing w:before="0" w:after="0"/>
      </w:pPr>
    </w:p>
    <w:p w:rsidR="005B19A8" w:rsidRDefault="005B19A8" w:rsidP="00575471">
      <w:pPr>
        <w:pStyle w:val="bp"/>
        <w:spacing w:before="0" w:after="0"/>
      </w:pPr>
    </w:p>
    <w:p w:rsidR="005B19A8" w:rsidRDefault="005B19A8" w:rsidP="00575471">
      <w:pPr>
        <w:pStyle w:val="bp"/>
        <w:spacing w:before="0" w:after="0"/>
      </w:pPr>
    </w:p>
    <w:p w:rsidR="005B19A8" w:rsidRDefault="005B19A8" w:rsidP="00575471">
      <w:pPr>
        <w:pStyle w:val="bp"/>
        <w:spacing w:before="0" w:after="0"/>
      </w:pPr>
    </w:p>
    <w:p w:rsidR="005B19A8" w:rsidRDefault="005B19A8" w:rsidP="00575471">
      <w:pPr>
        <w:pStyle w:val="bp"/>
        <w:spacing w:before="0" w:after="0"/>
      </w:pPr>
    </w:p>
    <w:p w:rsidR="005B19A8" w:rsidRDefault="005B19A8" w:rsidP="00575471">
      <w:pPr>
        <w:pStyle w:val="bp"/>
        <w:spacing w:before="0" w:after="0"/>
      </w:pPr>
    </w:p>
    <w:p w:rsidR="005B19A8" w:rsidRDefault="005B19A8" w:rsidP="00575471">
      <w:pPr>
        <w:pStyle w:val="bp"/>
        <w:spacing w:before="0" w:after="0"/>
      </w:pPr>
    </w:p>
    <w:p w:rsidR="005B19A8" w:rsidRDefault="005B19A8" w:rsidP="00575471">
      <w:pPr>
        <w:pStyle w:val="bp"/>
        <w:spacing w:before="0" w:after="0"/>
      </w:pPr>
    </w:p>
    <w:p w:rsidR="005B19A8" w:rsidRDefault="005B19A8" w:rsidP="00575471">
      <w:pPr>
        <w:pStyle w:val="bp"/>
        <w:spacing w:before="0" w:after="0"/>
      </w:pPr>
    </w:p>
    <w:p w:rsidR="005B19A8" w:rsidRDefault="005B19A8" w:rsidP="00575471">
      <w:pPr>
        <w:pStyle w:val="bp"/>
        <w:spacing w:before="0" w:after="0"/>
      </w:pPr>
    </w:p>
    <w:tbl>
      <w:tblPr>
        <w:tblW w:w="1318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880"/>
        <w:gridCol w:w="30"/>
        <w:gridCol w:w="2686"/>
        <w:gridCol w:w="5596"/>
        <w:gridCol w:w="714"/>
        <w:gridCol w:w="714"/>
      </w:tblGrid>
      <w:tr w:rsidR="005B19A8" w:rsidTr="00051286">
        <w:trPr>
          <w:cantSplit/>
          <w:tblHeader/>
        </w:trPr>
        <w:tc>
          <w:tcPr>
            <w:tcW w:w="3477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B19A8" w:rsidRDefault="005B19A8" w:rsidP="00051286">
            <w:pPr>
              <w:pStyle w:val="bp"/>
              <w:rPr>
                <w:b/>
                <w:lang w:val="pt-BR"/>
              </w:rPr>
            </w:pPr>
            <w:bookmarkStart w:id="0" w:name="_GoBack" w:colFirst="1" w:colLast="1"/>
            <w:r>
              <w:rPr>
                <w:b/>
                <w:lang w:val="pt-BR"/>
              </w:rPr>
              <w:lastRenderedPageBreak/>
              <w:t>Caso de Teste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B19A8" w:rsidRPr="004F1710" w:rsidRDefault="005B19A8" w:rsidP="00051286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 w:rsidRPr="004F1710">
              <w:rPr>
                <w:sz w:val="24"/>
                <w:szCs w:val="24"/>
                <w:lang w:val="pt-BR"/>
              </w:rPr>
              <w:t>Marcar Ponto do Produto</w:t>
            </w:r>
          </w:p>
        </w:tc>
      </w:tr>
      <w:tr w:rsidR="005B19A8" w:rsidTr="00051286">
        <w:trPr>
          <w:cantSplit/>
          <w:tblHeader/>
        </w:trPr>
        <w:tc>
          <w:tcPr>
            <w:tcW w:w="3477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B19A8" w:rsidRDefault="005B19A8" w:rsidP="00051286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 Caso de Uso em Teste: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B19A8" w:rsidRPr="004F1710" w:rsidRDefault="005B19A8" w:rsidP="00051286">
            <w:pPr>
              <w:pStyle w:val="bp"/>
              <w:spacing w:before="0" w:after="0"/>
              <w:rPr>
                <w:sz w:val="24"/>
                <w:szCs w:val="24"/>
                <w:lang w:val="pt-BR"/>
              </w:rPr>
            </w:pPr>
            <w:r w:rsidRPr="004F1710">
              <w:rPr>
                <w:sz w:val="24"/>
                <w:szCs w:val="24"/>
                <w:lang w:val="pt-BR"/>
              </w:rPr>
              <w:t>Marcar Produto no Mapa sem sucesso (não marca o produto no mapa)</w:t>
            </w:r>
          </w:p>
        </w:tc>
      </w:tr>
      <w:tr w:rsidR="005B19A8" w:rsidRPr="00F511EA" w:rsidTr="00051286">
        <w:trPr>
          <w:cantSplit/>
          <w:trHeight w:val="711"/>
          <w:tblHeader/>
        </w:trPr>
        <w:tc>
          <w:tcPr>
            <w:tcW w:w="3477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B19A8" w:rsidRDefault="005B19A8" w:rsidP="00051286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 Descrição do Teste: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B19A8" w:rsidRPr="004F1710" w:rsidRDefault="005B19A8" w:rsidP="00051286">
            <w:pPr>
              <w:pStyle w:val="bp"/>
              <w:spacing w:before="0" w:after="0"/>
              <w:rPr>
                <w:sz w:val="24"/>
                <w:szCs w:val="24"/>
                <w:lang w:val="pt-BR"/>
              </w:rPr>
            </w:pPr>
            <w:r w:rsidRPr="004F1710">
              <w:rPr>
                <w:sz w:val="24"/>
                <w:szCs w:val="24"/>
                <w:lang w:val="pt-BR"/>
              </w:rPr>
              <w:t>O Caso de teste tem como retorno o aviso que o produto não foi marcado com sucesso.</w:t>
            </w:r>
          </w:p>
        </w:tc>
      </w:tr>
      <w:tr w:rsidR="005B19A8" w:rsidRPr="00F511EA" w:rsidTr="00051286">
        <w:trPr>
          <w:cantSplit/>
          <w:tblHeader/>
        </w:trPr>
        <w:tc>
          <w:tcPr>
            <w:tcW w:w="3477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B19A8" w:rsidRDefault="005B19A8" w:rsidP="00051286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Pré-condições</w:t>
            </w:r>
            <w:proofErr w:type="spellEnd"/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B19A8" w:rsidRPr="004F1710" w:rsidRDefault="005B19A8" w:rsidP="00051286">
            <w:pPr>
              <w:pStyle w:val="Corpodetexto"/>
              <w:rPr>
                <w:b w:val="0"/>
                <w:szCs w:val="24"/>
                <w:lang w:val="pt-BR"/>
              </w:rPr>
            </w:pPr>
            <w:r w:rsidRPr="004F1710">
              <w:rPr>
                <w:b w:val="0"/>
                <w:szCs w:val="24"/>
                <w:lang w:val="pt-BR"/>
              </w:rPr>
              <w:t xml:space="preserve">Usuário </w:t>
            </w:r>
            <w:proofErr w:type="spellStart"/>
            <w:r w:rsidRPr="004F1710">
              <w:rPr>
                <w:b w:val="0"/>
                <w:szCs w:val="24"/>
                <w:lang w:val="pt-BR"/>
              </w:rPr>
              <w:t>logado</w:t>
            </w:r>
            <w:proofErr w:type="spellEnd"/>
            <w:r w:rsidRPr="004F1710">
              <w:rPr>
                <w:b w:val="0"/>
                <w:szCs w:val="24"/>
                <w:lang w:val="pt-BR"/>
              </w:rPr>
              <w:t xml:space="preserve"> no Sistema, e acessando a internet.</w:t>
            </w:r>
          </w:p>
        </w:tc>
      </w:tr>
      <w:tr w:rsidR="005B19A8" w:rsidTr="00051286">
        <w:trPr>
          <w:cantSplit/>
          <w:tblHeader/>
        </w:trPr>
        <w:tc>
          <w:tcPr>
            <w:tcW w:w="3477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B19A8" w:rsidRDefault="005B19A8" w:rsidP="00051286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Pós-condições</w:t>
            </w:r>
            <w:proofErr w:type="spellEnd"/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B19A8" w:rsidRPr="004F1710" w:rsidRDefault="008A1D58" w:rsidP="00051286">
            <w:pPr>
              <w:pStyle w:val="bp"/>
              <w:rPr>
                <w:sz w:val="24"/>
                <w:szCs w:val="24"/>
              </w:rPr>
            </w:pPr>
            <w:r w:rsidRPr="004F1710">
              <w:rPr>
                <w:sz w:val="24"/>
                <w:szCs w:val="24"/>
                <w:lang w:val="pt-BR"/>
              </w:rPr>
              <w:t>O sistema não marca o produto com sucesso no mapa para o usuário.</w:t>
            </w:r>
          </w:p>
        </w:tc>
      </w:tr>
      <w:bookmarkEnd w:id="0"/>
      <w:tr w:rsidR="005B19A8" w:rsidTr="00051286">
        <w:trPr>
          <w:cantSplit/>
          <w:tblHeader/>
        </w:trPr>
        <w:tc>
          <w:tcPr>
            <w:tcW w:w="344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B19A8" w:rsidRDefault="005B19A8" w:rsidP="00051286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Observações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B19A8" w:rsidRDefault="005B19A8" w:rsidP="00051286">
            <w:pPr>
              <w:pStyle w:val="bp"/>
              <w:spacing w:before="0" w:after="0"/>
              <w:rPr>
                <w:b/>
                <w:bCs/>
                <w:color w:val="FF0000"/>
                <w:sz w:val="24"/>
                <w:lang w:val="pt-BR"/>
              </w:rPr>
            </w:pPr>
          </w:p>
        </w:tc>
      </w:tr>
      <w:tr w:rsidR="005B19A8" w:rsidTr="00051286">
        <w:trPr>
          <w:cantSplit/>
          <w:tblHeader/>
        </w:trPr>
        <w:tc>
          <w:tcPr>
            <w:tcW w:w="3447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B19A8" w:rsidRDefault="005B19A8" w:rsidP="00051286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Resultados (Passou/Falhou/Aviso/Incompleto)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B19A8" w:rsidRDefault="005B19A8" w:rsidP="00051286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  <w:r>
              <w:rPr>
                <w:b/>
                <w:bCs/>
                <w:color w:val="FF0000"/>
                <w:sz w:val="24"/>
                <w:lang w:val="pt-BR"/>
              </w:rPr>
              <w:t>Passou</w:t>
            </w:r>
          </w:p>
        </w:tc>
      </w:tr>
      <w:tr w:rsidR="005B19A8" w:rsidTr="000512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B19A8" w:rsidRDefault="005B19A8" w:rsidP="00051286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5B19A8" w:rsidRDefault="005B19A8" w:rsidP="00051286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PASSOS DO TESTE</w:t>
            </w:r>
          </w:p>
        </w:tc>
        <w:tc>
          <w:tcPr>
            <w:tcW w:w="5596" w:type="dxa"/>
            <w:shd w:val="clear" w:color="auto" w:fill="C0C0C0"/>
          </w:tcPr>
          <w:p w:rsidR="005B19A8" w:rsidRDefault="005B19A8" w:rsidP="00051286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RESULTADOS ESPERADO</w:t>
            </w:r>
          </w:p>
        </w:tc>
        <w:tc>
          <w:tcPr>
            <w:tcW w:w="714" w:type="dxa"/>
            <w:shd w:val="clear" w:color="auto" w:fill="C0C0C0"/>
          </w:tcPr>
          <w:p w:rsidR="005B19A8" w:rsidRDefault="005B19A8" w:rsidP="0005128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5B19A8" w:rsidRDefault="005B19A8" w:rsidP="0005128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5B19A8" w:rsidRPr="00A43824" w:rsidTr="000512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9A8" w:rsidRDefault="005B19A8" w:rsidP="005B19A8">
            <w:pPr>
              <w:pStyle w:val="proc"/>
              <w:numPr>
                <w:ilvl w:val="0"/>
                <w:numId w:val="37"/>
              </w:numPr>
              <w:tabs>
                <w:tab w:val="left" w:pos="-142"/>
              </w:tabs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B19A8" w:rsidRPr="00A43824" w:rsidRDefault="005B19A8" w:rsidP="00051286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  <w:lang w:val="pt-BR"/>
              </w:rPr>
            </w:pPr>
            <w:r w:rsidRPr="0007295E">
              <w:rPr>
                <w:lang w:val="pt-BR"/>
              </w:rPr>
              <w:t>O usuário clica no campo “</w:t>
            </w:r>
            <w:r>
              <w:rPr>
                <w:lang w:val="pt-BR"/>
              </w:rPr>
              <w:t>Marcar Ponto</w:t>
            </w:r>
            <w:proofErr w:type="gramStart"/>
            <w:r w:rsidRPr="0007295E">
              <w:rPr>
                <w:lang w:val="pt-BR"/>
              </w:rPr>
              <w:t xml:space="preserve">” </w:t>
            </w:r>
            <w:r>
              <w:rPr>
                <w:lang w:val="pt-BR"/>
              </w:rPr>
              <w:t>;</w:t>
            </w:r>
            <w:proofErr w:type="gramEnd"/>
          </w:p>
        </w:tc>
        <w:tc>
          <w:tcPr>
            <w:tcW w:w="5596" w:type="dxa"/>
          </w:tcPr>
          <w:p w:rsidR="005B19A8" w:rsidRPr="00A43824" w:rsidRDefault="005B19A8" w:rsidP="00051286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Inicialização do carregamento do mapa</w:t>
            </w:r>
          </w:p>
        </w:tc>
        <w:tc>
          <w:tcPr>
            <w:tcW w:w="714" w:type="dxa"/>
          </w:tcPr>
          <w:p w:rsidR="005B19A8" w:rsidRPr="00A43824" w:rsidRDefault="005B19A8" w:rsidP="00051286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OK</w:t>
            </w:r>
          </w:p>
        </w:tc>
        <w:tc>
          <w:tcPr>
            <w:tcW w:w="714" w:type="dxa"/>
          </w:tcPr>
          <w:p w:rsidR="005B19A8" w:rsidRPr="00A43824" w:rsidRDefault="005B19A8" w:rsidP="00051286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5B19A8" w:rsidRPr="00A43824" w:rsidTr="000512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9A8" w:rsidRDefault="005B19A8" w:rsidP="005B19A8">
            <w:pPr>
              <w:pStyle w:val="proc"/>
              <w:numPr>
                <w:ilvl w:val="0"/>
                <w:numId w:val="37"/>
              </w:numPr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B19A8" w:rsidRPr="00A43824" w:rsidRDefault="005B19A8" w:rsidP="00051286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="Arial" w:hAnsi="Arial"/>
                <w:sz w:val="20"/>
                <w:lang w:val="pt-BR"/>
              </w:rPr>
            </w:pPr>
            <w:r>
              <w:rPr>
                <w:lang w:val="pt-BR"/>
              </w:rPr>
              <w:t>O s</w:t>
            </w:r>
            <w:r w:rsidRPr="00F56B9D">
              <w:rPr>
                <w:lang w:val="pt-BR"/>
              </w:rPr>
              <w:t>istema carrega o mapa;</w:t>
            </w:r>
          </w:p>
        </w:tc>
        <w:tc>
          <w:tcPr>
            <w:tcW w:w="5596" w:type="dxa"/>
          </w:tcPr>
          <w:p w:rsidR="005B19A8" w:rsidRDefault="005B19A8" w:rsidP="00051286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Aparecer o mapa para o usuário</w:t>
            </w:r>
          </w:p>
        </w:tc>
        <w:tc>
          <w:tcPr>
            <w:tcW w:w="714" w:type="dxa"/>
          </w:tcPr>
          <w:p w:rsidR="005B19A8" w:rsidRDefault="005B19A8" w:rsidP="00051286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OK</w:t>
            </w:r>
          </w:p>
        </w:tc>
        <w:tc>
          <w:tcPr>
            <w:tcW w:w="714" w:type="dxa"/>
          </w:tcPr>
          <w:p w:rsidR="005B19A8" w:rsidRPr="00A43824" w:rsidRDefault="005B19A8" w:rsidP="00051286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5B19A8" w:rsidRPr="00A43824" w:rsidTr="000512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9A8" w:rsidRDefault="005B19A8" w:rsidP="005B19A8">
            <w:pPr>
              <w:pStyle w:val="proc"/>
              <w:numPr>
                <w:ilvl w:val="0"/>
                <w:numId w:val="37"/>
              </w:numPr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B19A8" w:rsidRPr="00473C50" w:rsidRDefault="005B19A8" w:rsidP="00051286">
            <w:pPr>
              <w:pStyle w:val="Corpodetexto"/>
              <w:spacing w:line="360" w:lineRule="auto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O s</w:t>
            </w:r>
            <w:r w:rsidRPr="00F56381">
              <w:rPr>
                <w:b w:val="0"/>
                <w:lang w:val="pt-BR"/>
              </w:rPr>
              <w:t>istema mostra localização atual do produto</w:t>
            </w:r>
          </w:p>
        </w:tc>
        <w:tc>
          <w:tcPr>
            <w:tcW w:w="5596" w:type="dxa"/>
          </w:tcPr>
          <w:p w:rsidR="005B19A8" w:rsidRDefault="005B19A8" w:rsidP="00051286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Exibição do mapa com a localização atual do produto</w:t>
            </w:r>
          </w:p>
        </w:tc>
        <w:tc>
          <w:tcPr>
            <w:tcW w:w="714" w:type="dxa"/>
          </w:tcPr>
          <w:p w:rsidR="005B19A8" w:rsidRDefault="005B19A8" w:rsidP="00051286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OK</w:t>
            </w:r>
          </w:p>
        </w:tc>
        <w:tc>
          <w:tcPr>
            <w:tcW w:w="714" w:type="dxa"/>
          </w:tcPr>
          <w:p w:rsidR="005B19A8" w:rsidRPr="00A43824" w:rsidRDefault="005B19A8" w:rsidP="00051286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5B19A8" w:rsidRPr="00A43824" w:rsidTr="000512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9A8" w:rsidRDefault="005B19A8" w:rsidP="005B19A8">
            <w:pPr>
              <w:pStyle w:val="proc"/>
              <w:numPr>
                <w:ilvl w:val="0"/>
                <w:numId w:val="37"/>
              </w:numPr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B19A8" w:rsidRPr="00642AA4" w:rsidRDefault="00642AA4" w:rsidP="00642AA4">
            <w:pPr>
              <w:pStyle w:val="Corpodetexto"/>
              <w:spacing w:line="360" w:lineRule="auto"/>
              <w:ind w:left="34" w:hanging="42"/>
              <w:rPr>
                <w:b w:val="0"/>
                <w:lang w:val="pt-BR"/>
              </w:rPr>
            </w:pPr>
            <w:r w:rsidRPr="009C3FE4">
              <w:rPr>
                <w:b w:val="0"/>
                <w:lang w:val="pt-BR"/>
              </w:rPr>
              <w:t>Sistema abre uma janela para o usuário digitar produto e preço;</w:t>
            </w:r>
          </w:p>
        </w:tc>
        <w:tc>
          <w:tcPr>
            <w:tcW w:w="5596" w:type="dxa"/>
          </w:tcPr>
          <w:p w:rsidR="005B19A8" w:rsidRDefault="005B19A8" w:rsidP="00051286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Exibição de uma janela com a seguinte mensagem: </w:t>
            </w:r>
            <w:r w:rsidRPr="005A07EF">
              <w:rPr>
                <w:lang w:val="pt-BR"/>
              </w:rPr>
              <w:t xml:space="preserve">“Erro no </w:t>
            </w:r>
            <w:proofErr w:type="gramStart"/>
            <w:r w:rsidRPr="005A07EF">
              <w:rPr>
                <w:lang w:val="pt-BR"/>
              </w:rPr>
              <w:t>sistema ,</w:t>
            </w:r>
            <w:proofErr w:type="gramEnd"/>
            <w:r w:rsidRPr="005A07EF">
              <w:rPr>
                <w:lang w:val="pt-BR"/>
              </w:rPr>
              <w:t xml:space="preserve"> favor tente novamente”</w:t>
            </w:r>
          </w:p>
        </w:tc>
        <w:tc>
          <w:tcPr>
            <w:tcW w:w="714" w:type="dxa"/>
          </w:tcPr>
          <w:p w:rsidR="005B19A8" w:rsidRDefault="005B19A8" w:rsidP="00051286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OK</w:t>
            </w:r>
          </w:p>
        </w:tc>
        <w:tc>
          <w:tcPr>
            <w:tcW w:w="714" w:type="dxa"/>
          </w:tcPr>
          <w:p w:rsidR="005B19A8" w:rsidRPr="00A43824" w:rsidRDefault="005B19A8" w:rsidP="00051286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88043E" w:rsidRPr="00A43824" w:rsidTr="000512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43E" w:rsidRDefault="0088043E" w:rsidP="005B19A8">
            <w:pPr>
              <w:pStyle w:val="proc"/>
              <w:numPr>
                <w:ilvl w:val="0"/>
                <w:numId w:val="37"/>
              </w:numPr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8043E" w:rsidRPr="009C3FE4" w:rsidRDefault="0088043E" w:rsidP="0088043E">
            <w:pPr>
              <w:pStyle w:val="Corpodetexto"/>
              <w:spacing w:line="360" w:lineRule="auto"/>
              <w:ind w:left="34"/>
              <w:rPr>
                <w:b w:val="0"/>
                <w:lang w:val="pt-BR"/>
              </w:rPr>
            </w:pPr>
            <w:r w:rsidRPr="009C3FE4">
              <w:rPr>
                <w:b w:val="0"/>
                <w:lang w:val="pt-BR"/>
              </w:rPr>
              <w:t>Usuário digita o nome do produto e seu determinado preço que deseja marcar no mapa;</w:t>
            </w:r>
          </w:p>
        </w:tc>
        <w:tc>
          <w:tcPr>
            <w:tcW w:w="5596" w:type="dxa"/>
          </w:tcPr>
          <w:p w:rsidR="0088043E" w:rsidRDefault="000C4132" w:rsidP="00051286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Usuário digitado o nome do produto e preço</w:t>
            </w:r>
          </w:p>
        </w:tc>
        <w:tc>
          <w:tcPr>
            <w:tcW w:w="714" w:type="dxa"/>
          </w:tcPr>
          <w:p w:rsidR="0088043E" w:rsidRDefault="009B34BA" w:rsidP="00051286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OK</w:t>
            </w:r>
          </w:p>
        </w:tc>
        <w:tc>
          <w:tcPr>
            <w:tcW w:w="714" w:type="dxa"/>
          </w:tcPr>
          <w:p w:rsidR="0088043E" w:rsidRPr="00A43824" w:rsidRDefault="0088043E" w:rsidP="00051286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5B19A8" w:rsidRPr="00A43824" w:rsidTr="000512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9A8" w:rsidRDefault="005B19A8" w:rsidP="005B19A8">
            <w:pPr>
              <w:pStyle w:val="proc"/>
              <w:numPr>
                <w:ilvl w:val="0"/>
                <w:numId w:val="37"/>
              </w:numPr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B19A8" w:rsidRPr="00774616" w:rsidRDefault="005B19A8" w:rsidP="00051286">
            <w:pPr>
              <w:pStyle w:val="proc"/>
              <w:numPr>
                <w:ilvl w:val="0"/>
                <w:numId w:val="0"/>
              </w:numPr>
              <w:rPr>
                <w:sz w:val="24"/>
                <w:szCs w:val="24"/>
                <w:lang w:val="pt-BR"/>
              </w:rPr>
            </w:pPr>
            <w:r w:rsidRPr="0007295E">
              <w:rPr>
                <w:lang w:val="pt-BR"/>
              </w:rPr>
              <w:t xml:space="preserve">O </w:t>
            </w:r>
            <w:r>
              <w:rPr>
                <w:lang w:val="pt-BR"/>
              </w:rPr>
              <w:t>usuário clica em “OK</w:t>
            </w:r>
            <w:proofErr w:type="gramStart"/>
            <w:r>
              <w:rPr>
                <w:lang w:val="pt-BR"/>
              </w:rPr>
              <w:t>”</w:t>
            </w:r>
            <w:proofErr w:type="gramEnd"/>
            <w:r>
              <w:rPr>
                <w:lang w:val="pt-BR"/>
              </w:rPr>
              <w:tab/>
            </w:r>
          </w:p>
        </w:tc>
        <w:tc>
          <w:tcPr>
            <w:tcW w:w="5596" w:type="dxa"/>
          </w:tcPr>
          <w:p w:rsidR="005B19A8" w:rsidRDefault="005B19A8" w:rsidP="00051286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sistema não mostra a localização do usuário</w:t>
            </w:r>
          </w:p>
        </w:tc>
        <w:tc>
          <w:tcPr>
            <w:tcW w:w="714" w:type="dxa"/>
          </w:tcPr>
          <w:p w:rsidR="005B19A8" w:rsidRDefault="005B19A8" w:rsidP="00051286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OK</w:t>
            </w:r>
          </w:p>
        </w:tc>
        <w:tc>
          <w:tcPr>
            <w:tcW w:w="714" w:type="dxa"/>
          </w:tcPr>
          <w:p w:rsidR="005B19A8" w:rsidRPr="00A43824" w:rsidRDefault="005B19A8" w:rsidP="00051286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9246AF" w:rsidRPr="00A43824" w:rsidTr="000512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6AF" w:rsidRDefault="009246AF" w:rsidP="005B19A8">
            <w:pPr>
              <w:pStyle w:val="proc"/>
              <w:numPr>
                <w:ilvl w:val="0"/>
                <w:numId w:val="37"/>
              </w:numPr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6AF" w:rsidRPr="009246AF" w:rsidRDefault="009246AF" w:rsidP="009246AF">
            <w:pPr>
              <w:pStyle w:val="Corpodetexto"/>
              <w:spacing w:line="360" w:lineRule="auto"/>
              <w:ind w:hanging="42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O sistema informa</w:t>
            </w:r>
            <w:r w:rsidRPr="009C3FE4">
              <w:rPr>
                <w:b w:val="0"/>
                <w:lang w:val="pt-BR"/>
              </w:rPr>
              <w:t xml:space="preserve"> a seguinte mensagem: “Erro ao marcar o produto no mapa, favor tente novamente”.</w:t>
            </w:r>
          </w:p>
        </w:tc>
        <w:tc>
          <w:tcPr>
            <w:tcW w:w="5596" w:type="dxa"/>
          </w:tcPr>
          <w:p w:rsidR="009246AF" w:rsidRDefault="0097714C" w:rsidP="00051286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Erro ao marcar o produto no mapa</w:t>
            </w:r>
          </w:p>
        </w:tc>
        <w:tc>
          <w:tcPr>
            <w:tcW w:w="714" w:type="dxa"/>
          </w:tcPr>
          <w:p w:rsidR="009246AF" w:rsidRDefault="009B34BA" w:rsidP="00051286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OK</w:t>
            </w:r>
          </w:p>
        </w:tc>
        <w:tc>
          <w:tcPr>
            <w:tcW w:w="714" w:type="dxa"/>
          </w:tcPr>
          <w:p w:rsidR="009246AF" w:rsidRPr="00A43824" w:rsidRDefault="009246AF" w:rsidP="00051286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5B19A8" w:rsidRPr="00A43824" w:rsidTr="000512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13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9A8" w:rsidRDefault="005B19A8" w:rsidP="005B19A8">
            <w:pPr>
              <w:pStyle w:val="proc"/>
              <w:numPr>
                <w:ilvl w:val="0"/>
                <w:numId w:val="37"/>
              </w:numPr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B19A8" w:rsidRPr="00774616" w:rsidRDefault="005B19A8" w:rsidP="00051286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  <w:lang w:val="pt-BR"/>
              </w:rPr>
            </w:pPr>
            <w:r w:rsidRPr="00774616">
              <w:rPr>
                <w:sz w:val="24"/>
                <w:szCs w:val="24"/>
                <w:lang w:val="pt-BR"/>
              </w:rPr>
              <w:t>O caso de uso é encerrado.</w:t>
            </w:r>
          </w:p>
        </w:tc>
        <w:tc>
          <w:tcPr>
            <w:tcW w:w="5596" w:type="dxa"/>
          </w:tcPr>
          <w:p w:rsidR="005B19A8" w:rsidRDefault="005B19A8" w:rsidP="00051286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Caso de uso finalizado</w:t>
            </w:r>
          </w:p>
        </w:tc>
        <w:tc>
          <w:tcPr>
            <w:tcW w:w="714" w:type="dxa"/>
          </w:tcPr>
          <w:p w:rsidR="005B19A8" w:rsidRDefault="005B19A8" w:rsidP="00051286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OK</w:t>
            </w:r>
          </w:p>
        </w:tc>
        <w:tc>
          <w:tcPr>
            <w:tcW w:w="714" w:type="dxa"/>
          </w:tcPr>
          <w:p w:rsidR="005B19A8" w:rsidRPr="00A43824" w:rsidRDefault="005B19A8" w:rsidP="00051286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</w:tbl>
    <w:p w:rsidR="005B19A8" w:rsidRDefault="005B19A8" w:rsidP="00575471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F7026F" w:rsidRPr="00F511EA" w:rsidTr="00051286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7026F" w:rsidRDefault="00F7026F" w:rsidP="00051286">
            <w:pPr>
              <w:pStyle w:val="bp"/>
              <w:spacing w:before="0" w:after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TABELA DE DADOS DO TESTE</w:t>
            </w:r>
          </w:p>
        </w:tc>
      </w:tr>
      <w:tr w:rsidR="00F7026F" w:rsidTr="00051286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7026F" w:rsidRDefault="00F7026F" w:rsidP="00051286">
            <w:pPr>
              <w:pStyle w:val="bp"/>
              <w:spacing w:before="0" w:after="0"/>
              <w:rPr>
                <w:b/>
                <w:color w:val="0000FF"/>
                <w:lang w:val="pt-BR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7026F" w:rsidRDefault="00F7026F" w:rsidP="00051286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7026F" w:rsidRDefault="00F7026F" w:rsidP="00051286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7026F" w:rsidRDefault="00F7026F" w:rsidP="00051286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7026F" w:rsidRDefault="00F7026F" w:rsidP="00051286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7026F" w:rsidRDefault="00F7026F" w:rsidP="00051286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F7026F" w:rsidTr="00051286">
        <w:tc>
          <w:tcPr>
            <w:tcW w:w="2448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F7026F" w:rsidRPr="00321312" w:rsidRDefault="00F7026F" w:rsidP="00051286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Campo Produto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F7026F" w:rsidRPr="00321312" w:rsidRDefault="00F7026F" w:rsidP="00051286">
            <w:pPr>
              <w:pStyle w:val="bp"/>
              <w:spacing w:before="0" w:after="0"/>
            </w:pPr>
            <w:proofErr w:type="spellStart"/>
            <w:r>
              <w:t>Laranja</w:t>
            </w:r>
            <w:proofErr w:type="spellEnd"/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F7026F" w:rsidRDefault="00F7026F" w:rsidP="00051286">
            <w:pPr>
              <w:pStyle w:val="bp"/>
              <w:spacing w:before="0" w:after="0"/>
            </w:pPr>
            <w:proofErr w:type="spellStart"/>
            <w:r>
              <w:t>Melancia</w:t>
            </w:r>
            <w:proofErr w:type="spellEnd"/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F7026F" w:rsidRDefault="00F7026F" w:rsidP="00051286">
            <w:pPr>
              <w:pStyle w:val="bp"/>
              <w:spacing w:before="0" w:after="0"/>
            </w:pPr>
            <w:proofErr w:type="spellStart"/>
            <w:r>
              <w:t>Maracujá</w:t>
            </w:r>
            <w:proofErr w:type="spellEnd"/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F7026F" w:rsidRDefault="00F7026F" w:rsidP="00051286">
            <w:pPr>
              <w:pStyle w:val="bp"/>
              <w:spacing w:before="0" w:after="0"/>
            </w:pPr>
            <w:proofErr w:type="spellStart"/>
            <w:r>
              <w:t>Goiaba</w:t>
            </w:r>
            <w:proofErr w:type="spellEnd"/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F7026F" w:rsidRDefault="00F7026F" w:rsidP="00051286">
            <w:pPr>
              <w:pStyle w:val="bp"/>
              <w:spacing w:before="0" w:after="0"/>
            </w:pPr>
            <w:proofErr w:type="spellStart"/>
            <w:r>
              <w:t>Morango</w:t>
            </w:r>
            <w:proofErr w:type="spellEnd"/>
          </w:p>
        </w:tc>
      </w:tr>
      <w:tr w:rsidR="00F7026F" w:rsidTr="00051286">
        <w:tc>
          <w:tcPr>
            <w:tcW w:w="2448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F7026F" w:rsidRDefault="00F7026F" w:rsidP="00051286">
            <w:pPr>
              <w:pStyle w:val="bp"/>
              <w:spacing w:before="0" w:after="0"/>
              <w:rPr>
                <w:color w:val="0000FF"/>
                <w:lang w:val="pt-BR"/>
              </w:rPr>
            </w:pPr>
            <w:r w:rsidRPr="0046399A">
              <w:rPr>
                <w:lang w:val="pt-BR"/>
              </w:rPr>
              <w:t>Campo Preço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F7026F" w:rsidRDefault="00F7026F" w:rsidP="00051286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6,00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F7026F" w:rsidRDefault="00F7026F" w:rsidP="00051286">
            <w:pPr>
              <w:pStyle w:val="bp"/>
              <w:spacing w:before="0" w:after="0"/>
            </w:pPr>
            <w:r>
              <w:t>5,50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F7026F" w:rsidRDefault="00F7026F" w:rsidP="00051286">
            <w:pPr>
              <w:pStyle w:val="bp"/>
              <w:spacing w:before="0" w:after="0"/>
            </w:pPr>
            <w:r>
              <w:t>5,00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F7026F" w:rsidRDefault="00F7026F" w:rsidP="00051286">
            <w:pPr>
              <w:pStyle w:val="bp"/>
              <w:spacing w:before="0" w:after="0"/>
            </w:pPr>
            <w:r>
              <w:t>5,45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F7026F" w:rsidRDefault="00F7026F" w:rsidP="00051286">
            <w:pPr>
              <w:pStyle w:val="bp"/>
              <w:spacing w:before="0" w:after="0"/>
            </w:pPr>
            <w:r>
              <w:t>5,60</w:t>
            </w:r>
          </w:p>
        </w:tc>
      </w:tr>
    </w:tbl>
    <w:p w:rsidR="00F7026F" w:rsidRDefault="00F7026F" w:rsidP="00575471">
      <w:pPr>
        <w:pStyle w:val="bp"/>
        <w:spacing w:before="0" w:after="0"/>
      </w:pPr>
    </w:p>
    <w:sectPr w:rsidR="00F7026F">
      <w:headerReference w:type="default" r:id="rId8"/>
      <w:footerReference w:type="even" r:id="rId9"/>
      <w:footerReference w:type="default" r:id="rId10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2FA4" w:rsidRDefault="00822FA4">
      <w:r>
        <w:separator/>
      </w:r>
    </w:p>
  </w:endnote>
  <w:endnote w:type="continuationSeparator" w:id="0">
    <w:p w:rsidR="00822FA4" w:rsidRDefault="00822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BC0" w:rsidRDefault="00431A8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B3BC0" w:rsidRDefault="008B3BC0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BC0" w:rsidRDefault="00431A80">
    <w:pPr>
      <w:pStyle w:val="Rodap"/>
      <w:framePr w:w="1304" w:wrap="around" w:vAnchor="text" w:hAnchor="page" w:x="13042" w:y="2"/>
      <w:pBdr>
        <w:top w:val="none" w:sz="0" w:space="0" w:color="auto"/>
      </w:pBdr>
      <w:jc w:val="left"/>
      <w:rPr>
        <w:rStyle w:val="Nmerodepgina"/>
      </w:rPr>
    </w:pPr>
    <w:proofErr w:type="spellStart"/>
    <w:r>
      <w:rPr>
        <w:rStyle w:val="Nmerodepgina"/>
      </w:rPr>
      <w:t>Página</w:t>
    </w:r>
    <w:proofErr w:type="spellEnd"/>
    <w:r>
      <w:rPr>
        <w:rStyle w:val="Nmerodepgina"/>
      </w:rPr>
      <w:t xml:space="preserve"> </w:t>
    </w: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F1710">
      <w:rPr>
        <w:rStyle w:val="Nmerodepgina"/>
        <w:noProof/>
      </w:rPr>
      <w:t>6</w:t>
    </w:r>
    <w:r>
      <w:rPr>
        <w:rStyle w:val="Nmerodepgina"/>
      </w:rP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4F1710">
      <w:rPr>
        <w:rStyle w:val="Nmerodepgina"/>
        <w:noProof/>
      </w:rPr>
      <w:t>7</w:t>
    </w:r>
    <w:r>
      <w:rPr>
        <w:rStyle w:val="Nmerodepgina"/>
      </w:rPr>
      <w:fldChar w:fldCharType="end"/>
    </w:r>
  </w:p>
  <w:p w:rsidR="008B3BC0" w:rsidRDefault="00431A80">
    <w:pPr>
      <w:pStyle w:val="Rodap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2FA4" w:rsidRDefault="00822FA4">
      <w:r>
        <w:separator/>
      </w:r>
    </w:p>
  </w:footnote>
  <w:footnote w:type="continuationSeparator" w:id="0">
    <w:p w:rsidR="00822FA4" w:rsidRDefault="00822F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B3BC0">
      <w:tc>
        <w:tcPr>
          <w:tcW w:w="6379" w:type="dxa"/>
        </w:tcPr>
        <w:p w:rsidR="008B3BC0" w:rsidRDefault="00431A80">
          <w:pPr>
            <w:rPr>
              <w:lang w:val="pt-BR"/>
            </w:rPr>
          </w:pPr>
          <w:r>
            <w:rPr>
              <w:b/>
            </w:rPr>
            <w:fldChar w:fldCharType="begin"/>
          </w:r>
          <w:r>
            <w:rPr>
              <w:b/>
              <w:lang w:val="pt-BR"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rPr>
              <w:lang w:val="pt-BR"/>
            </w:rPr>
            <w:t xml:space="preserve">  Script de Teste</w:t>
          </w:r>
        </w:p>
      </w:tc>
      <w:tc>
        <w:tcPr>
          <w:tcW w:w="3179" w:type="dxa"/>
        </w:tcPr>
        <w:p w:rsidR="008B3BC0" w:rsidRDefault="00431A80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  <w:r w:rsidR="00A43824">
            <w:rPr>
              <w:lang w:val="pt-BR"/>
            </w:rPr>
            <w:t>Qual o Melhor Lugar?</w:t>
          </w:r>
        </w:p>
      </w:tc>
    </w:tr>
    <w:tr w:rsidR="008B3BC0">
      <w:tc>
        <w:tcPr>
          <w:tcW w:w="6379" w:type="dxa"/>
        </w:tcPr>
        <w:p w:rsidR="008B3BC0" w:rsidRDefault="00C036DE" w:rsidP="009A37C1">
          <w:pPr>
            <w:rPr>
              <w:lang w:val="pt-BR"/>
            </w:rPr>
          </w:pPr>
          <w:r>
            <w:rPr>
              <w:lang w:val="pt-BR"/>
            </w:rPr>
            <w:t xml:space="preserve">Marcar </w:t>
          </w:r>
          <w:r w:rsidR="009A37C1">
            <w:rPr>
              <w:lang w:val="pt-BR"/>
            </w:rPr>
            <w:t>Produto</w:t>
          </w:r>
          <w:r>
            <w:rPr>
              <w:lang w:val="pt-BR"/>
            </w:rPr>
            <w:t xml:space="preserve"> no Mapa</w:t>
          </w:r>
        </w:p>
      </w:tc>
      <w:tc>
        <w:tcPr>
          <w:tcW w:w="3179" w:type="dxa"/>
        </w:tcPr>
        <w:p w:rsidR="008B3BC0" w:rsidRDefault="00431A80" w:rsidP="009A37C1">
          <w:pPr>
            <w:rPr>
              <w:lang w:val="pt-BR"/>
            </w:rPr>
          </w:pPr>
          <w:r>
            <w:rPr>
              <w:lang w:val="pt-BR"/>
            </w:rPr>
            <w:t xml:space="preserve"> </w:t>
          </w:r>
          <w:r w:rsidR="00C036DE">
            <w:rPr>
              <w:lang w:val="pt-BR"/>
            </w:rPr>
            <w:t xml:space="preserve"> Data:</w:t>
          </w:r>
          <w:proofErr w:type="gramStart"/>
          <w:r w:rsidR="00C036DE">
            <w:rPr>
              <w:lang w:val="pt-BR"/>
            </w:rPr>
            <w:t xml:space="preserve">  </w:t>
          </w:r>
          <w:proofErr w:type="gramEnd"/>
          <w:r w:rsidR="009A37C1">
            <w:rPr>
              <w:lang w:val="pt-BR"/>
            </w:rPr>
            <w:t>04</w:t>
          </w:r>
          <w:r w:rsidR="008370A7">
            <w:rPr>
              <w:lang w:val="pt-BR"/>
            </w:rPr>
            <w:t>/0</w:t>
          </w:r>
          <w:r w:rsidR="00C036DE">
            <w:rPr>
              <w:lang w:val="pt-BR"/>
            </w:rPr>
            <w:t>6</w:t>
          </w:r>
          <w:r w:rsidR="008370A7">
            <w:rPr>
              <w:lang w:val="pt-BR"/>
            </w:rPr>
            <w:t>/2014</w:t>
          </w:r>
        </w:p>
      </w:tc>
    </w:tr>
  </w:tbl>
  <w:p w:rsidR="008B3BC0" w:rsidRDefault="008B3BC0">
    <w:pPr>
      <w:pStyle w:val="Cabealho"/>
      <w:rPr>
        <w:sz w:val="28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45A0124"/>
    <w:multiLevelType w:val="hybridMultilevel"/>
    <w:tmpl w:val="F83EF0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9816583"/>
    <w:multiLevelType w:val="hybridMultilevel"/>
    <w:tmpl w:val="58AC2FF2"/>
    <w:lvl w:ilvl="0" w:tplc="0416000F">
      <w:start w:val="1"/>
      <w:numFmt w:val="decimal"/>
      <w:lvlText w:val="%1."/>
      <w:lvlJc w:val="left"/>
      <w:pPr>
        <w:ind w:left="578" w:hanging="360"/>
      </w:pPr>
    </w:lvl>
    <w:lvl w:ilvl="1" w:tplc="04160019" w:tentative="1">
      <w:start w:val="1"/>
      <w:numFmt w:val="lowerLetter"/>
      <w:lvlText w:val="%2."/>
      <w:lvlJc w:val="left"/>
      <w:pPr>
        <w:ind w:left="1298" w:hanging="360"/>
      </w:pPr>
    </w:lvl>
    <w:lvl w:ilvl="2" w:tplc="0416001B" w:tentative="1">
      <w:start w:val="1"/>
      <w:numFmt w:val="lowerRoman"/>
      <w:lvlText w:val="%3."/>
      <w:lvlJc w:val="right"/>
      <w:pPr>
        <w:ind w:left="2018" w:hanging="180"/>
      </w:pPr>
    </w:lvl>
    <w:lvl w:ilvl="3" w:tplc="0416000F" w:tentative="1">
      <w:start w:val="1"/>
      <w:numFmt w:val="decimal"/>
      <w:lvlText w:val="%4."/>
      <w:lvlJc w:val="left"/>
      <w:pPr>
        <w:ind w:left="2738" w:hanging="360"/>
      </w:pPr>
    </w:lvl>
    <w:lvl w:ilvl="4" w:tplc="04160019" w:tentative="1">
      <w:start w:val="1"/>
      <w:numFmt w:val="lowerLetter"/>
      <w:lvlText w:val="%5."/>
      <w:lvlJc w:val="left"/>
      <w:pPr>
        <w:ind w:left="3458" w:hanging="360"/>
      </w:pPr>
    </w:lvl>
    <w:lvl w:ilvl="5" w:tplc="0416001B" w:tentative="1">
      <w:start w:val="1"/>
      <w:numFmt w:val="lowerRoman"/>
      <w:lvlText w:val="%6."/>
      <w:lvlJc w:val="right"/>
      <w:pPr>
        <w:ind w:left="4178" w:hanging="180"/>
      </w:pPr>
    </w:lvl>
    <w:lvl w:ilvl="6" w:tplc="0416000F" w:tentative="1">
      <w:start w:val="1"/>
      <w:numFmt w:val="decimal"/>
      <w:lvlText w:val="%7."/>
      <w:lvlJc w:val="left"/>
      <w:pPr>
        <w:ind w:left="4898" w:hanging="360"/>
      </w:pPr>
    </w:lvl>
    <w:lvl w:ilvl="7" w:tplc="04160019" w:tentative="1">
      <w:start w:val="1"/>
      <w:numFmt w:val="lowerLetter"/>
      <w:lvlText w:val="%8."/>
      <w:lvlJc w:val="left"/>
      <w:pPr>
        <w:ind w:left="5618" w:hanging="360"/>
      </w:pPr>
    </w:lvl>
    <w:lvl w:ilvl="8" w:tplc="0416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2">
    <w:nsid w:val="32965F95"/>
    <w:multiLevelType w:val="hybridMultilevel"/>
    <w:tmpl w:val="58AC2FF2"/>
    <w:lvl w:ilvl="0" w:tplc="0416000F">
      <w:start w:val="1"/>
      <w:numFmt w:val="decimal"/>
      <w:lvlText w:val="%1."/>
      <w:lvlJc w:val="left"/>
      <w:pPr>
        <w:ind w:left="578" w:hanging="360"/>
      </w:pPr>
    </w:lvl>
    <w:lvl w:ilvl="1" w:tplc="04160019" w:tentative="1">
      <w:start w:val="1"/>
      <w:numFmt w:val="lowerLetter"/>
      <w:lvlText w:val="%2."/>
      <w:lvlJc w:val="left"/>
      <w:pPr>
        <w:ind w:left="1298" w:hanging="360"/>
      </w:pPr>
    </w:lvl>
    <w:lvl w:ilvl="2" w:tplc="0416001B" w:tentative="1">
      <w:start w:val="1"/>
      <w:numFmt w:val="lowerRoman"/>
      <w:lvlText w:val="%3."/>
      <w:lvlJc w:val="right"/>
      <w:pPr>
        <w:ind w:left="2018" w:hanging="180"/>
      </w:pPr>
    </w:lvl>
    <w:lvl w:ilvl="3" w:tplc="0416000F" w:tentative="1">
      <w:start w:val="1"/>
      <w:numFmt w:val="decimal"/>
      <w:lvlText w:val="%4."/>
      <w:lvlJc w:val="left"/>
      <w:pPr>
        <w:ind w:left="2738" w:hanging="360"/>
      </w:pPr>
    </w:lvl>
    <w:lvl w:ilvl="4" w:tplc="04160019" w:tentative="1">
      <w:start w:val="1"/>
      <w:numFmt w:val="lowerLetter"/>
      <w:lvlText w:val="%5."/>
      <w:lvlJc w:val="left"/>
      <w:pPr>
        <w:ind w:left="3458" w:hanging="360"/>
      </w:pPr>
    </w:lvl>
    <w:lvl w:ilvl="5" w:tplc="0416001B" w:tentative="1">
      <w:start w:val="1"/>
      <w:numFmt w:val="lowerRoman"/>
      <w:lvlText w:val="%6."/>
      <w:lvlJc w:val="right"/>
      <w:pPr>
        <w:ind w:left="4178" w:hanging="180"/>
      </w:pPr>
    </w:lvl>
    <w:lvl w:ilvl="6" w:tplc="0416000F" w:tentative="1">
      <w:start w:val="1"/>
      <w:numFmt w:val="decimal"/>
      <w:lvlText w:val="%7."/>
      <w:lvlJc w:val="left"/>
      <w:pPr>
        <w:ind w:left="4898" w:hanging="360"/>
      </w:pPr>
    </w:lvl>
    <w:lvl w:ilvl="7" w:tplc="04160019" w:tentative="1">
      <w:start w:val="1"/>
      <w:numFmt w:val="lowerLetter"/>
      <w:lvlText w:val="%8."/>
      <w:lvlJc w:val="left"/>
      <w:pPr>
        <w:ind w:left="5618" w:hanging="360"/>
      </w:pPr>
    </w:lvl>
    <w:lvl w:ilvl="8" w:tplc="0416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3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3FD45E72"/>
    <w:multiLevelType w:val="hybridMultilevel"/>
    <w:tmpl w:val="0AC4841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9533CEB"/>
    <w:multiLevelType w:val="hybridMultilevel"/>
    <w:tmpl w:val="58AC2FF2"/>
    <w:lvl w:ilvl="0" w:tplc="0416000F">
      <w:start w:val="1"/>
      <w:numFmt w:val="decimal"/>
      <w:lvlText w:val="%1."/>
      <w:lvlJc w:val="left"/>
      <w:pPr>
        <w:ind w:left="578" w:hanging="360"/>
      </w:pPr>
    </w:lvl>
    <w:lvl w:ilvl="1" w:tplc="04160019" w:tentative="1">
      <w:start w:val="1"/>
      <w:numFmt w:val="lowerLetter"/>
      <w:lvlText w:val="%2."/>
      <w:lvlJc w:val="left"/>
      <w:pPr>
        <w:ind w:left="1298" w:hanging="360"/>
      </w:pPr>
    </w:lvl>
    <w:lvl w:ilvl="2" w:tplc="0416001B" w:tentative="1">
      <w:start w:val="1"/>
      <w:numFmt w:val="lowerRoman"/>
      <w:lvlText w:val="%3."/>
      <w:lvlJc w:val="right"/>
      <w:pPr>
        <w:ind w:left="2018" w:hanging="180"/>
      </w:pPr>
    </w:lvl>
    <w:lvl w:ilvl="3" w:tplc="0416000F" w:tentative="1">
      <w:start w:val="1"/>
      <w:numFmt w:val="decimal"/>
      <w:lvlText w:val="%4."/>
      <w:lvlJc w:val="left"/>
      <w:pPr>
        <w:ind w:left="2738" w:hanging="360"/>
      </w:pPr>
    </w:lvl>
    <w:lvl w:ilvl="4" w:tplc="04160019" w:tentative="1">
      <w:start w:val="1"/>
      <w:numFmt w:val="lowerLetter"/>
      <w:lvlText w:val="%5."/>
      <w:lvlJc w:val="left"/>
      <w:pPr>
        <w:ind w:left="3458" w:hanging="360"/>
      </w:pPr>
    </w:lvl>
    <w:lvl w:ilvl="5" w:tplc="0416001B" w:tentative="1">
      <w:start w:val="1"/>
      <w:numFmt w:val="lowerRoman"/>
      <w:lvlText w:val="%6."/>
      <w:lvlJc w:val="right"/>
      <w:pPr>
        <w:ind w:left="4178" w:hanging="180"/>
      </w:pPr>
    </w:lvl>
    <w:lvl w:ilvl="6" w:tplc="0416000F" w:tentative="1">
      <w:start w:val="1"/>
      <w:numFmt w:val="decimal"/>
      <w:lvlText w:val="%7."/>
      <w:lvlJc w:val="left"/>
      <w:pPr>
        <w:ind w:left="4898" w:hanging="360"/>
      </w:pPr>
    </w:lvl>
    <w:lvl w:ilvl="7" w:tplc="04160019" w:tentative="1">
      <w:start w:val="1"/>
      <w:numFmt w:val="lowerLetter"/>
      <w:lvlText w:val="%8."/>
      <w:lvlJc w:val="left"/>
      <w:pPr>
        <w:ind w:left="5618" w:hanging="360"/>
      </w:pPr>
    </w:lvl>
    <w:lvl w:ilvl="8" w:tplc="0416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8">
    <w:nsid w:val="4A6D06A6"/>
    <w:multiLevelType w:val="hybridMultilevel"/>
    <w:tmpl w:val="58AC2FF2"/>
    <w:lvl w:ilvl="0" w:tplc="0416000F">
      <w:start w:val="1"/>
      <w:numFmt w:val="decimal"/>
      <w:lvlText w:val="%1."/>
      <w:lvlJc w:val="left"/>
      <w:pPr>
        <w:ind w:left="578" w:hanging="360"/>
      </w:pPr>
    </w:lvl>
    <w:lvl w:ilvl="1" w:tplc="04160019" w:tentative="1">
      <w:start w:val="1"/>
      <w:numFmt w:val="lowerLetter"/>
      <w:lvlText w:val="%2."/>
      <w:lvlJc w:val="left"/>
      <w:pPr>
        <w:ind w:left="1298" w:hanging="360"/>
      </w:pPr>
    </w:lvl>
    <w:lvl w:ilvl="2" w:tplc="0416001B" w:tentative="1">
      <w:start w:val="1"/>
      <w:numFmt w:val="lowerRoman"/>
      <w:lvlText w:val="%3."/>
      <w:lvlJc w:val="right"/>
      <w:pPr>
        <w:ind w:left="2018" w:hanging="180"/>
      </w:pPr>
    </w:lvl>
    <w:lvl w:ilvl="3" w:tplc="0416000F" w:tentative="1">
      <w:start w:val="1"/>
      <w:numFmt w:val="decimal"/>
      <w:lvlText w:val="%4."/>
      <w:lvlJc w:val="left"/>
      <w:pPr>
        <w:ind w:left="2738" w:hanging="360"/>
      </w:pPr>
    </w:lvl>
    <w:lvl w:ilvl="4" w:tplc="04160019" w:tentative="1">
      <w:start w:val="1"/>
      <w:numFmt w:val="lowerLetter"/>
      <w:lvlText w:val="%5."/>
      <w:lvlJc w:val="left"/>
      <w:pPr>
        <w:ind w:left="3458" w:hanging="360"/>
      </w:pPr>
    </w:lvl>
    <w:lvl w:ilvl="5" w:tplc="0416001B" w:tentative="1">
      <w:start w:val="1"/>
      <w:numFmt w:val="lowerRoman"/>
      <w:lvlText w:val="%6."/>
      <w:lvlJc w:val="right"/>
      <w:pPr>
        <w:ind w:left="4178" w:hanging="180"/>
      </w:pPr>
    </w:lvl>
    <w:lvl w:ilvl="6" w:tplc="0416000F" w:tentative="1">
      <w:start w:val="1"/>
      <w:numFmt w:val="decimal"/>
      <w:lvlText w:val="%7."/>
      <w:lvlJc w:val="left"/>
      <w:pPr>
        <w:ind w:left="4898" w:hanging="360"/>
      </w:pPr>
    </w:lvl>
    <w:lvl w:ilvl="7" w:tplc="04160019" w:tentative="1">
      <w:start w:val="1"/>
      <w:numFmt w:val="lowerLetter"/>
      <w:lvlText w:val="%8."/>
      <w:lvlJc w:val="left"/>
      <w:pPr>
        <w:ind w:left="5618" w:hanging="360"/>
      </w:pPr>
    </w:lvl>
    <w:lvl w:ilvl="8" w:tplc="0416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9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20">
    <w:nsid w:val="4FD57601"/>
    <w:multiLevelType w:val="hybridMultilevel"/>
    <w:tmpl w:val="C1DC90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5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19"/>
  </w:num>
  <w:num w:numId="4">
    <w:abstractNumId w:val="13"/>
  </w:num>
  <w:num w:numId="5">
    <w:abstractNumId w:val="24"/>
  </w:num>
  <w:num w:numId="6">
    <w:abstractNumId w:val="23"/>
  </w:num>
  <w:num w:numId="7">
    <w:abstractNumId w:val="8"/>
  </w:num>
  <w:num w:numId="8">
    <w:abstractNumId w:val="22"/>
  </w:num>
  <w:num w:numId="9">
    <w:abstractNumId w:val="27"/>
  </w:num>
  <w:num w:numId="10">
    <w:abstractNumId w:val="1"/>
  </w:num>
  <w:num w:numId="11">
    <w:abstractNumId w:val="4"/>
  </w:num>
  <w:num w:numId="12">
    <w:abstractNumId w:val="34"/>
  </w:num>
  <w:num w:numId="13">
    <w:abstractNumId w:val="7"/>
  </w:num>
  <w:num w:numId="14">
    <w:abstractNumId w:val="0"/>
  </w:num>
  <w:num w:numId="15">
    <w:abstractNumId w:val="30"/>
  </w:num>
  <w:num w:numId="16">
    <w:abstractNumId w:val="29"/>
  </w:num>
  <w:num w:numId="17">
    <w:abstractNumId w:val="28"/>
  </w:num>
  <w:num w:numId="18">
    <w:abstractNumId w:val="26"/>
  </w:num>
  <w:num w:numId="19">
    <w:abstractNumId w:val="5"/>
  </w:num>
  <w:num w:numId="20">
    <w:abstractNumId w:val="13"/>
    <w:lvlOverride w:ilvl="0">
      <w:startOverride w:val="1"/>
    </w:lvlOverride>
  </w:num>
  <w:num w:numId="21">
    <w:abstractNumId w:val="2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1"/>
  </w:num>
  <w:num w:numId="23">
    <w:abstractNumId w:val="6"/>
  </w:num>
  <w:num w:numId="24">
    <w:abstractNumId w:val="16"/>
  </w:num>
  <w:num w:numId="25">
    <w:abstractNumId w:val="2"/>
  </w:num>
  <w:num w:numId="26">
    <w:abstractNumId w:val="25"/>
  </w:num>
  <w:num w:numId="27">
    <w:abstractNumId w:val="33"/>
  </w:num>
  <w:num w:numId="28">
    <w:abstractNumId w:val="21"/>
  </w:num>
  <w:num w:numId="29">
    <w:abstractNumId w:val="32"/>
  </w:num>
  <w:num w:numId="30">
    <w:abstractNumId w:val="10"/>
  </w:num>
  <w:num w:numId="31">
    <w:abstractNumId w:val="14"/>
  </w:num>
  <w:num w:numId="32">
    <w:abstractNumId w:val="20"/>
  </w:num>
  <w:num w:numId="33">
    <w:abstractNumId w:val="3"/>
  </w:num>
  <w:num w:numId="34">
    <w:abstractNumId w:val="12"/>
  </w:num>
  <w:num w:numId="35">
    <w:abstractNumId w:val="11"/>
  </w:num>
  <w:num w:numId="36">
    <w:abstractNumId w:val="18"/>
  </w:num>
  <w:num w:numId="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824"/>
    <w:rsid w:val="00015BCD"/>
    <w:rsid w:val="00032322"/>
    <w:rsid w:val="0009661D"/>
    <w:rsid w:val="000C4132"/>
    <w:rsid w:val="000D500E"/>
    <w:rsid w:val="000F1A58"/>
    <w:rsid w:val="00143EC5"/>
    <w:rsid w:val="001441C7"/>
    <w:rsid w:val="00163BFD"/>
    <w:rsid w:val="00166887"/>
    <w:rsid w:val="001F4322"/>
    <w:rsid w:val="002208EC"/>
    <w:rsid w:val="00225E27"/>
    <w:rsid w:val="00227FD9"/>
    <w:rsid w:val="00230324"/>
    <w:rsid w:val="00236F48"/>
    <w:rsid w:val="00243B89"/>
    <w:rsid w:val="0025339B"/>
    <w:rsid w:val="00274174"/>
    <w:rsid w:val="002A44C7"/>
    <w:rsid w:val="002D3201"/>
    <w:rsid w:val="002D6FB8"/>
    <w:rsid w:val="003007D4"/>
    <w:rsid w:val="00321312"/>
    <w:rsid w:val="00323F0D"/>
    <w:rsid w:val="00343BA1"/>
    <w:rsid w:val="00353260"/>
    <w:rsid w:val="0038036D"/>
    <w:rsid w:val="00394E7A"/>
    <w:rsid w:val="003A05A6"/>
    <w:rsid w:val="003B0CBF"/>
    <w:rsid w:val="003B6679"/>
    <w:rsid w:val="003C4543"/>
    <w:rsid w:val="003E1AD5"/>
    <w:rsid w:val="003E4019"/>
    <w:rsid w:val="003E4B67"/>
    <w:rsid w:val="0040281B"/>
    <w:rsid w:val="004064B5"/>
    <w:rsid w:val="0042023E"/>
    <w:rsid w:val="00431A80"/>
    <w:rsid w:val="00440B0D"/>
    <w:rsid w:val="00450EEF"/>
    <w:rsid w:val="0046191B"/>
    <w:rsid w:val="0046399A"/>
    <w:rsid w:val="00473C50"/>
    <w:rsid w:val="00477BF0"/>
    <w:rsid w:val="00477DC6"/>
    <w:rsid w:val="004A349D"/>
    <w:rsid w:val="004B7458"/>
    <w:rsid w:val="004C103E"/>
    <w:rsid w:val="004E2DED"/>
    <w:rsid w:val="004E6A38"/>
    <w:rsid w:val="004F1710"/>
    <w:rsid w:val="00517EF4"/>
    <w:rsid w:val="005318D5"/>
    <w:rsid w:val="0055035B"/>
    <w:rsid w:val="00563C7D"/>
    <w:rsid w:val="00575471"/>
    <w:rsid w:val="0058600F"/>
    <w:rsid w:val="00594998"/>
    <w:rsid w:val="005B19A8"/>
    <w:rsid w:val="005C28AF"/>
    <w:rsid w:val="005C3816"/>
    <w:rsid w:val="005E282A"/>
    <w:rsid w:val="005F11D5"/>
    <w:rsid w:val="005F4A64"/>
    <w:rsid w:val="0061614E"/>
    <w:rsid w:val="00627EBE"/>
    <w:rsid w:val="006306CB"/>
    <w:rsid w:val="00634844"/>
    <w:rsid w:val="00635958"/>
    <w:rsid w:val="00641FA8"/>
    <w:rsid w:val="00642AA4"/>
    <w:rsid w:val="00646BBE"/>
    <w:rsid w:val="00651226"/>
    <w:rsid w:val="006517E7"/>
    <w:rsid w:val="006822F8"/>
    <w:rsid w:val="006C3B7B"/>
    <w:rsid w:val="006E14A3"/>
    <w:rsid w:val="006E24EC"/>
    <w:rsid w:val="00702C84"/>
    <w:rsid w:val="00714051"/>
    <w:rsid w:val="00724452"/>
    <w:rsid w:val="007370AC"/>
    <w:rsid w:val="00754AEB"/>
    <w:rsid w:val="00756D1B"/>
    <w:rsid w:val="007603D0"/>
    <w:rsid w:val="00761FB3"/>
    <w:rsid w:val="00774616"/>
    <w:rsid w:val="0078229B"/>
    <w:rsid w:val="00794529"/>
    <w:rsid w:val="007D214D"/>
    <w:rsid w:val="007D7BA4"/>
    <w:rsid w:val="007F0452"/>
    <w:rsid w:val="007F0EE2"/>
    <w:rsid w:val="007F2B82"/>
    <w:rsid w:val="007F2FFB"/>
    <w:rsid w:val="007F4F04"/>
    <w:rsid w:val="007F5E73"/>
    <w:rsid w:val="00802618"/>
    <w:rsid w:val="008144BE"/>
    <w:rsid w:val="00822FA4"/>
    <w:rsid w:val="00827565"/>
    <w:rsid w:val="008370A7"/>
    <w:rsid w:val="0085365D"/>
    <w:rsid w:val="00861C0E"/>
    <w:rsid w:val="00873F17"/>
    <w:rsid w:val="0088043E"/>
    <w:rsid w:val="0088538E"/>
    <w:rsid w:val="00892E92"/>
    <w:rsid w:val="00892EE3"/>
    <w:rsid w:val="008A1555"/>
    <w:rsid w:val="008A1D58"/>
    <w:rsid w:val="008A3B88"/>
    <w:rsid w:val="008B235E"/>
    <w:rsid w:val="008B2BF3"/>
    <w:rsid w:val="008B3BC0"/>
    <w:rsid w:val="008C1BA3"/>
    <w:rsid w:val="00902978"/>
    <w:rsid w:val="00912890"/>
    <w:rsid w:val="00924136"/>
    <w:rsid w:val="009246AF"/>
    <w:rsid w:val="00940E07"/>
    <w:rsid w:val="00952B2E"/>
    <w:rsid w:val="0097714C"/>
    <w:rsid w:val="009853C6"/>
    <w:rsid w:val="00987352"/>
    <w:rsid w:val="009A37C1"/>
    <w:rsid w:val="009A38FD"/>
    <w:rsid w:val="009A6515"/>
    <w:rsid w:val="009B34BA"/>
    <w:rsid w:val="009C76C5"/>
    <w:rsid w:val="009F45F6"/>
    <w:rsid w:val="00A0326F"/>
    <w:rsid w:val="00A13ED3"/>
    <w:rsid w:val="00A40FA0"/>
    <w:rsid w:val="00A43824"/>
    <w:rsid w:val="00A5309A"/>
    <w:rsid w:val="00A64AF5"/>
    <w:rsid w:val="00A678A3"/>
    <w:rsid w:val="00AB1C00"/>
    <w:rsid w:val="00AD4E53"/>
    <w:rsid w:val="00AF03A6"/>
    <w:rsid w:val="00AF4598"/>
    <w:rsid w:val="00AF4FC2"/>
    <w:rsid w:val="00B028B0"/>
    <w:rsid w:val="00B20C81"/>
    <w:rsid w:val="00B62622"/>
    <w:rsid w:val="00B80A6A"/>
    <w:rsid w:val="00B81A18"/>
    <w:rsid w:val="00BA68DA"/>
    <w:rsid w:val="00BB2A50"/>
    <w:rsid w:val="00BC40E3"/>
    <w:rsid w:val="00BC541A"/>
    <w:rsid w:val="00BC63FD"/>
    <w:rsid w:val="00BF494A"/>
    <w:rsid w:val="00C01EAA"/>
    <w:rsid w:val="00C03441"/>
    <w:rsid w:val="00C036DE"/>
    <w:rsid w:val="00C1376C"/>
    <w:rsid w:val="00C2232C"/>
    <w:rsid w:val="00C457B9"/>
    <w:rsid w:val="00C83B49"/>
    <w:rsid w:val="00C83C05"/>
    <w:rsid w:val="00CB74B8"/>
    <w:rsid w:val="00CE4D9B"/>
    <w:rsid w:val="00CF2231"/>
    <w:rsid w:val="00D01CB7"/>
    <w:rsid w:val="00D02CD4"/>
    <w:rsid w:val="00D20FC4"/>
    <w:rsid w:val="00D215EE"/>
    <w:rsid w:val="00D32A5B"/>
    <w:rsid w:val="00D5355F"/>
    <w:rsid w:val="00D6283C"/>
    <w:rsid w:val="00D6322D"/>
    <w:rsid w:val="00D84B25"/>
    <w:rsid w:val="00DA7CE9"/>
    <w:rsid w:val="00DB3D54"/>
    <w:rsid w:val="00DD12D5"/>
    <w:rsid w:val="00DD2711"/>
    <w:rsid w:val="00DD508E"/>
    <w:rsid w:val="00DD7776"/>
    <w:rsid w:val="00DD79E1"/>
    <w:rsid w:val="00DE6684"/>
    <w:rsid w:val="00DF2196"/>
    <w:rsid w:val="00DF5814"/>
    <w:rsid w:val="00E109FE"/>
    <w:rsid w:val="00E1528A"/>
    <w:rsid w:val="00E2484F"/>
    <w:rsid w:val="00E31D76"/>
    <w:rsid w:val="00E44597"/>
    <w:rsid w:val="00E52095"/>
    <w:rsid w:val="00E520FB"/>
    <w:rsid w:val="00E541E3"/>
    <w:rsid w:val="00E64A1A"/>
    <w:rsid w:val="00EB6815"/>
    <w:rsid w:val="00EC00EE"/>
    <w:rsid w:val="00EC7F9F"/>
    <w:rsid w:val="00F123F4"/>
    <w:rsid w:val="00F1260A"/>
    <w:rsid w:val="00F12DE9"/>
    <w:rsid w:val="00F179E0"/>
    <w:rsid w:val="00F25AA8"/>
    <w:rsid w:val="00F324C5"/>
    <w:rsid w:val="00F455B7"/>
    <w:rsid w:val="00F511EA"/>
    <w:rsid w:val="00F7026F"/>
    <w:rsid w:val="00F749F3"/>
    <w:rsid w:val="00F90228"/>
    <w:rsid w:val="00F97904"/>
    <w:rsid w:val="00FB6994"/>
    <w:rsid w:val="00FC5AED"/>
    <w:rsid w:val="00FE4E55"/>
    <w:rsid w:val="00FF12D2"/>
    <w:rsid w:val="00FF2629"/>
    <w:rsid w:val="00FF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semiHidden/>
    <w:pPr>
      <w:widowControl w:val="0"/>
      <w:spacing w:line="240" w:lineRule="atLeast"/>
    </w:pPr>
    <w:rPr>
      <w:i/>
      <w:iCs/>
      <w:color w:val="0000FF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semiHidden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USFI~1\AppData\Local\Temp\Rar$DI00.348\test_script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267</TotalTime>
  <Pages>7</Pages>
  <Words>927</Words>
  <Characters>5012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5928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DEUS é Fiel</dc:creator>
  <cp:lastModifiedBy>Otávio</cp:lastModifiedBy>
  <cp:revision>249</cp:revision>
  <cp:lastPrinted>2003-10-06T10:49:00Z</cp:lastPrinted>
  <dcterms:created xsi:type="dcterms:W3CDTF">2013-12-04T18:03:00Z</dcterms:created>
  <dcterms:modified xsi:type="dcterms:W3CDTF">2014-06-04T03:57:00Z</dcterms:modified>
</cp:coreProperties>
</file>