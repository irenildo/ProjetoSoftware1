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1441C7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Localização de Usuário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A0326F" w:rsidRDefault="00A0326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A0326F">
              <w:rPr>
                <w:sz w:val="24"/>
                <w:szCs w:val="24"/>
                <w:lang w:val="pt-BR"/>
              </w:rPr>
              <w:t>Localizar Usuário com sucesso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EB6815" w:rsidRDefault="00EB6815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EB6815">
              <w:rPr>
                <w:sz w:val="24"/>
                <w:szCs w:val="24"/>
                <w:lang w:val="pt-BR"/>
              </w:rPr>
              <w:t>O Caso de teste tem como retorno a localização do usuário através de latitude e longitude.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</w:t>
            </w:r>
            <w:proofErr w:type="gramStart"/>
            <w:r w:rsidRPr="00DD12D5">
              <w:rPr>
                <w:b w:val="0"/>
                <w:szCs w:val="24"/>
                <w:lang w:val="pt-BR"/>
              </w:rPr>
              <w:t>.</w:t>
            </w:r>
            <w:r w:rsidR="007F5E73" w:rsidRPr="00DD12D5">
              <w:rPr>
                <w:b w:val="0"/>
                <w:szCs w:val="24"/>
                <w:lang w:val="pt-BR"/>
              </w:rPr>
              <w:t>.</w:t>
            </w:r>
            <w:proofErr w:type="gramEnd"/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>
            <w:pPr>
              <w:pStyle w:val="bp"/>
              <w:rPr>
                <w:sz w:val="24"/>
                <w:szCs w:val="24"/>
              </w:rPr>
            </w:pPr>
            <w:r w:rsidRPr="00DD12D5">
              <w:rPr>
                <w:sz w:val="24"/>
                <w:szCs w:val="24"/>
                <w:lang w:val="pt-BR"/>
              </w:rPr>
              <w:t>O sistema mostra localização do usuário no mapa.</w:t>
            </w: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952B2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 w:rsidTr="00CB74B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3BC0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8B3BC0" w:rsidRPr="00A43824" w:rsidRDefault="00A43824" w:rsidP="004C103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</w:t>
            </w:r>
            <w:r w:rsidR="004C103E">
              <w:rPr>
                <w:sz w:val="24"/>
                <w:lang w:val="pt-BR"/>
              </w:rPr>
              <w:t>o mapa para o usuário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B74B8" w:rsidRPr="00A43824" w:rsidTr="002303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B8" w:rsidRDefault="00CB74B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74B8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 w:rsidRPr="0007295E">
              <w:rPr>
                <w:lang w:val="pt-BR"/>
              </w:rPr>
              <w:t>O usuário clica no campo “Atualizar Posição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CB74B8" w:rsidRDefault="007F2B82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CB74B8" w:rsidRDefault="002303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CB74B8" w:rsidRPr="00A43824" w:rsidRDefault="00CB74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30324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24" w:rsidRDefault="0023032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0324" w:rsidRPr="0007295E" w:rsidRDefault="00230324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230324" w:rsidRDefault="00873F17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230324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230324" w:rsidRPr="00A43824" w:rsidRDefault="002303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BB2A50" w:rsidRDefault="00651226" w:rsidP="0065122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</w:t>
            </w:r>
            <w:r w:rsidR="00FC5AED">
              <w:rPr>
                <w:sz w:val="24"/>
                <w:lang w:val="pt-BR"/>
              </w:rPr>
              <w:t>omunicação bem sucedida com a API do Google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insere a localização no banco de dados e retorna o resultado na tela</w:t>
            </w:r>
            <w:r>
              <w:rPr>
                <w:lang w:val="pt-BR"/>
              </w:rPr>
              <w:t>;</w:t>
            </w:r>
          </w:p>
        </w:tc>
        <w:tc>
          <w:tcPr>
            <w:tcW w:w="5596" w:type="dxa"/>
          </w:tcPr>
          <w:p w:rsidR="00BB2A50" w:rsidRDefault="00AD4E53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Inserção bem sucedida no banco de dados e retorno do resultado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usuário clica no resultado da atualização para abrir o mapa com a sua localização;</w:t>
            </w:r>
          </w:p>
        </w:tc>
        <w:tc>
          <w:tcPr>
            <w:tcW w:w="5596" w:type="dxa"/>
          </w:tcPr>
          <w:p w:rsidR="00BB2A50" w:rsidRDefault="00F749F3" w:rsidP="006822F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Visualização do </w:t>
            </w:r>
            <w:r w:rsidR="006822F8">
              <w:rPr>
                <w:sz w:val="24"/>
                <w:lang w:val="pt-BR"/>
              </w:rPr>
              <w:t>resultado da atualização bem sucedida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mostra localização do usuário no mapa;</w:t>
            </w:r>
          </w:p>
        </w:tc>
        <w:tc>
          <w:tcPr>
            <w:tcW w:w="5596" w:type="dxa"/>
          </w:tcPr>
          <w:p w:rsidR="00BB2A50" w:rsidRDefault="00714051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Visualização do mapa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BB2A50" w:rsidRDefault="00E1528A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Default="008B3BC0">
      <w:pPr>
        <w:pStyle w:val="bp"/>
        <w:spacing w:before="0" w:after="0"/>
        <w:rPr>
          <w:lang w:val="pt-BR"/>
        </w:rPr>
      </w:pPr>
    </w:p>
    <w:p w:rsidR="00DF5814" w:rsidRDefault="00DF5814">
      <w:pPr>
        <w:pStyle w:val="bp"/>
        <w:spacing w:before="0" w:after="0"/>
        <w:rPr>
          <w:lang w:val="pt-BR"/>
        </w:rPr>
      </w:pPr>
    </w:p>
    <w:p w:rsidR="00756D1B" w:rsidRDefault="00756D1B">
      <w:pPr>
        <w:pStyle w:val="bp"/>
        <w:spacing w:before="0" w:after="0"/>
        <w:rPr>
          <w:lang w:val="pt-BR"/>
        </w:rPr>
      </w:pPr>
    </w:p>
    <w:p w:rsidR="00DF5814" w:rsidRPr="00A43824" w:rsidRDefault="00DF5814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Pr="00321312" w:rsidRDefault="00321312" w:rsidP="00A43824">
            <w:pPr>
              <w:pStyle w:val="bp"/>
              <w:spacing w:before="0" w:after="0"/>
              <w:rPr>
                <w:lang w:val="pt-BR"/>
              </w:rPr>
            </w:pPr>
            <w:r w:rsidRPr="00321312">
              <w:rPr>
                <w:lang w:val="pt-BR"/>
              </w:rPr>
              <w:t xml:space="preserve">Realizar </w:t>
            </w:r>
            <w:proofErr w:type="spellStart"/>
            <w:r w:rsidRPr="00321312">
              <w:rPr>
                <w:lang w:val="pt-BR"/>
              </w:rPr>
              <w:t>Login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Pr="00321312" w:rsidRDefault="00321312">
            <w:pPr>
              <w:pStyle w:val="bp"/>
              <w:spacing w:before="0" w:after="0"/>
            </w:pPr>
            <w:proofErr w:type="spellStart"/>
            <w:r w:rsidRPr="00321312">
              <w:t>Usuário</w:t>
            </w:r>
            <w:proofErr w:type="spellEnd"/>
            <w:r w:rsidRPr="00321312">
              <w:t>: Admin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321312">
            <w:pPr>
              <w:pStyle w:val="bp"/>
              <w:spacing w:before="0" w:after="0"/>
            </w:pPr>
            <w:proofErr w:type="spellStart"/>
            <w:r>
              <w:t>Senha</w:t>
            </w:r>
            <w:proofErr w:type="spellEnd"/>
            <w:r>
              <w:t>: Admin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9A38FD" w:rsidRDefault="001441C7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Localização de Usuário</w:t>
            </w:r>
          </w:p>
        </w:tc>
      </w:tr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7D214D" w:rsidRDefault="007D214D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7D214D">
              <w:rPr>
                <w:sz w:val="24"/>
                <w:szCs w:val="24"/>
                <w:lang w:val="pt-BR"/>
              </w:rPr>
              <w:t>Localizar Usuário sem sucesso (sem conexão com o GPS)</w:t>
            </w:r>
          </w:p>
        </w:tc>
      </w:tr>
      <w:tr w:rsidR="00FF12D2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892EE3" w:rsidRDefault="00892EE3" w:rsidP="00892EE3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892EE3">
              <w:rPr>
                <w:sz w:val="24"/>
                <w:szCs w:val="24"/>
                <w:lang w:val="pt-BR"/>
              </w:rPr>
              <w:t xml:space="preserve">O Caso de teste tem como retorno o aviso que o GPS está desligado, impedindo a localização do usuário através de latitude e </w:t>
            </w:r>
            <w:proofErr w:type="gramStart"/>
            <w:r w:rsidRPr="00892EE3">
              <w:rPr>
                <w:sz w:val="24"/>
                <w:szCs w:val="24"/>
                <w:lang w:val="pt-BR"/>
              </w:rPr>
              <w:t>longitude</w:t>
            </w:r>
            <w:proofErr w:type="gramEnd"/>
            <w:r w:rsidR="00B028B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FF12D2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DD12D5" w:rsidRDefault="00FF12D2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B028B0" w:rsidRDefault="00B028B0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FF12D2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FF12D2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952B2E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FF12D2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F12D2" w:rsidRDefault="00FF12D2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7F0EE2" w:rsidP="007F0EE2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5F4A64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FF12D2" w:rsidRPr="00A43824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FF12D2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usuário clica no campo “Atualizar Posição</w:t>
            </w:r>
            <w:proofErr w:type="gramStart"/>
            <w:r w:rsidRPr="005F4A64">
              <w:rPr>
                <w:sz w:val="24"/>
                <w:szCs w:val="24"/>
                <w:lang w:val="pt-BR"/>
              </w:rPr>
              <w:t>” ;</w:t>
            </w:r>
            <w:proofErr w:type="gramEnd"/>
          </w:p>
        </w:tc>
        <w:tc>
          <w:tcPr>
            <w:tcW w:w="5596" w:type="dxa"/>
          </w:tcPr>
          <w:p w:rsidR="00FF12D2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7F0EE2" w:rsidP="007F0EE2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sistema avisa que o GPS está desligado e solicitará que o mesmo seja ligado.</w:t>
            </w:r>
          </w:p>
        </w:tc>
        <w:tc>
          <w:tcPr>
            <w:tcW w:w="5596" w:type="dxa"/>
          </w:tcPr>
          <w:p w:rsidR="00FF12D2" w:rsidRDefault="00575471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Apresentará um aviso ao usuário informando que o GPS está desligado e solicitará que seja ligado.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B62622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FF12D2" w:rsidRDefault="007F0452" w:rsidP="00143EC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sistema não </w:t>
            </w:r>
            <w:r w:rsidR="00143EC5">
              <w:rPr>
                <w:sz w:val="24"/>
                <w:lang w:val="pt-BR"/>
              </w:rPr>
              <w:t>mostra a localização do usuário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2D2" w:rsidRPr="005F4A64" w:rsidRDefault="00FF12D2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FF12D2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43824" w:rsidRDefault="00A43824" w:rsidP="0057547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F12DE9" w:rsidRPr="00F511EA" w:rsidTr="00F12DE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F12DE9" w:rsidTr="00F12DE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2DE9" w:rsidTr="00F12DE9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</w:tbl>
    <w:p w:rsidR="00575471" w:rsidRDefault="00575471" w:rsidP="00575471">
      <w:pPr>
        <w:pStyle w:val="bp"/>
        <w:spacing w:before="0" w:after="0"/>
      </w:pPr>
    </w:p>
    <w:p w:rsidR="007D214D" w:rsidRDefault="007D214D" w:rsidP="0057547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9A38FD" w:rsidRDefault="001441C7" w:rsidP="001441C7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Localização de Usuário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F2752" w:rsidRDefault="006517E7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FF2752">
              <w:rPr>
                <w:sz w:val="24"/>
                <w:szCs w:val="24"/>
                <w:lang w:val="pt-BR"/>
              </w:rPr>
              <w:t>Localizar Usuário sem sucesso (sem comunicação com API do Google)</w:t>
            </w:r>
          </w:p>
        </w:tc>
      </w:tr>
      <w:tr w:rsidR="007D214D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F2752" w:rsidRDefault="007D214D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FF2752">
              <w:rPr>
                <w:sz w:val="24"/>
                <w:szCs w:val="24"/>
                <w:lang w:val="pt-BR"/>
              </w:rPr>
              <w:t xml:space="preserve">O Caso de teste tem como retorno o aviso que houve um erro de comunicação caso a API do Google falhar, impedindo a localização do usuário </w:t>
            </w:r>
            <w:r w:rsidR="00FF2752" w:rsidRPr="00FF2752">
              <w:rPr>
                <w:sz w:val="24"/>
                <w:szCs w:val="24"/>
                <w:lang w:val="pt-BR"/>
              </w:rPr>
              <w:t xml:space="preserve">através de latitude e </w:t>
            </w:r>
            <w:proofErr w:type="gramStart"/>
            <w:r w:rsidR="00FF2752" w:rsidRPr="00FF2752">
              <w:rPr>
                <w:sz w:val="24"/>
                <w:szCs w:val="24"/>
                <w:lang w:val="pt-BR"/>
              </w:rPr>
              <w:t>longitude</w:t>
            </w:r>
            <w:proofErr w:type="gramEnd"/>
          </w:p>
        </w:tc>
      </w:tr>
      <w:tr w:rsidR="007D214D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DD12D5" w:rsidRDefault="007D214D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B028B0" w:rsidRDefault="007D214D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952B2E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7D214D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7D214D" w:rsidRDefault="007D214D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7D214D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774616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7D214D" w:rsidRPr="00A43824" w:rsidRDefault="007D214D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7D214D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usuário cli</w:t>
            </w:r>
            <w:r w:rsidR="00A13ED3" w:rsidRPr="00774616">
              <w:rPr>
                <w:sz w:val="24"/>
                <w:szCs w:val="24"/>
                <w:lang w:val="pt-BR"/>
              </w:rPr>
              <w:t>ca no campo “Atualizar Posição”</w:t>
            </w:r>
            <w:r w:rsidRPr="00774616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5596" w:type="dxa"/>
          </w:tcPr>
          <w:p w:rsidR="007D214D" w:rsidRDefault="007D214D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163BFD" w:rsidP="00163BFD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774616">
              <w:rPr>
                <w:b w:val="0"/>
                <w:szCs w:val="24"/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7D214D" w:rsidRDefault="00225E27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Comunicação bem sucedida com a API do Google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exibe uma tela avisando que houve falha na comunicação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Mensagem na tela avisando um erro de comunicação com a API do Google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7D214D" w:rsidRDefault="007D214D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D214D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7D214D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D214D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</w:tr>
    </w:tbl>
    <w:p w:rsidR="007D214D" w:rsidRDefault="007D214D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9A38FD" w:rsidRDefault="001441C7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Localização de Usuário</w:t>
            </w:r>
            <w:bookmarkStart w:id="0" w:name="_GoBack"/>
            <w:bookmarkEnd w:id="0"/>
          </w:p>
        </w:tc>
      </w:tr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85365D" w:rsidRDefault="0085365D" w:rsidP="008536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pt-BR"/>
              </w:rPr>
            </w:pPr>
            <w:r w:rsidRPr="0085365D">
              <w:rPr>
                <w:rFonts w:ascii="Arial" w:hAnsi="Arial"/>
                <w:sz w:val="24"/>
                <w:szCs w:val="24"/>
                <w:lang w:val="pt-BR"/>
              </w:rPr>
              <w:t>Localizar Usuário sem sucesso (sem comunicação com banco)</w:t>
            </w:r>
          </w:p>
        </w:tc>
      </w:tr>
      <w:tr w:rsidR="00E31D76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85365D" w:rsidRDefault="0085365D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85365D">
              <w:rPr>
                <w:sz w:val="24"/>
                <w:szCs w:val="24"/>
                <w:lang w:val="pt-BR"/>
              </w:rPr>
              <w:t xml:space="preserve">O Caso de teste tem como retorno o aviso que houve um erro de comunicação com o banco de dados, impedindo a localização do usuário através de latitude e </w:t>
            </w:r>
            <w:proofErr w:type="gramStart"/>
            <w:r w:rsidRPr="0085365D">
              <w:rPr>
                <w:sz w:val="24"/>
                <w:szCs w:val="24"/>
                <w:lang w:val="pt-BR"/>
              </w:rPr>
              <w:t>longitude</w:t>
            </w:r>
            <w:proofErr w:type="gramEnd"/>
          </w:p>
        </w:tc>
      </w:tr>
      <w:tr w:rsidR="00E31D76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DD12D5" w:rsidRDefault="00E31D76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B028B0" w:rsidRDefault="00E31D76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E31D76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31D76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952B2E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E31D76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E31D76" w:rsidRDefault="00E31D76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usuário clica no campo “Atualizar Posição”;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Comunicação bem sucedida com a API do Google</w:t>
            </w:r>
          </w:p>
        </w:tc>
        <w:tc>
          <w:tcPr>
            <w:tcW w:w="714" w:type="dxa"/>
          </w:tcPr>
          <w:p w:rsidR="00E31D76" w:rsidRDefault="00FE4E5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306CB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6CB" w:rsidRDefault="006306CB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306CB" w:rsidRPr="008144BE" w:rsidRDefault="006306CB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insere a localização no banco de dados e retorna o resultado na tela;</w:t>
            </w:r>
          </w:p>
        </w:tc>
        <w:tc>
          <w:tcPr>
            <w:tcW w:w="5596" w:type="dxa"/>
          </w:tcPr>
          <w:p w:rsidR="006306CB" w:rsidRPr="008144BE" w:rsidRDefault="006306CB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Inserção bem sucedida no banco de dados e retorno do resultado para o usuário</w:t>
            </w:r>
          </w:p>
        </w:tc>
        <w:tc>
          <w:tcPr>
            <w:tcW w:w="714" w:type="dxa"/>
          </w:tcPr>
          <w:p w:rsidR="006306CB" w:rsidRDefault="006306CB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6306CB" w:rsidRPr="00A43824" w:rsidRDefault="006306CB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0323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635958" w:rsidP="00032322">
            <w:pPr>
              <w:pStyle w:val="Corpodetex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 xml:space="preserve">O sistema tentará por </w:t>
            </w:r>
            <w:proofErr w:type="gramStart"/>
            <w:r w:rsidRPr="008144BE">
              <w:rPr>
                <w:b w:val="0"/>
                <w:szCs w:val="24"/>
                <w:lang w:val="pt-BR"/>
              </w:rPr>
              <w:t>3</w:t>
            </w:r>
            <w:proofErr w:type="gramEnd"/>
            <w:r w:rsidRPr="008144BE">
              <w:rPr>
                <w:b w:val="0"/>
                <w:szCs w:val="24"/>
                <w:lang w:val="pt-BR"/>
              </w:rPr>
              <w:t xml:space="preserve"> tentativas reestabelecer a conexão. Não havendo sucesso, o sistema pedirá para o usuário tentar mais tarde.</w:t>
            </w:r>
          </w:p>
        </w:tc>
        <w:tc>
          <w:tcPr>
            <w:tcW w:w="5596" w:type="dxa"/>
          </w:tcPr>
          <w:p w:rsidR="00E31D76" w:rsidRPr="008144BE" w:rsidRDefault="00C03441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Mostrará uma mensagem ao usuário pedindo tente mais tarde.</w:t>
            </w:r>
          </w:p>
        </w:tc>
        <w:tc>
          <w:tcPr>
            <w:tcW w:w="714" w:type="dxa"/>
          </w:tcPr>
          <w:p w:rsidR="00E31D76" w:rsidRDefault="00FE4E5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E1AD5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D5" w:rsidRDefault="003E1AD5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AD5" w:rsidRPr="008144BE" w:rsidRDefault="003E1AD5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3E1AD5" w:rsidRPr="008144BE" w:rsidRDefault="003E1AD5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3E1AD5" w:rsidRDefault="003E1AD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1AD5" w:rsidRPr="00A43824" w:rsidRDefault="003E1AD5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E1AD5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D5" w:rsidRDefault="003E1AD5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AD5" w:rsidRPr="008144BE" w:rsidRDefault="003E1AD5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3E1AD5" w:rsidRPr="008144BE" w:rsidRDefault="003E1AD5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3E1AD5" w:rsidRDefault="003E1AD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1AD5" w:rsidRPr="00A43824" w:rsidRDefault="003E1AD5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31D76" w:rsidRDefault="00E31D76" w:rsidP="00E31D76">
      <w:pPr>
        <w:pStyle w:val="bp"/>
        <w:spacing w:before="0" w:after="0"/>
      </w:pPr>
    </w:p>
    <w:p w:rsidR="00AF03A6" w:rsidRDefault="00AF03A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E31D76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31D76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31D76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</w:tbl>
    <w:p w:rsidR="00E31D76" w:rsidRDefault="00E31D76" w:rsidP="00E31D76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sectPr w:rsidR="00E31D76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EE" w:rsidRDefault="00EC00EE">
      <w:r>
        <w:separator/>
      </w:r>
    </w:p>
  </w:endnote>
  <w:endnote w:type="continuationSeparator" w:id="0">
    <w:p w:rsidR="00EC00EE" w:rsidRDefault="00EC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41C7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441C7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EE" w:rsidRDefault="00EC00EE">
      <w:r>
        <w:separator/>
      </w:r>
    </w:p>
  </w:footnote>
  <w:footnote w:type="continuationSeparator" w:id="0">
    <w:p w:rsidR="00EC00EE" w:rsidRDefault="00EC0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DD508E">
          <w:pPr>
            <w:rPr>
              <w:lang w:val="pt-BR"/>
            </w:rPr>
          </w:pPr>
          <w:r>
            <w:rPr>
              <w:lang w:val="pt-BR"/>
            </w:rPr>
            <w:t>Localizar</w:t>
          </w:r>
          <w:r w:rsidR="00A43824">
            <w:rPr>
              <w:lang w:val="pt-BR"/>
            </w:rPr>
            <w:t xml:space="preserve"> Usuário</w:t>
          </w:r>
        </w:p>
      </w:tc>
      <w:tc>
        <w:tcPr>
          <w:tcW w:w="3179" w:type="dxa"/>
        </w:tcPr>
        <w:p w:rsidR="008B3BC0" w:rsidRDefault="00431A80" w:rsidP="00827565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827565">
            <w:rPr>
              <w:lang w:val="pt-BR"/>
            </w:rPr>
            <w:t xml:space="preserve"> Data:</w:t>
          </w:r>
          <w:proofErr w:type="gramStart"/>
          <w:r w:rsidR="00827565">
            <w:rPr>
              <w:lang w:val="pt-BR"/>
            </w:rPr>
            <w:t xml:space="preserve">  </w:t>
          </w:r>
          <w:proofErr w:type="gramEnd"/>
          <w:r w:rsidR="00827565">
            <w:rPr>
              <w:lang w:val="pt-BR"/>
            </w:rPr>
            <w:t>09</w:t>
          </w:r>
          <w:r w:rsidR="008370A7">
            <w:rPr>
              <w:lang w:val="pt-BR"/>
            </w:rPr>
            <w:t>/0</w:t>
          </w:r>
          <w:r w:rsidR="00827565">
            <w:rPr>
              <w:lang w:val="pt-BR"/>
            </w:rPr>
            <w:t>4</w:t>
          </w:r>
          <w:r w:rsidR="008370A7">
            <w:rPr>
              <w:lang w:val="pt-BR"/>
            </w:rPr>
            <w:t>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5A0124"/>
    <w:multiLevelType w:val="hybridMultilevel"/>
    <w:tmpl w:val="F83EF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816583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32965F95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45E72"/>
    <w:multiLevelType w:val="hybridMultilevel"/>
    <w:tmpl w:val="0AC484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6D06A6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4FD57601"/>
    <w:multiLevelType w:val="hybridMultilevel"/>
    <w:tmpl w:val="C1DC9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3"/>
  </w:num>
  <w:num w:numId="5">
    <w:abstractNumId w:val="23"/>
  </w:num>
  <w:num w:numId="6">
    <w:abstractNumId w:val="22"/>
  </w:num>
  <w:num w:numId="7">
    <w:abstractNumId w:val="8"/>
  </w:num>
  <w:num w:numId="8">
    <w:abstractNumId w:val="21"/>
  </w:num>
  <w:num w:numId="9">
    <w:abstractNumId w:val="26"/>
  </w:num>
  <w:num w:numId="10">
    <w:abstractNumId w:val="1"/>
  </w:num>
  <w:num w:numId="11">
    <w:abstractNumId w:val="4"/>
  </w:num>
  <w:num w:numId="12">
    <w:abstractNumId w:val="33"/>
  </w:num>
  <w:num w:numId="13">
    <w:abstractNumId w:val="7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6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20"/>
  </w:num>
  <w:num w:numId="29">
    <w:abstractNumId w:val="31"/>
  </w:num>
  <w:num w:numId="30">
    <w:abstractNumId w:val="10"/>
  </w:num>
  <w:num w:numId="31">
    <w:abstractNumId w:val="14"/>
  </w:num>
  <w:num w:numId="32">
    <w:abstractNumId w:val="19"/>
  </w:num>
  <w:num w:numId="33">
    <w:abstractNumId w:val="3"/>
  </w:num>
  <w:num w:numId="34">
    <w:abstractNumId w:val="12"/>
  </w:num>
  <w:num w:numId="35">
    <w:abstractNumId w:val="1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032322"/>
    <w:rsid w:val="000F1A58"/>
    <w:rsid w:val="00143EC5"/>
    <w:rsid w:val="001441C7"/>
    <w:rsid w:val="00163BFD"/>
    <w:rsid w:val="001F4322"/>
    <w:rsid w:val="002208EC"/>
    <w:rsid w:val="00225E27"/>
    <w:rsid w:val="00230324"/>
    <w:rsid w:val="002A44C7"/>
    <w:rsid w:val="00321312"/>
    <w:rsid w:val="00343BA1"/>
    <w:rsid w:val="003B0CBF"/>
    <w:rsid w:val="003C4543"/>
    <w:rsid w:val="003E1AD5"/>
    <w:rsid w:val="003E4B67"/>
    <w:rsid w:val="0040281B"/>
    <w:rsid w:val="004064B5"/>
    <w:rsid w:val="00431A80"/>
    <w:rsid w:val="00440B0D"/>
    <w:rsid w:val="00477DC6"/>
    <w:rsid w:val="004A349D"/>
    <w:rsid w:val="004B7458"/>
    <w:rsid w:val="004C103E"/>
    <w:rsid w:val="004E2DED"/>
    <w:rsid w:val="004E6A38"/>
    <w:rsid w:val="00517EF4"/>
    <w:rsid w:val="005318D5"/>
    <w:rsid w:val="00563C7D"/>
    <w:rsid w:val="00575471"/>
    <w:rsid w:val="00594998"/>
    <w:rsid w:val="005F11D5"/>
    <w:rsid w:val="005F4A64"/>
    <w:rsid w:val="00627EBE"/>
    <w:rsid w:val="006306CB"/>
    <w:rsid w:val="00635958"/>
    <w:rsid w:val="00646BBE"/>
    <w:rsid w:val="00651226"/>
    <w:rsid w:val="006517E7"/>
    <w:rsid w:val="006822F8"/>
    <w:rsid w:val="006E24EC"/>
    <w:rsid w:val="00714051"/>
    <w:rsid w:val="00756D1B"/>
    <w:rsid w:val="007603D0"/>
    <w:rsid w:val="00774616"/>
    <w:rsid w:val="007D214D"/>
    <w:rsid w:val="007F0452"/>
    <w:rsid w:val="007F0EE2"/>
    <w:rsid w:val="007F2B82"/>
    <w:rsid w:val="007F2FFB"/>
    <w:rsid w:val="007F5E73"/>
    <w:rsid w:val="008144BE"/>
    <w:rsid w:val="00827565"/>
    <w:rsid w:val="008370A7"/>
    <w:rsid w:val="0085365D"/>
    <w:rsid w:val="00861C0E"/>
    <w:rsid w:val="00873F17"/>
    <w:rsid w:val="00892EE3"/>
    <w:rsid w:val="008A3B88"/>
    <w:rsid w:val="008B2BF3"/>
    <w:rsid w:val="008B3BC0"/>
    <w:rsid w:val="00952B2E"/>
    <w:rsid w:val="00987352"/>
    <w:rsid w:val="009A38FD"/>
    <w:rsid w:val="009A6515"/>
    <w:rsid w:val="009F45F6"/>
    <w:rsid w:val="00A0326F"/>
    <w:rsid w:val="00A13ED3"/>
    <w:rsid w:val="00A43824"/>
    <w:rsid w:val="00A5309A"/>
    <w:rsid w:val="00AD4E53"/>
    <w:rsid w:val="00AF03A6"/>
    <w:rsid w:val="00AF4598"/>
    <w:rsid w:val="00B028B0"/>
    <w:rsid w:val="00B62622"/>
    <w:rsid w:val="00B81A18"/>
    <w:rsid w:val="00BB2A50"/>
    <w:rsid w:val="00BC63FD"/>
    <w:rsid w:val="00BF494A"/>
    <w:rsid w:val="00C01EAA"/>
    <w:rsid w:val="00C03441"/>
    <w:rsid w:val="00C83B49"/>
    <w:rsid w:val="00C83C05"/>
    <w:rsid w:val="00CB74B8"/>
    <w:rsid w:val="00D02CD4"/>
    <w:rsid w:val="00D215EE"/>
    <w:rsid w:val="00D32A5B"/>
    <w:rsid w:val="00D5355F"/>
    <w:rsid w:val="00D6283C"/>
    <w:rsid w:val="00D84B25"/>
    <w:rsid w:val="00DD12D5"/>
    <w:rsid w:val="00DD508E"/>
    <w:rsid w:val="00DE6684"/>
    <w:rsid w:val="00DF2196"/>
    <w:rsid w:val="00DF5814"/>
    <w:rsid w:val="00E109FE"/>
    <w:rsid w:val="00E1528A"/>
    <w:rsid w:val="00E2484F"/>
    <w:rsid w:val="00E31D76"/>
    <w:rsid w:val="00E52095"/>
    <w:rsid w:val="00E520FB"/>
    <w:rsid w:val="00E541E3"/>
    <w:rsid w:val="00EB6815"/>
    <w:rsid w:val="00EC00EE"/>
    <w:rsid w:val="00EC7F9F"/>
    <w:rsid w:val="00F12DE9"/>
    <w:rsid w:val="00F455B7"/>
    <w:rsid w:val="00F511EA"/>
    <w:rsid w:val="00F749F3"/>
    <w:rsid w:val="00F90228"/>
    <w:rsid w:val="00FC5AED"/>
    <w:rsid w:val="00FE4E55"/>
    <w:rsid w:val="00FF12D2"/>
    <w:rsid w:val="00FF262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228</TotalTime>
  <Pages>7</Pages>
  <Words>830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115</cp:revision>
  <cp:lastPrinted>2003-10-06T10:49:00Z</cp:lastPrinted>
  <dcterms:created xsi:type="dcterms:W3CDTF">2013-12-04T18:03:00Z</dcterms:created>
  <dcterms:modified xsi:type="dcterms:W3CDTF">2014-04-09T21:07:00Z</dcterms:modified>
</cp:coreProperties>
</file>