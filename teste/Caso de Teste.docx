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</w:t>
      </w:r>
      <w:bookmarkStart w:id="0" w:name="_GoBack"/>
      <w:r w:rsidR="00B72906">
        <w:rPr>
          <w:rFonts w:ascii="Arial" w:hAnsi="Arial"/>
          <w:b/>
          <w:sz w:val="24"/>
          <w:szCs w:val="24"/>
          <w:lang w:val="pt-BR"/>
        </w:rPr>
        <w:t>Usu</w:t>
      </w:r>
      <w:r w:rsidR="007D73E2">
        <w:rPr>
          <w:rFonts w:ascii="Arial" w:hAnsi="Arial"/>
          <w:b/>
          <w:sz w:val="24"/>
          <w:szCs w:val="24"/>
          <w:lang w:val="pt-BR"/>
        </w:rPr>
        <w:t>ário Acessando o M</w:t>
      </w:r>
      <w:r w:rsidR="00B72906">
        <w:rPr>
          <w:rFonts w:ascii="Arial" w:hAnsi="Arial"/>
          <w:b/>
          <w:sz w:val="24"/>
          <w:szCs w:val="24"/>
          <w:lang w:val="pt-BR"/>
        </w:rPr>
        <w:t>apa</w:t>
      </w:r>
      <w:bookmarkEnd w:id="0"/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</w:t>
      </w:r>
      <w:r w:rsidR="00856F92">
        <w:rPr>
          <w:rFonts w:ascii="Arial" w:hAnsi="Arial"/>
          <w:i/>
          <w:sz w:val="20"/>
          <w:lang w:val="pt-BR"/>
        </w:rPr>
        <w:t>O usuário acessa o mapa assim que abrir o aplicativo.</w:t>
      </w:r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Default="00950B59" w:rsidP="00346AB9">
      <w:pPr>
        <w:pStyle w:val="Corpodetexto"/>
        <w:rPr>
          <w:rFonts w:ascii="Arial" w:hAnsi="Arial"/>
          <w:b w:val="0"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proofErr w:type="gramStart"/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proofErr w:type="gramEnd"/>
      <w:r w:rsidR="00602B82" w:rsidRPr="00602B82">
        <w:rPr>
          <w:rFonts w:ascii="Arial" w:hAnsi="Arial"/>
          <w:b w:val="0"/>
          <w:i/>
          <w:sz w:val="20"/>
          <w:lang w:val="pt-BR"/>
        </w:rPr>
        <w:t>Usuário previamente cadastrado, ter celular siste</w:t>
      </w:r>
      <w:r w:rsidR="00BD6C52">
        <w:rPr>
          <w:rFonts w:ascii="Arial" w:hAnsi="Arial"/>
          <w:b w:val="0"/>
          <w:i/>
          <w:sz w:val="20"/>
          <w:lang w:val="pt-BR"/>
        </w:rPr>
        <w:t>ma operacional ANDROID e acesso a internet.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proofErr w:type="gramStart"/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proofErr w:type="gramEnd"/>
      <w:r w:rsidR="000F2C61" w:rsidRPr="00602B82">
        <w:rPr>
          <w:rFonts w:ascii="Arial" w:hAnsi="Arial"/>
          <w:i/>
          <w:sz w:val="20"/>
          <w:lang w:val="pt-BR"/>
        </w:rPr>
        <w:t xml:space="preserve">Usuário </w:t>
      </w:r>
      <w:r w:rsidR="00B513CB">
        <w:rPr>
          <w:rFonts w:ascii="Arial" w:hAnsi="Arial"/>
          <w:i/>
          <w:sz w:val="20"/>
          <w:lang w:val="pt-BR"/>
        </w:rPr>
        <w:t>acessa o mapa com sucesso</w:t>
      </w:r>
      <w:r w:rsidR="00982278">
        <w:rPr>
          <w:rFonts w:ascii="Arial" w:hAnsi="Arial"/>
          <w:i/>
          <w:sz w:val="20"/>
          <w:lang w:val="pt-BR"/>
        </w:rPr>
        <w:t>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602B82">
        <w:rPr>
          <w:rFonts w:ascii="Arial" w:hAnsi="Arial"/>
          <w:b/>
          <w:sz w:val="20"/>
          <w:u w:val="single"/>
        </w:rPr>
        <w:t>Requeridos</w:t>
      </w:r>
      <w:proofErr w:type="spellEnd"/>
      <w:r w:rsidRPr="00602B82">
        <w:rPr>
          <w:rFonts w:ascii="Arial" w:hAnsi="Arial"/>
          <w:b/>
          <w:sz w:val="20"/>
          <w:u w:val="single"/>
        </w:rPr>
        <w:t xml:space="preserve"> para </w:t>
      </w:r>
      <w:proofErr w:type="spellStart"/>
      <w:r w:rsidRPr="00602B82">
        <w:rPr>
          <w:rFonts w:ascii="Arial" w:hAnsi="Arial"/>
          <w:b/>
          <w:sz w:val="20"/>
          <w:u w:val="single"/>
        </w:rPr>
        <w:t>Execução</w:t>
      </w:r>
      <w:proofErr w:type="spellEnd"/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4C48D8" w:rsidRPr="000F59B8" w:rsidRDefault="007B6BD4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 abre o aplicativo</w:t>
      </w:r>
      <w:r w:rsidR="000E0721">
        <w:rPr>
          <w:b w:val="0"/>
          <w:lang w:val="pt-BR"/>
        </w:rPr>
        <w:t>.</w:t>
      </w:r>
    </w:p>
    <w:p w:rsidR="004C48D8" w:rsidRPr="000F59B8" w:rsidRDefault="000E0721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carrega o mapa.</w:t>
      </w:r>
    </w:p>
    <w:p w:rsidR="00F3383B" w:rsidRPr="00C7585B" w:rsidRDefault="00573FE0" w:rsidP="00C7585B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Usuário acessa o mapa com sucesso</w:t>
      </w:r>
      <w:r w:rsidR="00C7585B">
        <w:rPr>
          <w:b w:val="0"/>
          <w:lang w:val="pt-BR"/>
        </w:rPr>
        <w:t>.</w:t>
      </w:r>
    </w:p>
    <w:p w:rsidR="00431430" w:rsidRPr="004C48D8" w:rsidRDefault="00431430">
      <w:pPr>
        <w:pStyle w:val="bp"/>
        <w:spacing w:before="0" w:after="0"/>
        <w:rPr>
          <w:rFonts w:ascii="Arial" w:hAnsi="Arial"/>
          <w:sz w:val="20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D3C6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F78" w:rsidRDefault="00707F78">
      <w:r>
        <w:separator/>
      </w:r>
    </w:p>
  </w:endnote>
  <w:endnote w:type="continuationSeparator" w:id="0">
    <w:p w:rsidR="00707F78" w:rsidRDefault="0070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DF3202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DF3202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F78" w:rsidRDefault="00707F78">
      <w:r>
        <w:separator/>
      </w:r>
    </w:p>
  </w:footnote>
  <w:footnote w:type="continuationSeparator" w:id="0">
    <w:p w:rsidR="00707F78" w:rsidRDefault="00707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FB" w:rsidRDefault="00602B82" w:rsidP="007746F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r w:rsidR="007746FB">
      <w:rPr>
        <w:b/>
        <w:sz w:val="28"/>
        <w:lang w:val="pt-BR"/>
      </w:rPr>
      <w:t>Acessar o Mapa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3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1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3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A7E17"/>
    <w:rsid w:val="000B609A"/>
    <w:rsid w:val="000E0721"/>
    <w:rsid w:val="000F2C61"/>
    <w:rsid w:val="000F59B8"/>
    <w:rsid w:val="00164020"/>
    <w:rsid w:val="001E0394"/>
    <w:rsid w:val="002029C9"/>
    <w:rsid w:val="00210CE8"/>
    <w:rsid w:val="00346AB9"/>
    <w:rsid w:val="00431430"/>
    <w:rsid w:val="004C48D8"/>
    <w:rsid w:val="00557939"/>
    <w:rsid w:val="00573FE0"/>
    <w:rsid w:val="00602B82"/>
    <w:rsid w:val="006726A7"/>
    <w:rsid w:val="00707F78"/>
    <w:rsid w:val="00734900"/>
    <w:rsid w:val="007746FB"/>
    <w:rsid w:val="00784110"/>
    <w:rsid w:val="007B6BD4"/>
    <w:rsid w:val="007D73E2"/>
    <w:rsid w:val="00807542"/>
    <w:rsid w:val="00856F92"/>
    <w:rsid w:val="00861BBC"/>
    <w:rsid w:val="00924049"/>
    <w:rsid w:val="00950B59"/>
    <w:rsid w:val="00982278"/>
    <w:rsid w:val="00992E1B"/>
    <w:rsid w:val="009B1635"/>
    <w:rsid w:val="009F72E7"/>
    <w:rsid w:val="00A371C4"/>
    <w:rsid w:val="00A745D1"/>
    <w:rsid w:val="00AE2441"/>
    <w:rsid w:val="00AE4DEE"/>
    <w:rsid w:val="00B362B9"/>
    <w:rsid w:val="00B513CB"/>
    <w:rsid w:val="00B72906"/>
    <w:rsid w:val="00BC696E"/>
    <w:rsid w:val="00BD6C52"/>
    <w:rsid w:val="00C356EE"/>
    <w:rsid w:val="00C7585B"/>
    <w:rsid w:val="00D1229C"/>
    <w:rsid w:val="00DA2604"/>
    <w:rsid w:val="00DD3C63"/>
    <w:rsid w:val="00DF3202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107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41</cp:revision>
  <cp:lastPrinted>2003-10-06T11:49:00Z</cp:lastPrinted>
  <dcterms:created xsi:type="dcterms:W3CDTF">2013-10-09T12:58:00Z</dcterms:created>
  <dcterms:modified xsi:type="dcterms:W3CDTF">2014-03-12T04:05:00Z</dcterms:modified>
</cp:coreProperties>
</file>