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Usuário Acessando o Mapa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7F5E73" w:rsidRDefault="00A43824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7F5E73">
              <w:rPr>
                <w:sz w:val="24"/>
                <w:szCs w:val="24"/>
                <w:lang w:val="pt-BR"/>
              </w:rPr>
              <w:t>Este caso de uso permite que o</w:t>
            </w:r>
            <w:r w:rsidR="00C01EAA" w:rsidRPr="007F5E73">
              <w:rPr>
                <w:sz w:val="24"/>
                <w:szCs w:val="24"/>
                <w:lang w:val="pt-BR"/>
              </w:rPr>
              <w:t xml:space="preserve"> usúario</w:t>
            </w:r>
            <w:r w:rsidRPr="007F5E73">
              <w:rPr>
                <w:sz w:val="24"/>
                <w:szCs w:val="24"/>
                <w:lang w:val="pt-BR"/>
              </w:rPr>
              <w:t xml:space="preserve"> faça </w:t>
            </w:r>
            <w:r w:rsidR="00563C7D" w:rsidRPr="007F5E73">
              <w:rPr>
                <w:sz w:val="24"/>
                <w:szCs w:val="24"/>
                <w:lang w:val="pt-BR"/>
              </w:rPr>
              <w:t xml:space="preserve">o acesso ao mapa </w:t>
            </w:r>
            <w:r w:rsidRPr="007F5E73">
              <w:rPr>
                <w:sz w:val="24"/>
                <w:szCs w:val="24"/>
                <w:lang w:val="pt-BR"/>
              </w:rPr>
              <w:t>e assim ter a usabilidade do sistema QUAL MELHOR LUGAR?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7F5E73" w:rsidRDefault="007F5E73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7F5E73">
              <w:rPr>
                <w:b w:val="0"/>
                <w:szCs w:val="24"/>
                <w:lang w:val="pt-BR"/>
              </w:rPr>
              <w:t>Usuário previamente cadastrado, ter celular sistema operacional ANDROID e acesso a internet.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9A38F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Usuário acessado o mapa com sucesso.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Default="00A43824" w:rsidP="00A43824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Este teste encontra-se sem o banco de dados por isso as informações cadastradas não poderão retornar</w:t>
            </w:r>
          </w:p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Caso assim solicitado</w:t>
            </w:r>
          </w:p>
        </w:tc>
      </w:tr>
      <w:tr w:rsidR="008B3BC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BC63F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B3BC0" w:rsidRPr="00A43824" w:rsidRDefault="00A43824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O Usuário </w:t>
            </w:r>
            <w:r w:rsidR="00440B0D">
              <w:rPr>
                <w:rFonts w:ascii="Arial" w:hAnsi="Arial"/>
                <w:sz w:val="20"/>
                <w:lang w:val="pt-BR"/>
              </w:rPr>
              <w:t>abre o aplicativo</w:t>
            </w:r>
          </w:p>
        </w:tc>
        <w:tc>
          <w:tcPr>
            <w:tcW w:w="5596" w:type="dxa"/>
          </w:tcPr>
          <w:p w:rsidR="008B3BC0" w:rsidRPr="00A43824" w:rsidRDefault="00A43824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para o usuário </w:t>
            </w:r>
            <w:r w:rsidR="00440B0D">
              <w:rPr>
                <w:sz w:val="24"/>
                <w:lang w:val="pt-BR"/>
              </w:rPr>
              <w:t>o mapa.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Default="008B3BC0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p w:rsidR="000163A4" w:rsidRDefault="000163A4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163A4" w:rsidTr="006272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Pr="009A38FD" w:rsidRDefault="000163A4" w:rsidP="0062720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0163A4" w:rsidTr="006272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Pr="009A38FD" w:rsidRDefault="000163A4" w:rsidP="0062720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Mapa não Carregado</w:t>
            </w:r>
          </w:p>
        </w:tc>
      </w:tr>
      <w:tr w:rsidR="000163A4" w:rsidRPr="00F511EA" w:rsidTr="0062720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Pr="007F5E73" w:rsidRDefault="000163A4" w:rsidP="00726046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7F5E73">
              <w:rPr>
                <w:sz w:val="24"/>
                <w:szCs w:val="24"/>
                <w:lang w:val="pt-BR"/>
              </w:rPr>
              <w:t xml:space="preserve">Este caso de </w:t>
            </w:r>
            <w:r w:rsidR="00726046">
              <w:rPr>
                <w:sz w:val="24"/>
                <w:szCs w:val="24"/>
                <w:lang w:val="pt-BR"/>
              </w:rPr>
              <w:t>uso faz com</w:t>
            </w:r>
            <w:r w:rsidRPr="007F5E73">
              <w:rPr>
                <w:sz w:val="24"/>
                <w:szCs w:val="24"/>
                <w:lang w:val="pt-BR"/>
              </w:rPr>
              <w:t xml:space="preserve"> que o </w:t>
            </w:r>
            <w:r w:rsidR="00726046">
              <w:rPr>
                <w:sz w:val="24"/>
                <w:szCs w:val="24"/>
                <w:lang w:val="pt-BR"/>
              </w:rPr>
              <w:t>usuário não consiga acessar o mapa</w:t>
            </w:r>
            <w:r w:rsidRPr="007F5E73">
              <w:rPr>
                <w:sz w:val="24"/>
                <w:szCs w:val="24"/>
                <w:lang w:val="pt-BR"/>
              </w:rPr>
              <w:t xml:space="preserve"> do sistema QUAL MELHOR LUGAR?</w:t>
            </w:r>
          </w:p>
        </w:tc>
      </w:tr>
      <w:tr w:rsidR="000163A4" w:rsidRPr="00F511EA" w:rsidTr="0062720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Pr="007F5E73" w:rsidRDefault="000163A4" w:rsidP="0062720F">
            <w:pPr>
              <w:pStyle w:val="Corpodetexto"/>
              <w:rPr>
                <w:b w:val="0"/>
                <w:szCs w:val="24"/>
                <w:lang w:val="pt-BR"/>
              </w:rPr>
            </w:pPr>
            <w:r w:rsidRPr="007F5E73">
              <w:rPr>
                <w:b w:val="0"/>
                <w:szCs w:val="24"/>
                <w:lang w:val="pt-BR"/>
              </w:rPr>
              <w:t>Usuário previamente cadastrado, ter celular sistema operacional ANDROID e acesso a internet.</w:t>
            </w:r>
          </w:p>
        </w:tc>
      </w:tr>
      <w:tr w:rsidR="000163A4" w:rsidTr="0062720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Pr="009A38FD" w:rsidRDefault="000163A4" w:rsidP="003B43D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3B43DE">
              <w:rPr>
                <w:sz w:val="24"/>
                <w:szCs w:val="24"/>
                <w:lang w:val="pt-BR"/>
              </w:rPr>
              <w:t xml:space="preserve"> não</w:t>
            </w:r>
            <w:r>
              <w:rPr>
                <w:sz w:val="24"/>
                <w:szCs w:val="24"/>
                <w:lang w:val="pt-BR"/>
              </w:rPr>
              <w:t xml:space="preserve"> acessa o mapa.</w:t>
            </w:r>
          </w:p>
        </w:tc>
      </w:tr>
      <w:tr w:rsidR="000163A4" w:rsidTr="0062720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3A4" w:rsidRDefault="000163A4" w:rsidP="0062720F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Este teste encontra-se sem o banco de dados por isso as informações cadastradas não poderão retornar</w:t>
            </w:r>
          </w:p>
          <w:p w:rsidR="000163A4" w:rsidRDefault="000163A4" w:rsidP="0062720F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rFonts w:ascii="Arial" w:hAnsi="Arial"/>
                <w:sz w:val="20"/>
                <w:lang w:val="pt-BR"/>
              </w:rPr>
              <w:t>Caso assim solicitado</w:t>
            </w:r>
          </w:p>
        </w:tc>
      </w:tr>
      <w:tr w:rsidR="000163A4" w:rsidTr="0062720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63A4" w:rsidRDefault="000163A4" w:rsidP="0062720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63A4" w:rsidRDefault="000163A4" w:rsidP="0062720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0163A4" w:rsidTr="006272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163A4" w:rsidRDefault="000163A4" w:rsidP="006272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163A4" w:rsidRDefault="000163A4" w:rsidP="0062720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163A4" w:rsidRDefault="000163A4" w:rsidP="006272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163A4" w:rsidRDefault="000163A4" w:rsidP="006272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163A4" w:rsidRDefault="000163A4" w:rsidP="006272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163A4" w:rsidRPr="00A43824" w:rsidTr="006272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163A4" w:rsidRDefault="000163A4" w:rsidP="006272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63A4" w:rsidRPr="00A43824" w:rsidRDefault="000163A4" w:rsidP="0062720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A43824">
              <w:rPr>
                <w:rFonts w:ascii="Arial" w:hAnsi="Arial"/>
                <w:sz w:val="20"/>
                <w:lang w:val="pt-BR"/>
              </w:rPr>
              <w:t xml:space="preserve">O Usuário </w:t>
            </w:r>
            <w:r>
              <w:rPr>
                <w:rFonts w:ascii="Arial" w:hAnsi="Arial"/>
                <w:sz w:val="20"/>
                <w:lang w:val="pt-BR"/>
              </w:rPr>
              <w:t>abre o aplicativo</w:t>
            </w:r>
          </w:p>
        </w:tc>
        <w:tc>
          <w:tcPr>
            <w:tcW w:w="5596" w:type="dxa"/>
          </w:tcPr>
          <w:p w:rsidR="000163A4" w:rsidRPr="00A43824" w:rsidRDefault="005D1ED8" w:rsidP="0062720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Erro para carregar o mapa.</w:t>
            </w:r>
            <w:bookmarkStart w:id="0" w:name="_GoBack"/>
            <w:bookmarkEnd w:id="0"/>
          </w:p>
        </w:tc>
        <w:tc>
          <w:tcPr>
            <w:tcW w:w="714" w:type="dxa"/>
          </w:tcPr>
          <w:p w:rsidR="000163A4" w:rsidRPr="00A43824" w:rsidRDefault="000163A4" w:rsidP="0062720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0163A4" w:rsidRPr="00A43824" w:rsidRDefault="000163A4" w:rsidP="0062720F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163A4" w:rsidRDefault="000163A4">
      <w:pPr>
        <w:pStyle w:val="bp"/>
        <w:spacing w:before="0" w:after="0"/>
        <w:rPr>
          <w:lang w:val="pt-BR"/>
        </w:rPr>
      </w:pPr>
    </w:p>
    <w:p w:rsidR="000163A4" w:rsidRPr="00A43824" w:rsidRDefault="000163A4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Default="008B3BC0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A43824" w:rsidRDefault="00A43824">
      <w:pPr>
        <w:pStyle w:val="bp"/>
        <w:spacing w:before="0" w:after="0"/>
      </w:pPr>
    </w:p>
    <w:sectPr w:rsidR="00A43824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7C" w:rsidRDefault="008A0B7C">
      <w:r>
        <w:separator/>
      </w:r>
    </w:p>
  </w:endnote>
  <w:endnote w:type="continuationSeparator" w:id="0">
    <w:p w:rsidR="008A0B7C" w:rsidRDefault="008A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1ED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D1ED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7C" w:rsidRDefault="008A0B7C">
      <w:r>
        <w:separator/>
      </w:r>
    </w:p>
  </w:footnote>
  <w:footnote w:type="continuationSeparator" w:id="0">
    <w:p w:rsidR="008A0B7C" w:rsidRDefault="008A0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A43824">
          <w:pPr>
            <w:rPr>
              <w:lang w:val="pt-BR"/>
            </w:rPr>
          </w:pPr>
          <w:r>
            <w:rPr>
              <w:lang w:val="pt-BR"/>
            </w:rPr>
            <w:t>Cadastro Usuário</w:t>
          </w:r>
        </w:p>
      </w:tc>
      <w:tc>
        <w:tcPr>
          <w:tcW w:w="3179" w:type="dxa"/>
        </w:tcPr>
        <w:p w:rsidR="008B3BC0" w:rsidRDefault="00431A80" w:rsidP="008370A7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8370A7">
            <w:rPr>
              <w:lang w:val="pt-BR"/>
            </w:rPr>
            <w:t xml:space="preserve"> Data:  12/03/2014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0163A4"/>
    <w:rsid w:val="001F4322"/>
    <w:rsid w:val="002A44C7"/>
    <w:rsid w:val="00343BA1"/>
    <w:rsid w:val="003B43DE"/>
    <w:rsid w:val="003C4543"/>
    <w:rsid w:val="00431A80"/>
    <w:rsid w:val="00440B0D"/>
    <w:rsid w:val="00477DC6"/>
    <w:rsid w:val="004E2DED"/>
    <w:rsid w:val="00563C7D"/>
    <w:rsid w:val="005D1ED8"/>
    <w:rsid w:val="005F11D5"/>
    <w:rsid w:val="006E24EC"/>
    <w:rsid w:val="00726046"/>
    <w:rsid w:val="007603D0"/>
    <w:rsid w:val="007F2FFB"/>
    <w:rsid w:val="007F5E73"/>
    <w:rsid w:val="008370A7"/>
    <w:rsid w:val="00861C0E"/>
    <w:rsid w:val="008A0B7C"/>
    <w:rsid w:val="008A3B88"/>
    <w:rsid w:val="008B2BF3"/>
    <w:rsid w:val="008B3BC0"/>
    <w:rsid w:val="009A38FD"/>
    <w:rsid w:val="009F45F6"/>
    <w:rsid w:val="00A43824"/>
    <w:rsid w:val="00AF4598"/>
    <w:rsid w:val="00B81A18"/>
    <w:rsid w:val="00BC63FD"/>
    <w:rsid w:val="00C01EAA"/>
    <w:rsid w:val="00C83B49"/>
    <w:rsid w:val="00D215EE"/>
    <w:rsid w:val="00D5355F"/>
    <w:rsid w:val="00D6283C"/>
    <w:rsid w:val="00D84B25"/>
    <w:rsid w:val="00EC7F9F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153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32</cp:revision>
  <cp:lastPrinted>2003-10-06T10:49:00Z</cp:lastPrinted>
  <dcterms:created xsi:type="dcterms:W3CDTF">2013-12-04T18:03:00Z</dcterms:created>
  <dcterms:modified xsi:type="dcterms:W3CDTF">2014-03-12T20:31:00Z</dcterms:modified>
</cp:coreProperties>
</file>